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DFB54D" w14:textId="77777777" w:rsidR="001650B3" w:rsidRPr="0028757A" w:rsidRDefault="001C39FA" w:rsidP="00D16EBF">
      <w:pPr>
        <w:pStyle w:val="Titel"/>
        <w:rPr>
          <w:rFonts w:asciiTheme="minorHAnsi" w:hAnsiTheme="minorHAnsi" w:cstheme="minorHAnsi"/>
        </w:rPr>
      </w:pPr>
      <w:r w:rsidRPr="0028757A">
        <w:rPr>
          <w:rFonts w:asciiTheme="minorHAnsi" w:hAnsiTheme="minorHAnsi" w:cstheme="minorHAnsi"/>
        </w:rPr>
        <w:t>Gesamtdokumentation</w:t>
      </w:r>
    </w:p>
    <w:p w14:paraId="523B2749" w14:textId="77777777" w:rsidR="001650B3" w:rsidRPr="0028757A" w:rsidRDefault="001650B3" w:rsidP="00E4118A">
      <w:pPr>
        <w:pStyle w:val="berschrift1"/>
        <w:rPr>
          <w:rFonts w:asciiTheme="minorHAnsi" w:hAnsiTheme="minorHAnsi" w:cstheme="minorHAnsi"/>
        </w:rPr>
      </w:pPr>
    </w:p>
    <w:p w14:paraId="425EECF7" w14:textId="77777777" w:rsidR="001650B3" w:rsidRPr="0028757A" w:rsidRDefault="001650B3" w:rsidP="00E4118A">
      <w:pPr>
        <w:pStyle w:val="Untertitel"/>
        <w:jc w:val="both"/>
        <w:rPr>
          <w:rFonts w:asciiTheme="minorHAnsi" w:hAnsiTheme="minorHAnsi" w:cstheme="minorHAnsi"/>
        </w:rPr>
      </w:pPr>
    </w:p>
    <w:p w14:paraId="4EB5AA94" w14:textId="77777777" w:rsidR="001650B3" w:rsidRPr="0028757A" w:rsidRDefault="001650B3" w:rsidP="00E4118A">
      <w:pPr>
        <w:pStyle w:val="Untertitel"/>
        <w:jc w:val="both"/>
        <w:rPr>
          <w:rFonts w:asciiTheme="minorHAnsi" w:hAnsiTheme="minorHAnsi" w:cstheme="minorHAnsi"/>
        </w:rPr>
      </w:pPr>
    </w:p>
    <w:p w14:paraId="2A5DCA5B" w14:textId="77777777" w:rsidR="001650B3" w:rsidRPr="0028757A" w:rsidRDefault="001650B3" w:rsidP="00E4118A">
      <w:pPr>
        <w:pStyle w:val="Untertitel"/>
        <w:jc w:val="both"/>
        <w:rPr>
          <w:rFonts w:asciiTheme="minorHAnsi" w:hAnsiTheme="minorHAnsi" w:cstheme="minorHAnsi"/>
        </w:rPr>
      </w:pPr>
    </w:p>
    <w:p w14:paraId="6B28CFAF" w14:textId="77777777" w:rsidR="001650B3" w:rsidRPr="0028757A" w:rsidRDefault="001650B3" w:rsidP="00E4118A">
      <w:pPr>
        <w:pStyle w:val="Untertitel"/>
        <w:jc w:val="both"/>
        <w:rPr>
          <w:rFonts w:asciiTheme="minorHAnsi" w:hAnsiTheme="minorHAnsi" w:cstheme="minorHAnsi"/>
        </w:rPr>
      </w:pPr>
    </w:p>
    <w:p w14:paraId="17B4697C" w14:textId="77777777" w:rsidR="001650B3" w:rsidRPr="0028757A" w:rsidRDefault="001650B3" w:rsidP="00E4118A">
      <w:pPr>
        <w:pStyle w:val="Untertitel"/>
        <w:jc w:val="both"/>
        <w:rPr>
          <w:rFonts w:asciiTheme="minorHAnsi" w:hAnsiTheme="minorHAnsi" w:cstheme="minorHAnsi"/>
        </w:rPr>
      </w:pPr>
    </w:p>
    <w:p w14:paraId="7F3F65BA" w14:textId="77777777" w:rsidR="001650B3" w:rsidRPr="0028757A" w:rsidRDefault="001650B3" w:rsidP="00E4118A">
      <w:pPr>
        <w:pStyle w:val="Untertitel"/>
        <w:jc w:val="both"/>
        <w:rPr>
          <w:rFonts w:asciiTheme="minorHAnsi" w:hAnsiTheme="minorHAnsi" w:cstheme="minorHAnsi"/>
        </w:rPr>
      </w:pPr>
    </w:p>
    <w:p w14:paraId="3E2E8CCD" w14:textId="77777777" w:rsidR="001650B3" w:rsidRPr="0028757A" w:rsidRDefault="001650B3" w:rsidP="00E4118A">
      <w:pPr>
        <w:pStyle w:val="Untertitel"/>
        <w:jc w:val="both"/>
        <w:rPr>
          <w:rFonts w:asciiTheme="minorHAnsi" w:hAnsiTheme="minorHAnsi" w:cstheme="minorHAnsi"/>
        </w:rPr>
      </w:pPr>
    </w:p>
    <w:p w14:paraId="1ADC749C" w14:textId="2E13797E" w:rsidR="001650B3" w:rsidRPr="0028757A" w:rsidRDefault="001C39FA" w:rsidP="00D16EBF">
      <w:pPr>
        <w:pStyle w:val="Untertitel"/>
        <w:rPr>
          <w:rFonts w:asciiTheme="minorHAnsi" w:hAnsiTheme="minorHAnsi" w:cstheme="minorHAnsi"/>
        </w:rPr>
      </w:pPr>
      <w:r w:rsidRPr="0028757A">
        <w:rPr>
          <w:rFonts w:asciiTheme="minorHAnsi" w:hAnsiTheme="minorHAnsi" w:cstheme="minorHAnsi"/>
        </w:rPr>
        <w:t xml:space="preserve">Thema: Erstellen von Lernspielen für Kinder der 1. Klasse </w:t>
      </w:r>
      <w:r w:rsidR="00A91F66">
        <w:rPr>
          <w:rFonts w:asciiTheme="minorHAnsi" w:hAnsiTheme="minorHAnsi" w:cstheme="minorHAnsi"/>
        </w:rPr>
        <w:t xml:space="preserve">der </w:t>
      </w:r>
      <w:r w:rsidRPr="0028757A">
        <w:rPr>
          <w:rFonts w:asciiTheme="minorHAnsi" w:hAnsiTheme="minorHAnsi" w:cstheme="minorHAnsi"/>
        </w:rPr>
        <w:t>Grundschule</w:t>
      </w:r>
    </w:p>
    <w:p w14:paraId="167239E0" w14:textId="77777777" w:rsidR="001650B3" w:rsidRPr="0028757A" w:rsidRDefault="001650B3" w:rsidP="00E4118A">
      <w:pPr>
        <w:pStyle w:val="Textbody"/>
        <w:rPr>
          <w:rFonts w:asciiTheme="minorHAnsi" w:hAnsiTheme="minorHAnsi" w:cstheme="minorHAnsi"/>
          <w:vertAlign w:val="superscript"/>
        </w:rPr>
      </w:pPr>
    </w:p>
    <w:p w14:paraId="3722F881" w14:textId="77777777" w:rsidR="001650B3" w:rsidRPr="0028757A" w:rsidRDefault="001650B3" w:rsidP="00E4118A">
      <w:pPr>
        <w:pStyle w:val="Textbody"/>
        <w:rPr>
          <w:rFonts w:asciiTheme="minorHAnsi" w:hAnsiTheme="minorHAnsi" w:cstheme="minorHAnsi"/>
        </w:rPr>
      </w:pPr>
    </w:p>
    <w:p w14:paraId="53A43432" w14:textId="77777777" w:rsidR="001650B3" w:rsidRPr="0028757A" w:rsidRDefault="001650B3" w:rsidP="00E4118A">
      <w:pPr>
        <w:pStyle w:val="Textbody"/>
        <w:rPr>
          <w:rFonts w:asciiTheme="minorHAnsi" w:hAnsiTheme="minorHAnsi" w:cstheme="minorHAnsi"/>
        </w:rPr>
      </w:pPr>
    </w:p>
    <w:p w14:paraId="5D733901" w14:textId="77777777" w:rsidR="001650B3" w:rsidRPr="0028757A" w:rsidRDefault="001650B3" w:rsidP="00E4118A">
      <w:pPr>
        <w:pStyle w:val="Textbody"/>
        <w:rPr>
          <w:rFonts w:asciiTheme="minorHAnsi" w:hAnsiTheme="minorHAnsi" w:cstheme="minorHAnsi"/>
        </w:rPr>
      </w:pPr>
    </w:p>
    <w:p w14:paraId="285EC936" w14:textId="77777777" w:rsidR="001650B3" w:rsidRPr="0028757A" w:rsidRDefault="001650B3" w:rsidP="00E4118A">
      <w:pPr>
        <w:pStyle w:val="Textbody"/>
        <w:rPr>
          <w:rFonts w:asciiTheme="minorHAnsi" w:hAnsiTheme="minorHAnsi" w:cstheme="minorHAnsi"/>
        </w:rPr>
      </w:pPr>
    </w:p>
    <w:p w14:paraId="5759DB08" w14:textId="77777777" w:rsidR="001650B3" w:rsidRPr="0028757A" w:rsidRDefault="001650B3" w:rsidP="00E4118A">
      <w:pPr>
        <w:pStyle w:val="Textbody"/>
        <w:rPr>
          <w:rFonts w:asciiTheme="minorHAnsi" w:hAnsiTheme="minorHAnsi" w:cstheme="minorHAnsi"/>
        </w:rPr>
      </w:pPr>
    </w:p>
    <w:p w14:paraId="2D34A783" w14:textId="77777777" w:rsidR="001650B3" w:rsidRPr="0028757A" w:rsidRDefault="001650B3" w:rsidP="00E4118A">
      <w:pPr>
        <w:pStyle w:val="Textbody"/>
        <w:rPr>
          <w:rFonts w:asciiTheme="minorHAnsi" w:hAnsiTheme="minorHAnsi" w:cstheme="minorHAnsi"/>
        </w:rPr>
      </w:pPr>
    </w:p>
    <w:p w14:paraId="580B0BC1" w14:textId="77777777" w:rsidR="001650B3" w:rsidRPr="0028757A" w:rsidRDefault="001650B3" w:rsidP="00E4118A">
      <w:pPr>
        <w:pStyle w:val="Textbody"/>
        <w:rPr>
          <w:rFonts w:asciiTheme="minorHAnsi" w:hAnsiTheme="minorHAnsi" w:cstheme="minorHAnsi"/>
        </w:rPr>
      </w:pPr>
    </w:p>
    <w:p w14:paraId="3ACEC9AC" w14:textId="77777777" w:rsidR="001650B3" w:rsidRPr="0028757A" w:rsidRDefault="001650B3" w:rsidP="00E4118A">
      <w:pPr>
        <w:pStyle w:val="Textbody"/>
        <w:rPr>
          <w:rFonts w:asciiTheme="minorHAnsi" w:hAnsiTheme="minorHAnsi" w:cstheme="minorHAnsi"/>
        </w:rPr>
      </w:pPr>
    </w:p>
    <w:p w14:paraId="2A1BAE2B" w14:textId="77777777" w:rsidR="001650B3" w:rsidRPr="0028757A" w:rsidRDefault="001650B3" w:rsidP="00E4118A">
      <w:pPr>
        <w:pStyle w:val="Textbody"/>
        <w:rPr>
          <w:rFonts w:asciiTheme="minorHAnsi" w:hAnsiTheme="minorHAnsi" w:cstheme="minorHAnsi"/>
        </w:rPr>
      </w:pPr>
    </w:p>
    <w:p w14:paraId="02F56391" w14:textId="77777777" w:rsidR="001650B3" w:rsidRPr="0028757A" w:rsidRDefault="001650B3" w:rsidP="00E4118A">
      <w:pPr>
        <w:pStyle w:val="Textbody"/>
        <w:rPr>
          <w:rFonts w:asciiTheme="minorHAnsi" w:hAnsiTheme="minorHAnsi" w:cstheme="minorHAnsi"/>
        </w:rPr>
      </w:pPr>
    </w:p>
    <w:p w14:paraId="1AF97125" w14:textId="77777777" w:rsidR="001650B3" w:rsidRPr="0028757A" w:rsidRDefault="001650B3" w:rsidP="00E4118A">
      <w:pPr>
        <w:pStyle w:val="Textbody"/>
        <w:rPr>
          <w:rFonts w:asciiTheme="minorHAnsi" w:hAnsiTheme="minorHAnsi" w:cstheme="minorHAnsi"/>
        </w:rPr>
      </w:pPr>
    </w:p>
    <w:p w14:paraId="6E764626" w14:textId="62D8C66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Fach: Web</w:t>
      </w:r>
      <w:r w:rsidR="00A91F66">
        <w:rPr>
          <w:rFonts w:asciiTheme="minorHAnsi" w:hAnsiTheme="minorHAnsi" w:cstheme="minorHAnsi"/>
        </w:rPr>
        <w:t>-D</w:t>
      </w:r>
      <w:r w:rsidRPr="0028757A">
        <w:rPr>
          <w:rFonts w:asciiTheme="minorHAnsi" w:hAnsiTheme="minorHAnsi" w:cstheme="minorHAnsi"/>
        </w:rPr>
        <w:t>evelopment II</w:t>
      </w:r>
    </w:p>
    <w:p w14:paraId="4A6E090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Dozent: Prof. Dr. Jürgen Heym</w:t>
      </w:r>
    </w:p>
    <w:p w14:paraId="7A5C4619" w14:textId="77777777" w:rsidR="001C39FA" w:rsidRPr="0028757A" w:rsidRDefault="001C39FA" w:rsidP="00E4118A">
      <w:pPr>
        <w:pStyle w:val="Textbody"/>
        <w:rPr>
          <w:rFonts w:asciiTheme="minorHAnsi" w:hAnsiTheme="minorHAnsi" w:cstheme="minorHAnsi"/>
        </w:rPr>
      </w:pPr>
      <w:bookmarkStart w:id="0" w:name="__RefHeading___Toc3335_756211831"/>
      <w:r w:rsidRPr="0028757A">
        <w:rPr>
          <w:rFonts w:asciiTheme="minorHAnsi" w:hAnsiTheme="minorHAnsi" w:cstheme="minorHAnsi"/>
        </w:rPr>
        <w:t>Teammitglieder: August Kraft, Jan Mothes, Christian Pöhlmann, Philipp Marek</w:t>
      </w:r>
      <w:bookmarkEnd w:id="0"/>
    </w:p>
    <w:p w14:paraId="40FA2C03" w14:textId="77777777" w:rsidR="001C39FA" w:rsidRPr="0028757A" w:rsidRDefault="001C39FA" w:rsidP="00E4118A">
      <w:pPr>
        <w:pStyle w:val="Textbody"/>
        <w:rPr>
          <w:rFonts w:asciiTheme="minorHAnsi" w:hAnsiTheme="minorHAnsi" w:cstheme="minorHAnsi"/>
        </w:rPr>
      </w:pPr>
      <w:r w:rsidRPr="0028757A">
        <w:rPr>
          <w:rFonts w:asciiTheme="minorHAnsi" w:hAnsiTheme="minorHAnsi" w:cstheme="minorHAnsi"/>
        </w:rPr>
        <w:br w:type="page"/>
      </w:r>
    </w:p>
    <w:p w14:paraId="58773D8A" w14:textId="77777777" w:rsidR="001C39FA" w:rsidRPr="0028757A" w:rsidRDefault="001C39FA" w:rsidP="00E4118A">
      <w:pPr>
        <w:pStyle w:val="berschrift1"/>
        <w:rPr>
          <w:rFonts w:asciiTheme="minorHAnsi" w:hAnsiTheme="minorHAnsi" w:cstheme="minorHAnsi"/>
        </w:rPr>
      </w:pPr>
      <w:bookmarkStart w:id="1" w:name="_Toc454796637"/>
      <w:bookmarkStart w:id="2" w:name="__RefHeading___Toc3337_756211831"/>
      <w:r w:rsidRPr="0028757A">
        <w:rPr>
          <w:rFonts w:asciiTheme="minorHAnsi" w:hAnsiTheme="minorHAnsi" w:cstheme="minorHAnsi"/>
        </w:rPr>
        <w:lastRenderedPageBreak/>
        <w:t>Inhaltverzeichnis</w:t>
      </w:r>
      <w:bookmarkEnd w:id="1"/>
    </w:p>
    <w:p w14:paraId="447CBACD" w14:textId="32AC61BB" w:rsidR="00EB691B" w:rsidRDefault="001C39FA">
      <w:pPr>
        <w:pStyle w:val="Verzeichnis1"/>
        <w:tabs>
          <w:tab w:val="right" w:leader="dot" w:pos="9628"/>
        </w:tabs>
        <w:rPr>
          <w:rFonts w:asciiTheme="minorHAnsi" w:eastAsiaTheme="minorEastAsia" w:hAnsiTheme="minorHAnsi" w:cstheme="minorBidi"/>
          <w:noProof/>
          <w:kern w:val="0"/>
          <w:sz w:val="22"/>
          <w:szCs w:val="22"/>
          <w:lang w:val="en-US" w:eastAsia="en-US" w:bidi="ar-SA"/>
        </w:rPr>
      </w:pPr>
      <w:r w:rsidRPr="0028757A">
        <w:rPr>
          <w:rFonts w:asciiTheme="minorHAnsi" w:hAnsiTheme="minorHAnsi" w:cstheme="minorHAnsi"/>
          <w:b/>
          <w:bCs/>
          <w:szCs w:val="24"/>
        </w:rPr>
        <w:fldChar w:fldCharType="begin"/>
      </w:r>
      <w:r w:rsidRPr="0028757A">
        <w:rPr>
          <w:rFonts w:asciiTheme="minorHAnsi" w:hAnsiTheme="minorHAnsi" w:cstheme="minorHAnsi"/>
          <w:b/>
          <w:bCs/>
          <w:szCs w:val="24"/>
        </w:rPr>
        <w:instrText xml:space="preserve"> TOC \o "1-3" \h \z \u </w:instrText>
      </w:r>
      <w:r w:rsidRPr="0028757A">
        <w:rPr>
          <w:rFonts w:asciiTheme="minorHAnsi" w:hAnsiTheme="minorHAnsi" w:cstheme="minorHAnsi"/>
          <w:b/>
          <w:bCs/>
          <w:szCs w:val="24"/>
        </w:rPr>
        <w:fldChar w:fldCharType="separate"/>
      </w:r>
      <w:hyperlink w:anchor="_Toc454796637" w:history="1">
        <w:r w:rsidR="00EB691B" w:rsidRPr="006409CA">
          <w:rPr>
            <w:rStyle w:val="Hyperlink"/>
            <w:rFonts w:cstheme="minorHAnsi"/>
            <w:noProof/>
          </w:rPr>
          <w:t>Inhaltverzeichnis</w:t>
        </w:r>
        <w:r w:rsidR="00EB691B">
          <w:rPr>
            <w:noProof/>
            <w:webHidden/>
          </w:rPr>
          <w:tab/>
        </w:r>
        <w:r w:rsidR="00EB691B">
          <w:rPr>
            <w:noProof/>
            <w:webHidden/>
          </w:rPr>
          <w:fldChar w:fldCharType="begin"/>
        </w:r>
        <w:r w:rsidR="00EB691B">
          <w:rPr>
            <w:noProof/>
            <w:webHidden/>
          </w:rPr>
          <w:instrText xml:space="preserve"> PAGEREF _Toc454796637 \h </w:instrText>
        </w:r>
        <w:r w:rsidR="00EB691B">
          <w:rPr>
            <w:noProof/>
            <w:webHidden/>
          </w:rPr>
        </w:r>
        <w:r w:rsidR="00EB691B">
          <w:rPr>
            <w:noProof/>
            <w:webHidden/>
          </w:rPr>
          <w:fldChar w:fldCharType="separate"/>
        </w:r>
        <w:r w:rsidR="00EB691B">
          <w:rPr>
            <w:noProof/>
            <w:webHidden/>
          </w:rPr>
          <w:t>2</w:t>
        </w:r>
        <w:r w:rsidR="00EB691B">
          <w:rPr>
            <w:noProof/>
            <w:webHidden/>
          </w:rPr>
          <w:fldChar w:fldCharType="end"/>
        </w:r>
      </w:hyperlink>
    </w:p>
    <w:p w14:paraId="00172870" w14:textId="05DBBBB8" w:rsidR="00EB691B" w:rsidRDefault="003012BB">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4796638" w:history="1">
        <w:r w:rsidR="00EB691B" w:rsidRPr="006409CA">
          <w:rPr>
            <w:rStyle w:val="Hyperlink"/>
            <w:rFonts w:cstheme="minorHAnsi"/>
            <w:noProof/>
          </w:rPr>
          <w:t>1 Spezifikation</w:t>
        </w:r>
        <w:r w:rsidR="00EB691B">
          <w:rPr>
            <w:noProof/>
            <w:webHidden/>
          </w:rPr>
          <w:tab/>
        </w:r>
        <w:r w:rsidR="00EB691B">
          <w:rPr>
            <w:noProof/>
            <w:webHidden/>
          </w:rPr>
          <w:fldChar w:fldCharType="begin"/>
        </w:r>
        <w:r w:rsidR="00EB691B">
          <w:rPr>
            <w:noProof/>
            <w:webHidden/>
          </w:rPr>
          <w:instrText xml:space="preserve"> PAGEREF _Toc454796638 \h </w:instrText>
        </w:r>
        <w:r w:rsidR="00EB691B">
          <w:rPr>
            <w:noProof/>
            <w:webHidden/>
          </w:rPr>
        </w:r>
        <w:r w:rsidR="00EB691B">
          <w:rPr>
            <w:noProof/>
            <w:webHidden/>
          </w:rPr>
          <w:fldChar w:fldCharType="separate"/>
        </w:r>
        <w:r w:rsidR="00EB691B">
          <w:rPr>
            <w:noProof/>
            <w:webHidden/>
          </w:rPr>
          <w:t>3</w:t>
        </w:r>
        <w:r w:rsidR="00EB691B">
          <w:rPr>
            <w:noProof/>
            <w:webHidden/>
          </w:rPr>
          <w:fldChar w:fldCharType="end"/>
        </w:r>
      </w:hyperlink>
    </w:p>
    <w:p w14:paraId="1376FBA0" w14:textId="3B59227C" w:rsidR="00EB691B" w:rsidRDefault="003012BB">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796639" w:history="1">
        <w:r w:rsidR="00EB691B" w:rsidRPr="006409CA">
          <w:rPr>
            <w:rStyle w:val="Hyperlink"/>
            <w:rFonts w:cstheme="minorHAnsi"/>
            <w:noProof/>
          </w:rPr>
          <w:t>1.1 Einleitung</w:t>
        </w:r>
        <w:r w:rsidR="00EB691B">
          <w:rPr>
            <w:noProof/>
            <w:webHidden/>
          </w:rPr>
          <w:tab/>
        </w:r>
        <w:r w:rsidR="00EB691B">
          <w:rPr>
            <w:noProof/>
            <w:webHidden/>
          </w:rPr>
          <w:fldChar w:fldCharType="begin"/>
        </w:r>
        <w:r w:rsidR="00EB691B">
          <w:rPr>
            <w:noProof/>
            <w:webHidden/>
          </w:rPr>
          <w:instrText xml:space="preserve"> PAGEREF _Toc454796639 \h </w:instrText>
        </w:r>
        <w:r w:rsidR="00EB691B">
          <w:rPr>
            <w:noProof/>
            <w:webHidden/>
          </w:rPr>
        </w:r>
        <w:r w:rsidR="00EB691B">
          <w:rPr>
            <w:noProof/>
            <w:webHidden/>
          </w:rPr>
          <w:fldChar w:fldCharType="separate"/>
        </w:r>
        <w:r w:rsidR="00EB691B">
          <w:rPr>
            <w:noProof/>
            <w:webHidden/>
          </w:rPr>
          <w:t>3</w:t>
        </w:r>
        <w:r w:rsidR="00EB691B">
          <w:rPr>
            <w:noProof/>
            <w:webHidden/>
          </w:rPr>
          <w:fldChar w:fldCharType="end"/>
        </w:r>
      </w:hyperlink>
    </w:p>
    <w:p w14:paraId="569FDFAC" w14:textId="315D889B" w:rsidR="00EB691B" w:rsidRDefault="003012BB">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796640" w:history="1">
        <w:r w:rsidR="00EB691B" w:rsidRPr="006409CA">
          <w:rPr>
            <w:rStyle w:val="Hyperlink"/>
            <w:rFonts w:cstheme="minorHAnsi"/>
            <w:noProof/>
          </w:rPr>
          <w:t>1.2 Webanwendung</w:t>
        </w:r>
        <w:r w:rsidR="00EB691B">
          <w:rPr>
            <w:noProof/>
            <w:webHidden/>
          </w:rPr>
          <w:tab/>
        </w:r>
        <w:r w:rsidR="00EB691B">
          <w:rPr>
            <w:noProof/>
            <w:webHidden/>
          </w:rPr>
          <w:fldChar w:fldCharType="begin"/>
        </w:r>
        <w:r w:rsidR="00EB691B">
          <w:rPr>
            <w:noProof/>
            <w:webHidden/>
          </w:rPr>
          <w:instrText xml:space="preserve"> PAGEREF _Toc454796640 \h </w:instrText>
        </w:r>
        <w:r w:rsidR="00EB691B">
          <w:rPr>
            <w:noProof/>
            <w:webHidden/>
          </w:rPr>
        </w:r>
        <w:r w:rsidR="00EB691B">
          <w:rPr>
            <w:noProof/>
            <w:webHidden/>
          </w:rPr>
          <w:fldChar w:fldCharType="separate"/>
        </w:r>
        <w:r w:rsidR="00EB691B">
          <w:rPr>
            <w:noProof/>
            <w:webHidden/>
          </w:rPr>
          <w:t>3</w:t>
        </w:r>
        <w:r w:rsidR="00EB691B">
          <w:rPr>
            <w:noProof/>
            <w:webHidden/>
          </w:rPr>
          <w:fldChar w:fldCharType="end"/>
        </w:r>
      </w:hyperlink>
    </w:p>
    <w:p w14:paraId="4E54B9F8" w14:textId="2D26CAFF"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41" w:history="1">
        <w:r w:rsidR="00EB691B" w:rsidRPr="006409CA">
          <w:rPr>
            <w:rStyle w:val="Hyperlink"/>
            <w:rFonts w:cstheme="minorHAnsi"/>
            <w:noProof/>
          </w:rPr>
          <w:t>1.2.1 Anwendergruppe: Schüler</w:t>
        </w:r>
        <w:r w:rsidR="00EB691B">
          <w:rPr>
            <w:noProof/>
            <w:webHidden/>
          </w:rPr>
          <w:tab/>
        </w:r>
        <w:r w:rsidR="00EB691B">
          <w:rPr>
            <w:noProof/>
            <w:webHidden/>
          </w:rPr>
          <w:fldChar w:fldCharType="begin"/>
        </w:r>
        <w:r w:rsidR="00EB691B">
          <w:rPr>
            <w:noProof/>
            <w:webHidden/>
          </w:rPr>
          <w:instrText xml:space="preserve"> PAGEREF _Toc454796641 \h </w:instrText>
        </w:r>
        <w:r w:rsidR="00EB691B">
          <w:rPr>
            <w:noProof/>
            <w:webHidden/>
          </w:rPr>
        </w:r>
        <w:r w:rsidR="00EB691B">
          <w:rPr>
            <w:noProof/>
            <w:webHidden/>
          </w:rPr>
          <w:fldChar w:fldCharType="separate"/>
        </w:r>
        <w:r w:rsidR="00EB691B">
          <w:rPr>
            <w:noProof/>
            <w:webHidden/>
          </w:rPr>
          <w:t>3</w:t>
        </w:r>
        <w:r w:rsidR="00EB691B">
          <w:rPr>
            <w:noProof/>
            <w:webHidden/>
          </w:rPr>
          <w:fldChar w:fldCharType="end"/>
        </w:r>
      </w:hyperlink>
    </w:p>
    <w:p w14:paraId="236F49B8" w14:textId="73DA83A4"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42" w:history="1">
        <w:r w:rsidR="00EB691B" w:rsidRPr="006409CA">
          <w:rPr>
            <w:rStyle w:val="Hyperlink"/>
            <w:rFonts w:cstheme="minorHAnsi"/>
            <w:noProof/>
          </w:rPr>
          <w:t>1.2.2 Anwendergruppe: Eltern</w:t>
        </w:r>
        <w:r w:rsidR="00EB691B">
          <w:rPr>
            <w:noProof/>
            <w:webHidden/>
          </w:rPr>
          <w:tab/>
        </w:r>
        <w:r w:rsidR="00EB691B">
          <w:rPr>
            <w:noProof/>
            <w:webHidden/>
          </w:rPr>
          <w:fldChar w:fldCharType="begin"/>
        </w:r>
        <w:r w:rsidR="00EB691B">
          <w:rPr>
            <w:noProof/>
            <w:webHidden/>
          </w:rPr>
          <w:instrText xml:space="preserve"> PAGEREF _Toc454796642 \h </w:instrText>
        </w:r>
        <w:r w:rsidR="00EB691B">
          <w:rPr>
            <w:noProof/>
            <w:webHidden/>
          </w:rPr>
        </w:r>
        <w:r w:rsidR="00EB691B">
          <w:rPr>
            <w:noProof/>
            <w:webHidden/>
          </w:rPr>
          <w:fldChar w:fldCharType="separate"/>
        </w:r>
        <w:r w:rsidR="00EB691B">
          <w:rPr>
            <w:noProof/>
            <w:webHidden/>
          </w:rPr>
          <w:t>3</w:t>
        </w:r>
        <w:r w:rsidR="00EB691B">
          <w:rPr>
            <w:noProof/>
            <w:webHidden/>
          </w:rPr>
          <w:fldChar w:fldCharType="end"/>
        </w:r>
      </w:hyperlink>
    </w:p>
    <w:p w14:paraId="7F6BDD86" w14:textId="16B567D7"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43" w:history="1">
        <w:r w:rsidR="00EB691B" w:rsidRPr="006409CA">
          <w:rPr>
            <w:rStyle w:val="Hyperlink"/>
            <w:rFonts w:cstheme="minorHAnsi"/>
            <w:noProof/>
          </w:rPr>
          <w:t>1.2.3 Anwendergruppe: Lehrer</w:t>
        </w:r>
        <w:r w:rsidR="00EB691B">
          <w:rPr>
            <w:noProof/>
            <w:webHidden/>
          </w:rPr>
          <w:tab/>
        </w:r>
        <w:r w:rsidR="00EB691B">
          <w:rPr>
            <w:noProof/>
            <w:webHidden/>
          </w:rPr>
          <w:fldChar w:fldCharType="begin"/>
        </w:r>
        <w:r w:rsidR="00EB691B">
          <w:rPr>
            <w:noProof/>
            <w:webHidden/>
          </w:rPr>
          <w:instrText xml:space="preserve"> PAGEREF _Toc454796643 \h </w:instrText>
        </w:r>
        <w:r w:rsidR="00EB691B">
          <w:rPr>
            <w:noProof/>
            <w:webHidden/>
          </w:rPr>
        </w:r>
        <w:r w:rsidR="00EB691B">
          <w:rPr>
            <w:noProof/>
            <w:webHidden/>
          </w:rPr>
          <w:fldChar w:fldCharType="separate"/>
        </w:r>
        <w:r w:rsidR="00EB691B">
          <w:rPr>
            <w:noProof/>
            <w:webHidden/>
          </w:rPr>
          <w:t>3</w:t>
        </w:r>
        <w:r w:rsidR="00EB691B">
          <w:rPr>
            <w:noProof/>
            <w:webHidden/>
          </w:rPr>
          <w:fldChar w:fldCharType="end"/>
        </w:r>
      </w:hyperlink>
    </w:p>
    <w:p w14:paraId="681E5B08" w14:textId="69C13EDC" w:rsidR="00EB691B" w:rsidRDefault="003012BB">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4796644" w:history="1">
        <w:r w:rsidR="00EB691B" w:rsidRPr="006409CA">
          <w:rPr>
            <w:rStyle w:val="Hyperlink"/>
            <w:rFonts w:cstheme="minorHAnsi"/>
            <w:noProof/>
          </w:rPr>
          <w:t>2 Projektmanagementdokumentation</w:t>
        </w:r>
        <w:r w:rsidR="00EB691B">
          <w:rPr>
            <w:noProof/>
            <w:webHidden/>
          </w:rPr>
          <w:tab/>
        </w:r>
        <w:r w:rsidR="00EB691B">
          <w:rPr>
            <w:noProof/>
            <w:webHidden/>
          </w:rPr>
          <w:fldChar w:fldCharType="begin"/>
        </w:r>
        <w:r w:rsidR="00EB691B">
          <w:rPr>
            <w:noProof/>
            <w:webHidden/>
          </w:rPr>
          <w:instrText xml:space="preserve"> PAGEREF _Toc454796644 \h </w:instrText>
        </w:r>
        <w:r w:rsidR="00EB691B">
          <w:rPr>
            <w:noProof/>
            <w:webHidden/>
          </w:rPr>
        </w:r>
        <w:r w:rsidR="00EB691B">
          <w:rPr>
            <w:noProof/>
            <w:webHidden/>
          </w:rPr>
          <w:fldChar w:fldCharType="separate"/>
        </w:r>
        <w:r w:rsidR="00EB691B">
          <w:rPr>
            <w:noProof/>
            <w:webHidden/>
          </w:rPr>
          <w:t>4</w:t>
        </w:r>
        <w:r w:rsidR="00EB691B">
          <w:rPr>
            <w:noProof/>
            <w:webHidden/>
          </w:rPr>
          <w:fldChar w:fldCharType="end"/>
        </w:r>
      </w:hyperlink>
    </w:p>
    <w:p w14:paraId="6F973DC3" w14:textId="78F0F976" w:rsidR="00EB691B" w:rsidRDefault="003012BB">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796645" w:history="1">
        <w:r w:rsidR="00EB691B" w:rsidRPr="006409CA">
          <w:rPr>
            <w:rStyle w:val="Hyperlink"/>
            <w:rFonts w:cstheme="minorHAnsi"/>
            <w:noProof/>
          </w:rPr>
          <w:t>2.1 Ist-Zustand</w:t>
        </w:r>
        <w:r w:rsidR="00EB691B">
          <w:rPr>
            <w:noProof/>
            <w:webHidden/>
          </w:rPr>
          <w:tab/>
        </w:r>
        <w:r w:rsidR="00EB691B">
          <w:rPr>
            <w:noProof/>
            <w:webHidden/>
          </w:rPr>
          <w:fldChar w:fldCharType="begin"/>
        </w:r>
        <w:r w:rsidR="00EB691B">
          <w:rPr>
            <w:noProof/>
            <w:webHidden/>
          </w:rPr>
          <w:instrText xml:space="preserve"> PAGEREF _Toc454796645 \h </w:instrText>
        </w:r>
        <w:r w:rsidR="00EB691B">
          <w:rPr>
            <w:noProof/>
            <w:webHidden/>
          </w:rPr>
        </w:r>
        <w:r w:rsidR="00EB691B">
          <w:rPr>
            <w:noProof/>
            <w:webHidden/>
          </w:rPr>
          <w:fldChar w:fldCharType="separate"/>
        </w:r>
        <w:r w:rsidR="00EB691B">
          <w:rPr>
            <w:noProof/>
            <w:webHidden/>
          </w:rPr>
          <w:t>4</w:t>
        </w:r>
        <w:r w:rsidR="00EB691B">
          <w:rPr>
            <w:noProof/>
            <w:webHidden/>
          </w:rPr>
          <w:fldChar w:fldCharType="end"/>
        </w:r>
      </w:hyperlink>
    </w:p>
    <w:p w14:paraId="18294559" w14:textId="22D3ECE6" w:rsidR="00EB691B" w:rsidRDefault="003012BB">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796646" w:history="1">
        <w:r w:rsidR="00EB691B" w:rsidRPr="006409CA">
          <w:rPr>
            <w:rStyle w:val="Hyperlink"/>
            <w:rFonts w:cstheme="minorHAnsi"/>
            <w:noProof/>
          </w:rPr>
          <w:t>2.2 Soll-Analyse</w:t>
        </w:r>
        <w:r w:rsidR="00EB691B">
          <w:rPr>
            <w:noProof/>
            <w:webHidden/>
          </w:rPr>
          <w:tab/>
        </w:r>
        <w:r w:rsidR="00EB691B">
          <w:rPr>
            <w:noProof/>
            <w:webHidden/>
          </w:rPr>
          <w:fldChar w:fldCharType="begin"/>
        </w:r>
        <w:r w:rsidR="00EB691B">
          <w:rPr>
            <w:noProof/>
            <w:webHidden/>
          </w:rPr>
          <w:instrText xml:space="preserve"> PAGEREF _Toc454796646 \h </w:instrText>
        </w:r>
        <w:r w:rsidR="00EB691B">
          <w:rPr>
            <w:noProof/>
            <w:webHidden/>
          </w:rPr>
        </w:r>
        <w:r w:rsidR="00EB691B">
          <w:rPr>
            <w:noProof/>
            <w:webHidden/>
          </w:rPr>
          <w:fldChar w:fldCharType="separate"/>
        </w:r>
        <w:r w:rsidR="00EB691B">
          <w:rPr>
            <w:noProof/>
            <w:webHidden/>
          </w:rPr>
          <w:t>4</w:t>
        </w:r>
        <w:r w:rsidR="00EB691B">
          <w:rPr>
            <w:noProof/>
            <w:webHidden/>
          </w:rPr>
          <w:fldChar w:fldCharType="end"/>
        </w:r>
      </w:hyperlink>
    </w:p>
    <w:p w14:paraId="02562334" w14:textId="3B4CE8A4" w:rsidR="00EB691B" w:rsidRDefault="003012BB">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796647" w:history="1">
        <w:r w:rsidR="00EB691B" w:rsidRPr="006409CA">
          <w:rPr>
            <w:rStyle w:val="Hyperlink"/>
            <w:rFonts w:cstheme="minorHAnsi"/>
            <w:noProof/>
          </w:rPr>
          <w:t>2.3 Rahmenbedingungen</w:t>
        </w:r>
        <w:r w:rsidR="00EB691B">
          <w:rPr>
            <w:noProof/>
            <w:webHidden/>
          </w:rPr>
          <w:tab/>
        </w:r>
        <w:r w:rsidR="00EB691B">
          <w:rPr>
            <w:noProof/>
            <w:webHidden/>
          </w:rPr>
          <w:fldChar w:fldCharType="begin"/>
        </w:r>
        <w:r w:rsidR="00EB691B">
          <w:rPr>
            <w:noProof/>
            <w:webHidden/>
          </w:rPr>
          <w:instrText xml:space="preserve"> PAGEREF _Toc454796647 \h </w:instrText>
        </w:r>
        <w:r w:rsidR="00EB691B">
          <w:rPr>
            <w:noProof/>
            <w:webHidden/>
          </w:rPr>
        </w:r>
        <w:r w:rsidR="00EB691B">
          <w:rPr>
            <w:noProof/>
            <w:webHidden/>
          </w:rPr>
          <w:fldChar w:fldCharType="separate"/>
        </w:r>
        <w:r w:rsidR="00EB691B">
          <w:rPr>
            <w:noProof/>
            <w:webHidden/>
          </w:rPr>
          <w:t>4</w:t>
        </w:r>
        <w:r w:rsidR="00EB691B">
          <w:rPr>
            <w:noProof/>
            <w:webHidden/>
          </w:rPr>
          <w:fldChar w:fldCharType="end"/>
        </w:r>
      </w:hyperlink>
    </w:p>
    <w:p w14:paraId="3D913A63" w14:textId="2DC4D907" w:rsidR="00EB691B" w:rsidRDefault="003012BB">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796648" w:history="1">
        <w:r w:rsidR="00EB691B" w:rsidRPr="006409CA">
          <w:rPr>
            <w:rStyle w:val="Hyperlink"/>
            <w:rFonts w:cstheme="minorHAnsi"/>
            <w:noProof/>
          </w:rPr>
          <w:t>2.4 Aufgabenstellung</w:t>
        </w:r>
        <w:r w:rsidR="00EB691B">
          <w:rPr>
            <w:noProof/>
            <w:webHidden/>
          </w:rPr>
          <w:tab/>
        </w:r>
        <w:r w:rsidR="00EB691B">
          <w:rPr>
            <w:noProof/>
            <w:webHidden/>
          </w:rPr>
          <w:fldChar w:fldCharType="begin"/>
        </w:r>
        <w:r w:rsidR="00EB691B">
          <w:rPr>
            <w:noProof/>
            <w:webHidden/>
          </w:rPr>
          <w:instrText xml:space="preserve"> PAGEREF _Toc454796648 \h </w:instrText>
        </w:r>
        <w:r w:rsidR="00EB691B">
          <w:rPr>
            <w:noProof/>
            <w:webHidden/>
          </w:rPr>
        </w:r>
        <w:r w:rsidR="00EB691B">
          <w:rPr>
            <w:noProof/>
            <w:webHidden/>
          </w:rPr>
          <w:fldChar w:fldCharType="separate"/>
        </w:r>
        <w:r w:rsidR="00EB691B">
          <w:rPr>
            <w:noProof/>
            <w:webHidden/>
          </w:rPr>
          <w:t>4</w:t>
        </w:r>
        <w:r w:rsidR="00EB691B">
          <w:rPr>
            <w:noProof/>
            <w:webHidden/>
          </w:rPr>
          <w:fldChar w:fldCharType="end"/>
        </w:r>
      </w:hyperlink>
    </w:p>
    <w:p w14:paraId="0779C029" w14:textId="11E8D30B" w:rsidR="00EB691B" w:rsidRDefault="003012BB">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796649" w:history="1">
        <w:r w:rsidR="00EB691B" w:rsidRPr="006409CA">
          <w:rPr>
            <w:rStyle w:val="Hyperlink"/>
            <w:rFonts w:cstheme="minorHAnsi"/>
            <w:noProof/>
          </w:rPr>
          <w:t>2.5 Gewichtung von PHP-Frameworks</w:t>
        </w:r>
        <w:r w:rsidR="00EB691B">
          <w:rPr>
            <w:noProof/>
            <w:webHidden/>
          </w:rPr>
          <w:tab/>
        </w:r>
        <w:r w:rsidR="00EB691B">
          <w:rPr>
            <w:noProof/>
            <w:webHidden/>
          </w:rPr>
          <w:fldChar w:fldCharType="begin"/>
        </w:r>
        <w:r w:rsidR="00EB691B">
          <w:rPr>
            <w:noProof/>
            <w:webHidden/>
          </w:rPr>
          <w:instrText xml:space="preserve"> PAGEREF _Toc454796649 \h </w:instrText>
        </w:r>
        <w:r w:rsidR="00EB691B">
          <w:rPr>
            <w:noProof/>
            <w:webHidden/>
          </w:rPr>
        </w:r>
        <w:r w:rsidR="00EB691B">
          <w:rPr>
            <w:noProof/>
            <w:webHidden/>
          </w:rPr>
          <w:fldChar w:fldCharType="separate"/>
        </w:r>
        <w:r w:rsidR="00EB691B">
          <w:rPr>
            <w:noProof/>
            <w:webHidden/>
          </w:rPr>
          <w:t>4</w:t>
        </w:r>
        <w:r w:rsidR="00EB691B">
          <w:rPr>
            <w:noProof/>
            <w:webHidden/>
          </w:rPr>
          <w:fldChar w:fldCharType="end"/>
        </w:r>
      </w:hyperlink>
    </w:p>
    <w:p w14:paraId="64CDA75B" w14:textId="14755843"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50" w:history="1">
        <w:r w:rsidR="00EB691B" w:rsidRPr="006409CA">
          <w:rPr>
            <w:rStyle w:val="Hyperlink"/>
            <w:rFonts w:cstheme="minorHAnsi"/>
            <w:noProof/>
          </w:rPr>
          <w:t>2.5.1 Kriterien zum Vergleich von Frameworks</w:t>
        </w:r>
        <w:r w:rsidR="00EB691B">
          <w:rPr>
            <w:noProof/>
            <w:webHidden/>
          </w:rPr>
          <w:tab/>
        </w:r>
        <w:r w:rsidR="00EB691B">
          <w:rPr>
            <w:noProof/>
            <w:webHidden/>
          </w:rPr>
          <w:fldChar w:fldCharType="begin"/>
        </w:r>
        <w:r w:rsidR="00EB691B">
          <w:rPr>
            <w:noProof/>
            <w:webHidden/>
          </w:rPr>
          <w:instrText xml:space="preserve"> PAGEREF _Toc454796650 \h </w:instrText>
        </w:r>
        <w:r w:rsidR="00EB691B">
          <w:rPr>
            <w:noProof/>
            <w:webHidden/>
          </w:rPr>
        </w:r>
        <w:r w:rsidR="00EB691B">
          <w:rPr>
            <w:noProof/>
            <w:webHidden/>
          </w:rPr>
          <w:fldChar w:fldCharType="separate"/>
        </w:r>
        <w:r w:rsidR="00EB691B">
          <w:rPr>
            <w:noProof/>
            <w:webHidden/>
          </w:rPr>
          <w:t>4</w:t>
        </w:r>
        <w:r w:rsidR="00EB691B">
          <w:rPr>
            <w:noProof/>
            <w:webHidden/>
          </w:rPr>
          <w:fldChar w:fldCharType="end"/>
        </w:r>
      </w:hyperlink>
    </w:p>
    <w:p w14:paraId="409A2C52" w14:textId="6D836FDF"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51" w:history="1">
        <w:r w:rsidR="00EB691B" w:rsidRPr="006409CA">
          <w:rPr>
            <w:rStyle w:val="Hyperlink"/>
            <w:rFonts w:cstheme="minorHAnsi"/>
            <w:noProof/>
          </w:rPr>
          <w:t>2.5.2 Gewichtung der Kriterien</w:t>
        </w:r>
        <w:r w:rsidR="00EB691B">
          <w:rPr>
            <w:noProof/>
            <w:webHidden/>
          </w:rPr>
          <w:tab/>
        </w:r>
        <w:r w:rsidR="00EB691B">
          <w:rPr>
            <w:noProof/>
            <w:webHidden/>
          </w:rPr>
          <w:fldChar w:fldCharType="begin"/>
        </w:r>
        <w:r w:rsidR="00EB691B">
          <w:rPr>
            <w:noProof/>
            <w:webHidden/>
          </w:rPr>
          <w:instrText xml:space="preserve"> PAGEREF _Toc454796651 \h </w:instrText>
        </w:r>
        <w:r w:rsidR="00EB691B">
          <w:rPr>
            <w:noProof/>
            <w:webHidden/>
          </w:rPr>
        </w:r>
        <w:r w:rsidR="00EB691B">
          <w:rPr>
            <w:noProof/>
            <w:webHidden/>
          </w:rPr>
          <w:fldChar w:fldCharType="separate"/>
        </w:r>
        <w:r w:rsidR="00EB691B">
          <w:rPr>
            <w:noProof/>
            <w:webHidden/>
          </w:rPr>
          <w:t>5</w:t>
        </w:r>
        <w:r w:rsidR="00EB691B">
          <w:rPr>
            <w:noProof/>
            <w:webHidden/>
          </w:rPr>
          <w:fldChar w:fldCharType="end"/>
        </w:r>
      </w:hyperlink>
    </w:p>
    <w:p w14:paraId="75A30C98" w14:textId="40825BE4" w:rsidR="00EB691B" w:rsidRDefault="003012BB">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796652" w:history="1">
        <w:r w:rsidR="00EB691B" w:rsidRPr="006409CA">
          <w:rPr>
            <w:rStyle w:val="Hyperlink"/>
            <w:rFonts w:cstheme="minorHAnsi"/>
            <w:noProof/>
          </w:rPr>
          <w:t>2.6 Beschreibung der PHP-Frameworks</w:t>
        </w:r>
        <w:r w:rsidR="00EB691B">
          <w:rPr>
            <w:noProof/>
            <w:webHidden/>
          </w:rPr>
          <w:tab/>
        </w:r>
        <w:r w:rsidR="00EB691B">
          <w:rPr>
            <w:noProof/>
            <w:webHidden/>
          </w:rPr>
          <w:fldChar w:fldCharType="begin"/>
        </w:r>
        <w:r w:rsidR="00EB691B">
          <w:rPr>
            <w:noProof/>
            <w:webHidden/>
          </w:rPr>
          <w:instrText xml:space="preserve"> PAGEREF _Toc454796652 \h </w:instrText>
        </w:r>
        <w:r w:rsidR="00EB691B">
          <w:rPr>
            <w:noProof/>
            <w:webHidden/>
          </w:rPr>
        </w:r>
        <w:r w:rsidR="00EB691B">
          <w:rPr>
            <w:noProof/>
            <w:webHidden/>
          </w:rPr>
          <w:fldChar w:fldCharType="separate"/>
        </w:r>
        <w:r w:rsidR="00EB691B">
          <w:rPr>
            <w:noProof/>
            <w:webHidden/>
          </w:rPr>
          <w:t>5</w:t>
        </w:r>
        <w:r w:rsidR="00EB691B">
          <w:rPr>
            <w:noProof/>
            <w:webHidden/>
          </w:rPr>
          <w:fldChar w:fldCharType="end"/>
        </w:r>
      </w:hyperlink>
    </w:p>
    <w:p w14:paraId="0B271603" w14:textId="2D7011E0"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53" w:history="1">
        <w:r w:rsidR="00EB691B" w:rsidRPr="006409CA">
          <w:rPr>
            <w:rStyle w:val="Hyperlink"/>
            <w:rFonts w:cstheme="minorHAnsi"/>
            <w:noProof/>
          </w:rPr>
          <w:t>2.6.1 Yii</w:t>
        </w:r>
        <w:r w:rsidR="00EB691B">
          <w:rPr>
            <w:noProof/>
            <w:webHidden/>
          </w:rPr>
          <w:tab/>
        </w:r>
        <w:r w:rsidR="00EB691B">
          <w:rPr>
            <w:noProof/>
            <w:webHidden/>
          </w:rPr>
          <w:fldChar w:fldCharType="begin"/>
        </w:r>
        <w:r w:rsidR="00EB691B">
          <w:rPr>
            <w:noProof/>
            <w:webHidden/>
          </w:rPr>
          <w:instrText xml:space="preserve"> PAGEREF _Toc454796653 \h </w:instrText>
        </w:r>
        <w:r w:rsidR="00EB691B">
          <w:rPr>
            <w:noProof/>
            <w:webHidden/>
          </w:rPr>
        </w:r>
        <w:r w:rsidR="00EB691B">
          <w:rPr>
            <w:noProof/>
            <w:webHidden/>
          </w:rPr>
          <w:fldChar w:fldCharType="separate"/>
        </w:r>
        <w:r w:rsidR="00EB691B">
          <w:rPr>
            <w:noProof/>
            <w:webHidden/>
          </w:rPr>
          <w:t>5</w:t>
        </w:r>
        <w:r w:rsidR="00EB691B">
          <w:rPr>
            <w:noProof/>
            <w:webHidden/>
          </w:rPr>
          <w:fldChar w:fldCharType="end"/>
        </w:r>
      </w:hyperlink>
    </w:p>
    <w:p w14:paraId="75842F0D" w14:textId="30FCE18B"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54" w:history="1">
        <w:r w:rsidR="00EB691B" w:rsidRPr="006409CA">
          <w:rPr>
            <w:rStyle w:val="Hyperlink"/>
            <w:rFonts w:cstheme="minorHAnsi"/>
            <w:noProof/>
          </w:rPr>
          <w:t>2.6.2 Zend Framework 2</w:t>
        </w:r>
        <w:r w:rsidR="00EB691B">
          <w:rPr>
            <w:noProof/>
            <w:webHidden/>
          </w:rPr>
          <w:tab/>
        </w:r>
        <w:r w:rsidR="00EB691B">
          <w:rPr>
            <w:noProof/>
            <w:webHidden/>
          </w:rPr>
          <w:fldChar w:fldCharType="begin"/>
        </w:r>
        <w:r w:rsidR="00EB691B">
          <w:rPr>
            <w:noProof/>
            <w:webHidden/>
          </w:rPr>
          <w:instrText xml:space="preserve"> PAGEREF _Toc454796654 \h </w:instrText>
        </w:r>
        <w:r w:rsidR="00EB691B">
          <w:rPr>
            <w:noProof/>
            <w:webHidden/>
          </w:rPr>
        </w:r>
        <w:r w:rsidR="00EB691B">
          <w:rPr>
            <w:noProof/>
            <w:webHidden/>
          </w:rPr>
          <w:fldChar w:fldCharType="separate"/>
        </w:r>
        <w:r w:rsidR="00EB691B">
          <w:rPr>
            <w:noProof/>
            <w:webHidden/>
          </w:rPr>
          <w:t>6</w:t>
        </w:r>
        <w:r w:rsidR="00EB691B">
          <w:rPr>
            <w:noProof/>
            <w:webHidden/>
          </w:rPr>
          <w:fldChar w:fldCharType="end"/>
        </w:r>
      </w:hyperlink>
    </w:p>
    <w:p w14:paraId="6B0E0E3D" w14:textId="13AA75E8"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55" w:history="1">
        <w:r w:rsidR="00EB691B" w:rsidRPr="006409CA">
          <w:rPr>
            <w:rStyle w:val="Hyperlink"/>
            <w:rFonts w:cstheme="minorHAnsi"/>
            <w:noProof/>
          </w:rPr>
          <w:t>2.6.3 Sonstiges</w:t>
        </w:r>
        <w:r w:rsidR="00EB691B">
          <w:rPr>
            <w:noProof/>
            <w:webHidden/>
          </w:rPr>
          <w:tab/>
        </w:r>
        <w:r w:rsidR="00EB691B">
          <w:rPr>
            <w:noProof/>
            <w:webHidden/>
          </w:rPr>
          <w:fldChar w:fldCharType="begin"/>
        </w:r>
        <w:r w:rsidR="00EB691B">
          <w:rPr>
            <w:noProof/>
            <w:webHidden/>
          </w:rPr>
          <w:instrText xml:space="preserve"> PAGEREF _Toc454796655 \h </w:instrText>
        </w:r>
        <w:r w:rsidR="00EB691B">
          <w:rPr>
            <w:noProof/>
            <w:webHidden/>
          </w:rPr>
        </w:r>
        <w:r w:rsidR="00EB691B">
          <w:rPr>
            <w:noProof/>
            <w:webHidden/>
          </w:rPr>
          <w:fldChar w:fldCharType="separate"/>
        </w:r>
        <w:r w:rsidR="00EB691B">
          <w:rPr>
            <w:noProof/>
            <w:webHidden/>
          </w:rPr>
          <w:t>7</w:t>
        </w:r>
        <w:r w:rsidR="00EB691B">
          <w:rPr>
            <w:noProof/>
            <w:webHidden/>
          </w:rPr>
          <w:fldChar w:fldCharType="end"/>
        </w:r>
      </w:hyperlink>
    </w:p>
    <w:p w14:paraId="15453891" w14:textId="0CD2C3DA"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56" w:history="1">
        <w:r w:rsidR="00EB691B" w:rsidRPr="006409CA">
          <w:rPr>
            <w:rStyle w:val="Hyperlink"/>
            <w:rFonts w:cstheme="minorHAnsi"/>
            <w:noProof/>
          </w:rPr>
          <w:t>2.6.3 Symfony 3</w:t>
        </w:r>
        <w:r w:rsidR="00EB691B">
          <w:rPr>
            <w:noProof/>
            <w:webHidden/>
          </w:rPr>
          <w:tab/>
        </w:r>
        <w:r w:rsidR="00EB691B">
          <w:rPr>
            <w:noProof/>
            <w:webHidden/>
          </w:rPr>
          <w:fldChar w:fldCharType="begin"/>
        </w:r>
        <w:r w:rsidR="00EB691B">
          <w:rPr>
            <w:noProof/>
            <w:webHidden/>
          </w:rPr>
          <w:instrText xml:space="preserve"> PAGEREF _Toc454796656 \h </w:instrText>
        </w:r>
        <w:r w:rsidR="00EB691B">
          <w:rPr>
            <w:noProof/>
            <w:webHidden/>
          </w:rPr>
        </w:r>
        <w:r w:rsidR="00EB691B">
          <w:rPr>
            <w:noProof/>
            <w:webHidden/>
          </w:rPr>
          <w:fldChar w:fldCharType="separate"/>
        </w:r>
        <w:r w:rsidR="00EB691B">
          <w:rPr>
            <w:noProof/>
            <w:webHidden/>
          </w:rPr>
          <w:t>7</w:t>
        </w:r>
        <w:r w:rsidR="00EB691B">
          <w:rPr>
            <w:noProof/>
            <w:webHidden/>
          </w:rPr>
          <w:fldChar w:fldCharType="end"/>
        </w:r>
      </w:hyperlink>
    </w:p>
    <w:p w14:paraId="1B97D6A3" w14:textId="344FBE8D"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57" w:history="1">
        <w:r w:rsidR="00EB691B" w:rsidRPr="006409CA">
          <w:rPr>
            <w:rStyle w:val="Hyperlink"/>
            <w:rFonts w:cstheme="minorHAnsi"/>
            <w:noProof/>
          </w:rPr>
          <w:t>2.6.4 Laravel 5</w:t>
        </w:r>
        <w:r w:rsidR="00EB691B">
          <w:rPr>
            <w:noProof/>
            <w:webHidden/>
          </w:rPr>
          <w:tab/>
        </w:r>
        <w:r w:rsidR="00EB691B">
          <w:rPr>
            <w:noProof/>
            <w:webHidden/>
          </w:rPr>
          <w:fldChar w:fldCharType="begin"/>
        </w:r>
        <w:r w:rsidR="00EB691B">
          <w:rPr>
            <w:noProof/>
            <w:webHidden/>
          </w:rPr>
          <w:instrText xml:space="preserve"> PAGEREF _Toc454796657 \h </w:instrText>
        </w:r>
        <w:r w:rsidR="00EB691B">
          <w:rPr>
            <w:noProof/>
            <w:webHidden/>
          </w:rPr>
        </w:r>
        <w:r w:rsidR="00EB691B">
          <w:rPr>
            <w:noProof/>
            <w:webHidden/>
          </w:rPr>
          <w:fldChar w:fldCharType="separate"/>
        </w:r>
        <w:r w:rsidR="00EB691B">
          <w:rPr>
            <w:noProof/>
            <w:webHidden/>
          </w:rPr>
          <w:t>8</w:t>
        </w:r>
        <w:r w:rsidR="00EB691B">
          <w:rPr>
            <w:noProof/>
            <w:webHidden/>
          </w:rPr>
          <w:fldChar w:fldCharType="end"/>
        </w:r>
      </w:hyperlink>
    </w:p>
    <w:p w14:paraId="2B11FB64" w14:textId="3B469C45"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58" w:history="1">
        <w:r w:rsidR="00EB691B" w:rsidRPr="006409CA">
          <w:rPr>
            <w:rStyle w:val="Hyperlink"/>
            <w:rFonts w:cstheme="minorHAnsi"/>
            <w:noProof/>
          </w:rPr>
          <w:t>2.6.5 Nette</w:t>
        </w:r>
        <w:r w:rsidR="00EB691B">
          <w:rPr>
            <w:noProof/>
            <w:webHidden/>
          </w:rPr>
          <w:tab/>
        </w:r>
        <w:r w:rsidR="00EB691B">
          <w:rPr>
            <w:noProof/>
            <w:webHidden/>
          </w:rPr>
          <w:fldChar w:fldCharType="begin"/>
        </w:r>
        <w:r w:rsidR="00EB691B">
          <w:rPr>
            <w:noProof/>
            <w:webHidden/>
          </w:rPr>
          <w:instrText xml:space="preserve"> PAGEREF _Toc454796658 \h </w:instrText>
        </w:r>
        <w:r w:rsidR="00EB691B">
          <w:rPr>
            <w:noProof/>
            <w:webHidden/>
          </w:rPr>
        </w:r>
        <w:r w:rsidR="00EB691B">
          <w:rPr>
            <w:noProof/>
            <w:webHidden/>
          </w:rPr>
          <w:fldChar w:fldCharType="separate"/>
        </w:r>
        <w:r w:rsidR="00EB691B">
          <w:rPr>
            <w:noProof/>
            <w:webHidden/>
          </w:rPr>
          <w:t>8</w:t>
        </w:r>
        <w:r w:rsidR="00EB691B">
          <w:rPr>
            <w:noProof/>
            <w:webHidden/>
          </w:rPr>
          <w:fldChar w:fldCharType="end"/>
        </w:r>
      </w:hyperlink>
    </w:p>
    <w:p w14:paraId="6BE5EC70" w14:textId="4267350F"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59" w:history="1">
        <w:r w:rsidR="00EB691B" w:rsidRPr="006409CA">
          <w:rPr>
            <w:rStyle w:val="Hyperlink"/>
            <w:rFonts w:cstheme="minorHAnsi"/>
            <w:noProof/>
          </w:rPr>
          <w:t>2.6.6 PHPixie</w:t>
        </w:r>
        <w:r w:rsidR="00EB691B">
          <w:rPr>
            <w:noProof/>
            <w:webHidden/>
          </w:rPr>
          <w:tab/>
        </w:r>
        <w:r w:rsidR="00EB691B">
          <w:rPr>
            <w:noProof/>
            <w:webHidden/>
          </w:rPr>
          <w:fldChar w:fldCharType="begin"/>
        </w:r>
        <w:r w:rsidR="00EB691B">
          <w:rPr>
            <w:noProof/>
            <w:webHidden/>
          </w:rPr>
          <w:instrText xml:space="preserve"> PAGEREF _Toc454796659 \h </w:instrText>
        </w:r>
        <w:r w:rsidR="00EB691B">
          <w:rPr>
            <w:noProof/>
            <w:webHidden/>
          </w:rPr>
        </w:r>
        <w:r w:rsidR="00EB691B">
          <w:rPr>
            <w:noProof/>
            <w:webHidden/>
          </w:rPr>
          <w:fldChar w:fldCharType="separate"/>
        </w:r>
        <w:r w:rsidR="00EB691B">
          <w:rPr>
            <w:noProof/>
            <w:webHidden/>
          </w:rPr>
          <w:t>8</w:t>
        </w:r>
        <w:r w:rsidR="00EB691B">
          <w:rPr>
            <w:noProof/>
            <w:webHidden/>
          </w:rPr>
          <w:fldChar w:fldCharType="end"/>
        </w:r>
      </w:hyperlink>
    </w:p>
    <w:p w14:paraId="6EAC7EF8" w14:textId="3407CEDB" w:rsidR="00EB691B" w:rsidRDefault="003012BB">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796660" w:history="1">
        <w:r w:rsidR="00EB691B" w:rsidRPr="006409CA">
          <w:rPr>
            <w:rStyle w:val="Hyperlink"/>
            <w:noProof/>
          </w:rPr>
          <w:t>2.7 Gegenüberstellung der PHP-Frameworks</w:t>
        </w:r>
        <w:r w:rsidR="00EB691B">
          <w:rPr>
            <w:noProof/>
            <w:webHidden/>
          </w:rPr>
          <w:tab/>
        </w:r>
        <w:r w:rsidR="00EB691B">
          <w:rPr>
            <w:noProof/>
            <w:webHidden/>
          </w:rPr>
          <w:fldChar w:fldCharType="begin"/>
        </w:r>
        <w:r w:rsidR="00EB691B">
          <w:rPr>
            <w:noProof/>
            <w:webHidden/>
          </w:rPr>
          <w:instrText xml:space="preserve"> PAGEREF _Toc454796660 \h </w:instrText>
        </w:r>
        <w:r w:rsidR="00EB691B">
          <w:rPr>
            <w:noProof/>
            <w:webHidden/>
          </w:rPr>
        </w:r>
        <w:r w:rsidR="00EB691B">
          <w:rPr>
            <w:noProof/>
            <w:webHidden/>
          </w:rPr>
          <w:fldChar w:fldCharType="separate"/>
        </w:r>
        <w:r w:rsidR="00EB691B">
          <w:rPr>
            <w:noProof/>
            <w:webHidden/>
          </w:rPr>
          <w:t>9</w:t>
        </w:r>
        <w:r w:rsidR="00EB691B">
          <w:rPr>
            <w:noProof/>
            <w:webHidden/>
          </w:rPr>
          <w:fldChar w:fldCharType="end"/>
        </w:r>
      </w:hyperlink>
    </w:p>
    <w:p w14:paraId="6A8FDAB7" w14:textId="126BDBE7" w:rsidR="00EB691B" w:rsidRDefault="003012BB">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796661" w:history="1">
        <w:r w:rsidR="00EB691B" w:rsidRPr="006409CA">
          <w:rPr>
            <w:rStyle w:val="Hyperlink"/>
            <w:rFonts w:cstheme="minorHAnsi"/>
            <w:noProof/>
          </w:rPr>
          <w:t>2.8 Bewertung von Projektmanagement-Methoden</w:t>
        </w:r>
        <w:r w:rsidR="00EB691B">
          <w:rPr>
            <w:noProof/>
            <w:webHidden/>
          </w:rPr>
          <w:tab/>
        </w:r>
        <w:r w:rsidR="00EB691B">
          <w:rPr>
            <w:noProof/>
            <w:webHidden/>
          </w:rPr>
          <w:fldChar w:fldCharType="begin"/>
        </w:r>
        <w:r w:rsidR="00EB691B">
          <w:rPr>
            <w:noProof/>
            <w:webHidden/>
          </w:rPr>
          <w:instrText xml:space="preserve"> PAGEREF _Toc454796661 \h </w:instrText>
        </w:r>
        <w:r w:rsidR="00EB691B">
          <w:rPr>
            <w:noProof/>
            <w:webHidden/>
          </w:rPr>
        </w:r>
        <w:r w:rsidR="00EB691B">
          <w:rPr>
            <w:noProof/>
            <w:webHidden/>
          </w:rPr>
          <w:fldChar w:fldCharType="separate"/>
        </w:r>
        <w:r w:rsidR="00EB691B">
          <w:rPr>
            <w:noProof/>
            <w:webHidden/>
          </w:rPr>
          <w:t>10</w:t>
        </w:r>
        <w:r w:rsidR="00EB691B">
          <w:rPr>
            <w:noProof/>
            <w:webHidden/>
          </w:rPr>
          <w:fldChar w:fldCharType="end"/>
        </w:r>
      </w:hyperlink>
    </w:p>
    <w:p w14:paraId="2BC68A9B" w14:textId="3447E4A3" w:rsidR="00EB691B" w:rsidRDefault="003012BB">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796662" w:history="1">
        <w:r w:rsidR="00EB691B" w:rsidRPr="006409CA">
          <w:rPr>
            <w:rStyle w:val="Hyperlink"/>
            <w:rFonts w:cstheme="minorHAnsi"/>
            <w:noProof/>
          </w:rPr>
          <w:t>2.9 Beschreibung der Projektmanagementmethoden</w:t>
        </w:r>
        <w:r w:rsidR="00EB691B">
          <w:rPr>
            <w:noProof/>
            <w:webHidden/>
          </w:rPr>
          <w:tab/>
        </w:r>
        <w:r w:rsidR="00EB691B">
          <w:rPr>
            <w:noProof/>
            <w:webHidden/>
          </w:rPr>
          <w:fldChar w:fldCharType="begin"/>
        </w:r>
        <w:r w:rsidR="00EB691B">
          <w:rPr>
            <w:noProof/>
            <w:webHidden/>
          </w:rPr>
          <w:instrText xml:space="preserve"> PAGEREF _Toc454796662 \h </w:instrText>
        </w:r>
        <w:r w:rsidR="00EB691B">
          <w:rPr>
            <w:noProof/>
            <w:webHidden/>
          </w:rPr>
        </w:r>
        <w:r w:rsidR="00EB691B">
          <w:rPr>
            <w:noProof/>
            <w:webHidden/>
          </w:rPr>
          <w:fldChar w:fldCharType="separate"/>
        </w:r>
        <w:r w:rsidR="00EB691B">
          <w:rPr>
            <w:noProof/>
            <w:webHidden/>
          </w:rPr>
          <w:t>11</w:t>
        </w:r>
        <w:r w:rsidR="00EB691B">
          <w:rPr>
            <w:noProof/>
            <w:webHidden/>
          </w:rPr>
          <w:fldChar w:fldCharType="end"/>
        </w:r>
      </w:hyperlink>
    </w:p>
    <w:p w14:paraId="7AC013E7" w14:textId="7B315427"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63" w:history="1">
        <w:r w:rsidR="00EB691B" w:rsidRPr="006409CA">
          <w:rPr>
            <w:rStyle w:val="Hyperlink"/>
            <w:rFonts w:cstheme="minorHAnsi"/>
            <w:noProof/>
          </w:rPr>
          <w:t>2.9.1 Kanban</w:t>
        </w:r>
        <w:r w:rsidR="00EB691B">
          <w:rPr>
            <w:noProof/>
            <w:webHidden/>
          </w:rPr>
          <w:tab/>
        </w:r>
        <w:r w:rsidR="00EB691B">
          <w:rPr>
            <w:noProof/>
            <w:webHidden/>
          </w:rPr>
          <w:fldChar w:fldCharType="begin"/>
        </w:r>
        <w:r w:rsidR="00EB691B">
          <w:rPr>
            <w:noProof/>
            <w:webHidden/>
          </w:rPr>
          <w:instrText xml:space="preserve"> PAGEREF _Toc454796663 \h </w:instrText>
        </w:r>
        <w:r w:rsidR="00EB691B">
          <w:rPr>
            <w:noProof/>
            <w:webHidden/>
          </w:rPr>
        </w:r>
        <w:r w:rsidR="00EB691B">
          <w:rPr>
            <w:noProof/>
            <w:webHidden/>
          </w:rPr>
          <w:fldChar w:fldCharType="separate"/>
        </w:r>
        <w:r w:rsidR="00EB691B">
          <w:rPr>
            <w:noProof/>
            <w:webHidden/>
          </w:rPr>
          <w:t>11</w:t>
        </w:r>
        <w:r w:rsidR="00EB691B">
          <w:rPr>
            <w:noProof/>
            <w:webHidden/>
          </w:rPr>
          <w:fldChar w:fldCharType="end"/>
        </w:r>
      </w:hyperlink>
    </w:p>
    <w:p w14:paraId="35C87C94" w14:textId="25061CA5"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64" w:history="1">
        <w:r w:rsidR="00EB691B" w:rsidRPr="006409CA">
          <w:rPr>
            <w:rStyle w:val="Hyperlink"/>
            <w:rFonts w:cstheme="minorHAnsi"/>
            <w:noProof/>
          </w:rPr>
          <w:t>2.9.2 Scrum</w:t>
        </w:r>
        <w:r w:rsidR="00EB691B">
          <w:rPr>
            <w:noProof/>
            <w:webHidden/>
          </w:rPr>
          <w:tab/>
        </w:r>
        <w:r w:rsidR="00EB691B">
          <w:rPr>
            <w:noProof/>
            <w:webHidden/>
          </w:rPr>
          <w:fldChar w:fldCharType="begin"/>
        </w:r>
        <w:r w:rsidR="00EB691B">
          <w:rPr>
            <w:noProof/>
            <w:webHidden/>
          </w:rPr>
          <w:instrText xml:space="preserve"> PAGEREF _Toc454796664 \h </w:instrText>
        </w:r>
        <w:r w:rsidR="00EB691B">
          <w:rPr>
            <w:noProof/>
            <w:webHidden/>
          </w:rPr>
        </w:r>
        <w:r w:rsidR="00EB691B">
          <w:rPr>
            <w:noProof/>
            <w:webHidden/>
          </w:rPr>
          <w:fldChar w:fldCharType="separate"/>
        </w:r>
        <w:r w:rsidR="00EB691B">
          <w:rPr>
            <w:noProof/>
            <w:webHidden/>
          </w:rPr>
          <w:t>12</w:t>
        </w:r>
        <w:r w:rsidR="00EB691B">
          <w:rPr>
            <w:noProof/>
            <w:webHidden/>
          </w:rPr>
          <w:fldChar w:fldCharType="end"/>
        </w:r>
      </w:hyperlink>
    </w:p>
    <w:p w14:paraId="676016C0" w14:textId="7B03230B"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65" w:history="1">
        <w:r w:rsidR="00EB691B" w:rsidRPr="006409CA">
          <w:rPr>
            <w:rStyle w:val="Hyperlink"/>
            <w:rFonts w:cstheme="minorHAnsi"/>
            <w:noProof/>
          </w:rPr>
          <w:t>2.9.3 Feature-Driven-Development (FDD)</w:t>
        </w:r>
        <w:r w:rsidR="00EB691B">
          <w:rPr>
            <w:noProof/>
            <w:webHidden/>
          </w:rPr>
          <w:tab/>
        </w:r>
        <w:r w:rsidR="00EB691B">
          <w:rPr>
            <w:noProof/>
            <w:webHidden/>
          </w:rPr>
          <w:fldChar w:fldCharType="begin"/>
        </w:r>
        <w:r w:rsidR="00EB691B">
          <w:rPr>
            <w:noProof/>
            <w:webHidden/>
          </w:rPr>
          <w:instrText xml:space="preserve"> PAGEREF _Toc454796665 \h </w:instrText>
        </w:r>
        <w:r w:rsidR="00EB691B">
          <w:rPr>
            <w:noProof/>
            <w:webHidden/>
          </w:rPr>
        </w:r>
        <w:r w:rsidR="00EB691B">
          <w:rPr>
            <w:noProof/>
            <w:webHidden/>
          </w:rPr>
          <w:fldChar w:fldCharType="separate"/>
        </w:r>
        <w:r w:rsidR="00EB691B">
          <w:rPr>
            <w:noProof/>
            <w:webHidden/>
          </w:rPr>
          <w:t>13</w:t>
        </w:r>
        <w:r w:rsidR="00EB691B">
          <w:rPr>
            <w:noProof/>
            <w:webHidden/>
          </w:rPr>
          <w:fldChar w:fldCharType="end"/>
        </w:r>
      </w:hyperlink>
    </w:p>
    <w:p w14:paraId="6C55AD8C" w14:textId="2089A77A"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66" w:history="1">
        <w:r w:rsidR="00EB691B" w:rsidRPr="006409CA">
          <w:rPr>
            <w:rStyle w:val="Hyperlink"/>
            <w:rFonts w:cstheme="minorHAnsi"/>
            <w:noProof/>
          </w:rPr>
          <w:t>2.9.4 Extreme Programming (XP)</w:t>
        </w:r>
        <w:r w:rsidR="00EB691B">
          <w:rPr>
            <w:noProof/>
            <w:webHidden/>
          </w:rPr>
          <w:tab/>
        </w:r>
        <w:r w:rsidR="00EB691B">
          <w:rPr>
            <w:noProof/>
            <w:webHidden/>
          </w:rPr>
          <w:fldChar w:fldCharType="begin"/>
        </w:r>
        <w:r w:rsidR="00EB691B">
          <w:rPr>
            <w:noProof/>
            <w:webHidden/>
          </w:rPr>
          <w:instrText xml:space="preserve"> PAGEREF _Toc454796666 \h </w:instrText>
        </w:r>
        <w:r w:rsidR="00EB691B">
          <w:rPr>
            <w:noProof/>
            <w:webHidden/>
          </w:rPr>
        </w:r>
        <w:r w:rsidR="00EB691B">
          <w:rPr>
            <w:noProof/>
            <w:webHidden/>
          </w:rPr>
          <w:fldChar w:fldCharType="separate"/>
        </w:r>
        <w:r w:rsidR="00EB691B">
          <w:rPr>
            <w:noProof/>
            <w:webHidden/>
          </w:rPr>
          <w:t>14</w:t>
        </w:r>
        <w:r w:rsidR="00EB691B">
          <w:rPr>
            <w:noProof/>
            <w:webHidden/>
          </w:rPr>
          <w:fldChar w:fldCharType="end"/>
        </w:r>
      </w:hyperlink>
    </w:p>
    <w:p w14:paraId="2DEFBFFB" w14:textId="4F43DE65" w:rsidR="00EB691B" w:rsidRDefault="003012BB">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796667" w:history="1">
        <w:r w:rsidR="00EB691B" w:rsidRPr="006409CA">
          <w:rPr>
            <w:rStyle w:val="Hyperlink"/>
            <w:rFonts w:cstheme="minorHAnsi"/>
            <w:noProof/>
          </w:rPr>
          <w:t>2.10 Gegenüberstellung der Projektmanagementmethoden</w:t>
        </w:r>
        <w:r w:rsidR="00EB691B">
          <w:rPr>
            <w:noProof/>
            <w:webHidden/>
          </w:rPr>
          <w:tab/>
        </w:r>
        <w:r w:rsidR="00EB691B">
          <w:rPr>
            <w:noProof/>
            <w:webHidden/>
          </w:rPr>
          <w:fldChar w:fldCharType="begin"/>
        </w:r>
        <w:r w:rsidR="00EB691B">
          <w:rPr>
            <w:noProof/>
            <w:webHidden/>
          </w:rPr>
          <w:instrText xml:space="preserve"> PAGEREF _Toc454796667 \h </w:instrText>
        </w:r>
        <w:r w:rsidR="00EB691B">
          <w:rPr>
            <w:noProof/>
            <w:webHidden/>
          </w:rPr>
        </w:r>
        <w:r w:rsidR="00EB691B">
          <w:rPr>
            <w:noProof/>
            <w:webHidden/>
          </w:rPr>
          <w:fldChar w:fldCharType="separate"/>
        </w:r>
        <w:r w:rsidR="00EB691B">
          <w:rPr>
            <w:noProof/>
            <w:webHidden/>
          </w:rPr>
          <w:t>16</w:t>
        </w:r>
        <w:r w:rsidR="00EB691B">
          <w:rPr>
            <w:noProof/>
            <w:webHidden/>
          </w:rPr>
          <w:fldChar w:fldCharType="end"/>
        </w:r>
      </w:hyperlink>
    </w:p>
    <w:p w14:paraId="61A4DE38" w14:textId="38CDA7BA" w:rsidR="00EB691B" w:rsidRDefault="003012BB">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796668" w:history="1">
        <w:r w:rsidR="00EB691B" w:rsidRPr="006409CA">
          <w:rPr>
            <w:rStyle w:val="Hyperlink"/>
            <w:rFonts w:cstheme="minorHAnsi"/>
            <w:noProof/>
          </w:rPr>
          <w:t>2.11 Software-Spezifikation</w:t>
        </w:r>
        <w:r w:rsidR="00EB691B">
          <w:rPr>
            <w:noProof/>
            <w:webHidden/>
          </w:rPr>
          <w:tab/>
        </w:r>
        <w:r w:rsidR="00EB691B">
          <w:rPr>
            <w:noProof/>
            <w:webHidden/>
          </w:rPr>
          <w:fldChar w:fldCharType="begin"/>
        </w:r>
        <w:r w:rsidR="00EB691B">
          <w:rPr>
            <w:noProof/>
            <w:webHidden/>
          </w:rPr>
          <w:instrText xml:space="preserve"> PAGEREF _Toc454796668 \h </w:instrText>
        </w:r>
        <w:r w:rsidR="00EB691B">
          <w:rPr>
            <w:noProof/>
            <w:webHidden/>
          </w:rPr>
        </w:r>
        <w:r w:rsidR="00EB691B">
          <w:rPr>
            <w:noProof/>
            <w:webHidden/>
          </w:rPr>
          <w:fldChar w:fldCharType="separate"/>
        </w:r>
        <w:r w:rsidR="00EB691B">
          <w:rPr>
            <w:noProof/>
            <w:webHidden/>
          </w:rPr>
          <w:t>17</w:t>
        </w:r>
        <w:r w:rsidR="00EB691B">
          <w:rPr>
            <w:noProof/>
            <w:webHidden/>
          </w:rPr>
          <w:fldChar w:fldCharType="end"/>
        </w:r>
      </w:hyperlink>
    </w:p>
    <w:p w14:paraId="0CEDE29D" w14:textId="05C4836F" w:rsidR="00EB691B" w:rsidRDefault="003012BB">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796669" w:history="1">
        <w:r w:rsidR="00EB691B" w:rsidRPr="006409CA">
          <w:rPr>
            <w:rStyle w:val="Hyperlink"/>
            <w:rFonts w:cstheme="minorHAnsi"/>
            <w:noProof/>
          </w:rPr>
          <w:t>2.12 Frameworks</w:t>
        </w:r>
        <w:r w:rsidR="00EB691B">
          <w:rPr>
            <w:noProof/>
            <w:webHidden/>
          </w:rPr>
          <w:tab/>
        </w:r>
        <w:r w:rsidR="00EB691B">
          <w:rPr>
            <w:noProof/>
            <w:webHidden/>
          </w:rPr>
          <w:fldChar w:fldCharType="begin"/>
        </w:r>
        <w:r w:rsidR="00EB691B">
          <w:rPr>
            <w:noProof/>
            <w:webHidden/>
          </w:rPr>
          <w:instrText xml:space="preserve"> PAGEREF _Toc454796669 \h </w:instrText>
        </w:r>
        <w:r w:rsidR="00EB691B">
          <w:rPr>
            <w:noProof/>
            <w:webHidden/>
          </w:rPr>
        </w:r>
        <w:r w:rsidR="00EB691B">
          <w:rPr>
            <w:noProof/>
            <w:webHidden/>
          </w:rPr>
          <w:fldChar w:fldCharType="separate"/>
        </w:r>
        <w:r w:rsidR="00EB691B">
          <w:rPr>
            <w:noProof/>
            <w:webHidden/>
          </w:rPr>
          <w:t>17</w:t>
        </w:r>
        <w:r w:rsidR="00EB691B">
          <w:rPr>
            <w:noProof/>
            <w:webHidden/>
          </w:rPr>
          <w:fldChar w:fldCharType="end"/>
        </w:r>
      </w:hyperlink>
    </w:p>
    <w:p w14:paraId="1D1B5377" w14:textId="5988E0FA"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70" w:history="1">
        <w:r w:rsidR="00EB691B" w:rsidRPr="006409CA">
          <w:rPr>
            <w:rStyle w:val="Hyperlink"/>
            <w:rFonts w:cstheme="minorHAnsi"/>
            <w:noProof/>
          </w:rPr>
          <w:t>2.12.1 Bootstrap</w:t>
        </w:r>
        <w:r w:rsidR="00EB691B">
          <w:rPr>
            <w:noProof/>
            <w:webHidden/>
          </w:rPr>
          <w:tab/>
        </w:r>
        <w:r w:rsidR="00EB691B">
          <w:rPr>
            <w:noProof/>
            <w:webHidden/>
          </w:rPr>
          <w:fldChar w:fldCharType="begin"/>
        </w:r>
        <w:r w:rsidR="00EB691B">
          <w:rPr>
            <w:noProof/>
            <w:webHidden/>
          </w:rPr>
          <w:instrText xml:space="preserve"> PAGEREF _Toc454796670 \h </w:instrText>
        </w:r>
        <w:r w:rsidR="00EB691B">
          <w:rPr>
            <w:noProof/>
            <w:webHidden/>
          </w:rPr>
        </w:r>
        <w:r w:rsidR="00EB691B">
          <w:rPr>
            <w:noProof/>
            <w:webHidden/>
          </w:rPr>
          <w:fldChar w:fldCharType="separate"/>
        </w:r>
        <w:r w:rsidR="00EB691B">
          <w:rPr>
            <w:noProof/>
            <w:webHidden/>
          </w:rPr>
          <w:t>17</w:t>
        </w:r>
        <w:r w:rsidR="00EB691B">
          <w:rPr>
            <w:noProof/>
            <w:webHidden/>
          </w:rPr>
          <w:fldChar w:fldCharType="end"/>
        </w:r>
      </w:hyperlink>
    </w:p>
    <w:p w14:paraId="3C5DB913" w14:textId="39C94827"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71" w:history="1">
        <w:r w:rsidR="00EB691B" w:rsidRPr="006409CA">
          <w:rPr>
            <w:rStyle w:val="Hyperlink"/>
            <w:rFonts w:cstheme="minorHAnsi"/>
            <w:noProof/>
          </w:rPr>
          <w:t>2.12.2 Semantic UI</w:t>
        </w:r>
        <w:r w:rsidR="00EB691B">
          <w:rPr>
            <w:noProof/>
            <w:webHidden/>
          </w:rPr>
          <w:tab/>
        </w:r>
        <w:r w:rsidR="00EB691B">
          <w:rPr>
            <w:noProof/>
            <w:webHidden/>
          </w:rPr>
          <w:fldChar w:fldCharType="begin"/>
        </w:r>
        <w:r w:rsidR="00EB691B">
          <w:rPr>
            <w:noProof/>
            <w:webHidden/>
          </w:rPr>
          <w:instrText xml:space="preserve"> PAGEREF _Toc454796671 \h </w:instrText>
        </w:r>
        <w:r w:rsidR="00EB691B">
          <w:rPr>
            <w:noProof/>
            <w:webHidden/>
          </w:rPr>
        </w:r>
        <w:r w:rsidR="00EB691B">
          <w:rPr>
            <w:noProof/>
            <w:webHidden/>
          </w:rPr>
          <w:fldChar w:fldCharType="separate"/>
        </w:r>
        <w:r w:rsidR="00EB691B">
          <w:rPr>
            <w:noProof/>
            <w:webHidden/>
          </w:rPr>
          <w:t>17</w:t>
        </w:r>
        <w:r w:rsidR="00EB691B">
          <w:rPr>
            <w:noProof/>
            <w:webHidden/>
          </w:rPr>
          <w:fldChar w:fldCharType="end"/>
        </w:r>
      </w:hyperlink>
    </w:p>
    <w:p w14:paraId="7291D442" w14:textId="462EC687"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72" w:history="1">
        <w:r w:rsidR="00EB691B" w:rsidRPr="006409CA">
          <w:rPr>
            <w:rStyle w:val="Hyperlink"/>
            <w:rFonts w:cstheme="minorHAnsi"/>
            <w:noProof/>
          </w:rPr>
          <w:t>2.12.3 Vergleich</w:t>
        </w:r>
        <w:r w:rsidR="00EB691B">
          <w:rPr>
            <w:noProof/>
            <w:webHidden/>
          </w:rPr>
          <w:tab/>
        </w:r>
        <w:r w:rsidR="00EB691B">
          <w:rPr>
            <w:noProof/>
            <w:webHidden/>
          </w:rPr>
          <w:fldChar w:fldCharType="begin"/>
        </w:r>
        <w:r w:rsidR="00EB691B">
          <w:rPr>
            <w:noProof/>
            <w:webHidden/>
          </w:rPr>
          <w:instrText xml:space="preserve"> PAGEREF _Toc454796672 \h </w:instrText>
        </w:r>
        <w:r w:rsidR="00EB691B">
          <w:rPr>
            <w:noProof/>
            <w:webHidden/>
          </w:rPr>
        </w:r>
        <w:r w:rsidR="00EB691B">
          <w:rPr>
            <w:noProof/>
            <w:webHidden/>
          </w:rPr>
          <w:fldChar w:fldCharType="separate"/>
        </w:r>
        <w:r w:rsidR="00EB691B">
          <w:rPr>
            <w:noProof/>
            <w:webHidden/>
          </w:rPr>
          <w:t>18</w:t>
        </w:r>
        <w:r w:rsidR="00EB691B">
          <w:rPr>
            <w:noProof/>
            <w:webHidden/>
          </w:rPr>
          <w:fldChar w:fldCharType="end"/>
        </w:r>
      </w:hyperlink>
    </w:p>
    <w:p w14:paraId="5F88D752" w14:textId="4F584AEB" w:rsidR="00EB691B" w:rsidRDefault="003012BB">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796673" w:history="1">
        <w:r w:rsidR="00EB691B" w:rsidRPr="006409CA">
          <w:rPr>
            <w:rStyle w:val="Hyperlink"/>
            <w:rFonts w:cstheme="minorHAnsi"/>
            <w:noProof/>
          </w:rPr>
          <w:t>2.13 Ablauf</w:t>
        </w:r>
        <w:r w:rsidR="00EB691B">
          <w:rPr>
            <w:noProof/>
            <w:webHidden/>
          </w:rPr>
          <w:tab/>
        </w:r>
        <w:r w:rsidR="00EB691B">
          <w:rPr>
            <w:noProof/>
            <w:webHidden/>
          </w:rPr>
          <w:fldChar w:fldCharType="begin"/>
        </w:r>
        <w:r w:rsidR="00EB691B">
          <w:rPr>
            <w:noProof/>
            <w:webHidden/>
          </w:rPr>
          <w:instrText xml:space="preserve"> PAGEREF _Toc454796673 \h </w:instrText>
        </w:r>
        <w:r w:rsidR="00EB691B">
          <w:rPr>
            <w:noProof/>
            <w:webHidden/>
          </w:rPr>
        </w:r>
        <w:r w:rsidR="00EB691B">
          <w:rPr>
            <w:noProof/>
            <w:webHidden/>
          </w:rPr>
          <w:fldChar w:fldCharType="separate"/>
        </w:r>
        <w:r w:rsidR="00EB691B">
          <w:rPr>
            <w:noProof/>
            <w:webHidden/>
          </w:rPr>
          <w:t>19</w:t>
        </w:r>
        <w:r w:rsidR="00EB691B">
          <w:rPr>
            <w:noProof/>
            <w:webHidden/>
          </w:rPr>
          <w:fldChar w:fldCharType="end"/>
        </w:r>
      </w:hyperlink>
    </w:p>
    <w:p w14:paraId="1FB93BA2" w14:textId="1CC7A0C0" w:rsidR="00EB691B" w:rsidRDefault="003012BB">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796674" w:history="1">
        <w:r w:rsidR="00EB691B" w:rsidRPr="006409CA">
          <w:rPr>
            <w:rStyle w:val="Hyperlink"/>
            <w:rFonts w:cstheme="minorHAnsi"/>
            <w:noProof/>
          </w:rPr>
          <w:t>2.13 Programm</w:t>
        </w:r>
        <w:r w:rsidR="00EB691B">
          <w:rPr>
            <w:noProof/>
            <w:webHidden/>
          </w:rPr>
          <w:tab/>
        </w:r>
        <w:r w:rsidR="00EB691B">
          <w:rPr>
            <w:noProof/>
            <w:webHidden/>
          </w:rPr>
          <w:fldChar w:fldCharType="begin"/>
        </w:r>
        <w:r w:rsidR="00EB691B">
          <w:rPr>
            <w:noProof/>
            <w:webHidden/>
          </w:rPr>
          <w:instrText xml:space="preserve"> PAGEREF _Toc454796674 \h </w:instrText>
        </w:r>
        <w:r w:rsidR="00EB691B">
          <w:rPr>
            <w:noProof/>
            <w:webHidden/>
          </w:rPr>
        </w:r>
        <w:r w:rsidR="00EB691B">
          <w:rPr>
            <w:noProof/>
            <w:webHidden/>
          </w:rPr>
          <w:fldChar w:fldCharType="separate"/>
        </w:r>
        <w:r w:rsidR="00EB691B">
          <w:rPr>
            <w:noProof/>
            <w:webHidden/>
          </w:rPr>
          <w:t>22</w:t>
        </w:r>
        <w:r w:rsidR="00EB691B">
          <w:rPr>
            <w:noProof/>
            <w:webHidden/>
          </w:rPr>
          <w:fldChar w:fldCharType="end"/>
        </w:r>
      </w:hyperlink>
    </w:p>
    <w:p w14:paraId="20317D56" w14:textId="7475CB18"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75" w:history="1">
        <w:r w:rsidR="00EB691B" w:rsidRPr="006409CA">
          <w:rPr>
            <w:rStyle w:val="Hyperlink"/>
            <w:rFonts w:cstheme="minorHAnsi"/>
            <w:noProof/>
          </w:rPr>
          <w:t>2.13.1 Hauptmenü</w:t>
        </w:r>
        <w:r w:rsidR="00EB691B">
          <w:rPr>
            <w:noProof/>
            <w:webHidden/>
          </w:rPr>
          <w:tab/>
        </w:r>
        <w:r w:rsidR="00EB691B">
          <w:rPr>
            <w:noProof/>
            <w:webHidden/>
          </w:rPr>
          <w:fldChar w:fldCharType="begin"/>
        </w:r>
        <w:r w:rsidR="00EB691B">
          <w:rPr>
            <w:noProof/>
            <w:webHidden/>
          </w:rPr>
          <w:instrText xml:space="preserve"> PAGEREF _Toc454796675 \h </w:instrText>
        </w:r>
        <w:r w:rsidR="00EB691B">
          <w:rPr>
            <w:noProof/>
            <w:webHidden/>
          </w:rPr>
        </w:r>
        <w:r w:rsidR="00EB691B">
          <w:rPr>
            <w:noProof/>
            <w:webHidden/>
          </w:rPr>
          <w:fldChar w:fldCharType="separate"/>
        </w:r>
        <w:r w:rsidR="00EB691B">
          <w:rPr>
            <w:noProof/>
            <w:webHidden/>
          </w:rPr>
          <w:t>22</w:t>
        </w:r>
        <w:r w:rsidR="00EB691B">
          <w:rPr>
            <w:noProof/>
            <w:webHidden/>
          </w:rPr>
          <w:fldChar w:fldCharType="end"/>
        </w:r>
      </w:hyperlink>
    </w:p>
    <w:p w14:paraId="25A20AA9" w14:textId="568B2BBC"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76" w:history="1">
        <w:r w:rsidR="00EB691B" w:rsidRPr="006409CA">
          <w:rPr>
            <w:rStyle w:val="Hyperlink"/>
            <w:rFonts w:cstheme="minorHAnsi"/>
            <w:noProof/>
          </w:rPr>
          <w:t>2.13.2 Nutzer</w:t>
        </w:r>
        <w:r w:rsidR="00EB691B">
          <w:rPr>
            <w:noProof/>
            <w:webHidden/>
          </w:rPr>
          <w:tab/>
        </w:r>
        <w:r w:rsidR="00EB691B">
          <w:rPr>
            <w:noProof/>
            <w:webHidden/>
          </w:rPr>
          <w:fldChar w:fldCharType="begin"/>
        </w:r>
        <w:r w:rsidR="00EB691B">
          <w:rPr>
            <w:noProof/>
            <w:webHidden/>
          </w:rPr>
          <w:instrText xml:space="preserve"> PAGEREF _Toc454796676 \h </w:instrText>
        </w:r>
        <w:r w:rsidR="00EB691B">
          <w:rPr>
            <w:noProof/>
            <w:webHidden/>
          </w:rPr>
        </w:r>
        <w:r w:rsidR="00EB691B">
          <w:rPr>
            <w:noProof/>
            <w:webHidden/>
          </w:rPr>
          <w:fldChar w:fldCharType="separate"/>
        </w:r>
        <w:r w:rsidR="00EB691B">
          <w:rPr>
            <w:noProof/>
            <w:webHidden/>
          </w:rPr>
          <w:t>23</w:t>
        </w:r>
        <w:r w:rsidR="00EB691B">
          <w:rPr>
            <w:noProof/>
            <w:webHidden/>
          </w:rPr>
          <w:fldChar w:fldCharType="end"/>
        </w:r>
      </w:hyperlink>
    </w:p>
    <w:p w14:paraId="547FB4A2" w14:textId="19B96A1F"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77" w:history="1">
        <w:r w:rsidR="00EB691B" w:rsidRPr="006409CA">
          <w:rPr>
            <w:rStyle w:val="Hyperlink"/>
            <w:rFonts w:cstheme="minorHAnsi"/>
            <w:noProof/>
          </w:rPr>
          <w:t>2.13.3 Statistik</w:t>
        </w:r>
        <w:r w:rsidR="00EB691B">
          <w:rPr>
            <w:noProof/>
            <w:webHidden/>
          </w:rPr>
          <w:tab/>
        </w:r>
        <w:r w:rsidR="00EB691B">
          <w:rPr>
            <w:noProof/>
            <w:webHidden/>
          </w:rPr>
          <w:fldChar w:fldCharType="begin"/>
        </w:r>
        <w:r w:rsidR="00EB691B">
          <w:rPr>
            <w:noProof/>
            <w:webHidden/>
          </w:rPr>
          <w:instrText xml:space="preserve"> PAGEREF _Toc454796677 \h </w:instrText>
        </w:r>
        <w:r w:rsidR="00EB691B">
          <w:rPr>
            <w:noProof/>
            <w:webHidden/>
          </w:rPr>
        </w:r>
        <w:r w:rsidR="00EB691B">
          <w:rPr>
            <w:noProof/>
            <w:webHidden/>
          </w:rPr>
          <w:fldChar w:fldCharType="separate"/>
        </w:r>
        <w:r w:rsidR="00EB691B">
          <w:rPr>
            <w:noProof/>
            <w:webHidden/>
          </w:rPr>
          <w:t>23</w:t>
        </w:r>
        <w:r w:rsidR="00EB691B">
          <w:rPr>
            <w:noProof/>
            <w:webHidden/>
          </w:rPr>
          <w:fldChar w:fldCharType="end"/>
        </w:r>
      </w:hyperlink>
    </w:p>
    <w:p w14:paraId="42419061" w14:textId="264990ED" w:rsidR="00EB691B" w:rsidRDefault="003012BB">
      <w:pPr>
        <w:pStyle w:val="Verzeichnis2"/>
        <w:tabs>
          <w:tab w:val="right" w:leader="dot" w:pos="9628"/>
        </w:tabs>
        <w:rPr>
          <w:rFonts w:asciiTheme="minorHAnsi" w:eastAsiaTheme="minorEastAsia" w:hAnsiTheme="minorHAnsi" w:cstheme="minorBidi"/>
          <w:noProof/>
          <w:kern w:val="0"/>
          <w:sz w:val="22"/>
          <w:szCs w:val="22"/>
          <w:lang w:val="en-US" w:eastAsia="en-US" w:bidi="ar-SA"/>
        </w:rPr>
      </w:pPr>
      <w:hyperlink w:anchor="_Toc454796678" w:history="1">
        <w:r w:rsidR="00EB691B" w:rsidRPr="006409CA">
          <w:rPr>
            <w:rStyle w:val="Hyperlink"/>
            <w:rFonts w:cstheme="minorHAnsi"/>
            <w:noProof/>
          </w:rPr>
          <w:t>2.14 Testspezifikation</w:t>
        </w:r>
        <w:r w:rsidR="00EB691B">
          <w:rPr>
            <w:noProof/>
            <w:webHidden/>
          </w:rPr>
          <w:tab/>
        </w:r>
        <w:r w:rsidR="00EB691B">
          <w:rPr>
            <w:noProof/>
            <w:webHidden/>
          </w:rPr>
          <w:fldChar w:fldCharType="begin"/>
        </w:r>
        <w:r w:rsidR="00EB691B">
          <w:rPr>
            <w:noProof/>
            <w:webHidden/>
          </w:rPr>
          <w:instrText xml:space="preserve"> PAGEREF _Toc454796678 \h </w:instrText>
        </w:r>
        <w:r w:rsidR="00EB691B">
          <w:rPr>
            <w:noProof/>
            <w:webHidden/>
          </w:rPr>
        </w:r>
        <w:r w:rsidR="00EB691B">
          <w:rPr>
            <w:noProof/>
            <w:webHidden/>
          </w:rPr>
          <w:fldChar w:fldCharType="separate"/>
        </w:r>
        <w:r w:rsidR="00EB691B">
          <w:rPr>
            <w:noProof/>
            <w:webHidden/>
          </w:rPr>
          <w:t>24</w:t>
        </w:r>
        <w:r w:rsidR="00EB691B">
          <w:rPr>
            <w:noProof/>
            <w:webHidden/>
          </w:rPr>
          <w:fldChar w:fldCharType="end"/>
        </w:r>
      </w:hyperlink>
    </w:p>
    <w:p w14:paraId="684CB7CC" w14:textId="61F840B6"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79" w:history="1">
        <w:r w:rsidR="00EB691B" w:rsidRPr="006409CA">
          <w:rPr>
            <w:rStyle w:val="Hyperlink"/>
            <w:rFonts w:cstheme="minorHAnsi"/>
            <w:noProof/>
          </w:rPr>
          <w:t>2.14.1 Testfälle</w:t>
        </w:r>
        <w:r w:rsidR="00EB691B">
          <w:rPr>
            <w:noProof/>
            <w:webHidden/>
          </w:rPr>
          <w:tab/>
        </w:r>
        <w:r w:rsidR="00EB691B">
          <w:rPr>
            <w:noProof/>
            <w:webHidden/>
          </w:rPr>
          <w:fldChar w:fldCharType="begin"/>
        </w:r>
        <w:r w:rsidR="00EB691B">
          <w:rPr>
            <w:noProof/>
            <w:webHidden/>
          </w:rPr>
          <w:instrText xml:space="preserve"> PAGEREF _Toc454796679 \h </w:instrText>
        </w:r>
        <w:r w:rsidR="00EB691B">
          <w:rPr>
            <w:noProof/>
            <w:webHidden/>
          </w:rPr>
        </w:r>
        <w:r w:rsidR="00EB691B">
          <w:rPr>
            <w:noProof/>
            <w:webHidden/>
          </w:rPr>
          <w:fldChar w:fldCharType="separate"/>
        </w:r>
        <w:r w:rsidR="00EB691B">
          <w:rPr>
            <w:noProof/>
            <w:webHidden/>
          </w:rPr>
          <w:t>24</w:t>
        </w:r>
        <w:r w:rsidR="00EB691B">
          <w:rPr>
            <w:noProof/>
            <w:webHidden/>
          </w:rPr>
          <w:fldChar w:fldCharType="end"/>
        </w:r>
      </w:hyperlink>
    </w:p>
    <w:p w14:paraId="6233EFCA" w14:textId="2DB01095" w:rsidR="00EB691B" w:rsidRDefault="003012BB">
      <w:pPr>
        <w:pStyle w:val="Verzeichnis3"/>
        <w:tabs>
          <w:tab w:val="right" w:leader="dot" w:pos="9628"/>
        </w:tabs>
        <w:rPr>
          <w:rFonts w:asciiTheme="minorHAnsi" w:eastAsiaTheme="minorEastAsia" w:hAnsiTheme="minorHAnsi" w:cstheme="minorBidi"/>
          <w:noProof/>
          <w:kern w:val="0"/>
          <w:sz w:val="22"/>
          <w:szCs w:val="22"/>
          <w:lang w:val="en-US" w:eastAsia="en-US" w:bidi="ar-SA"/>
        </w:rPr>
      </w:pPr>
      <w:hyperlink w:anchor="_Toc454796680" w:history="1">
        <w:r w:rsidR="00EB691B" w:rsidRPr="006409CA">
          <w:rPr>
            <w:rStyle w:val="Hyperlink"/>
            <w:rFonts w:cstheme="minorHAnsi"/>
            <w:noProof/>
          </w:rPr>
          <w:t>2.14.2 Testfälle und deren Ergebnisse</w:t>
        </w:r>
        <w:r w:rsidR="00EB691B">
          <w:rPr>
            <w:noProof/>
            <w:webHidden/>
          </w:rPr>
          <w:tab/>
        </w:r>
        <w:r w:rsidR="00EB691B">
          <w:rPr>
            <w:noProof/>
            <w:webHidden/>
          </w:rPr>
          <w:fldChar w:fldCharType="begin"/>
        </w:r>
        <w:r w:rsidR="00EB691B">
          <w:rPr>
            <w:noProof/>
            <w:webHidden/>
          </w:rPr>
          <w:instrText xml:space="preserve"> PAGEREF _Toc454796680 \h </w:instrText>
        </w:r>
        <w:r w:rsidR="00EB691B">
          <w:rPr>
            <w:noProof/>
            <w:webHidden/>
          </w:rPr>
        </w:r>
        <w:r w:rsidR="00EB691B">
          <w:rPr>
            <w:noProof/>
            <w:webHidden/>
          </w:rPr>
          <w:fldChar w:fldCharType="separate"/>
        </w:r>
        <w:r w:rsidR="00EB691B">
          <w:rPr>
            <w:noProof/>
            <w:webHidden/>
          </w:rPr>
          <w:t>27</w:t>
        </w:r>
        <w:r w:rsidR="00EB691B">
          <w:rPr>
            <w:noProof/>
            <w:webHidden/>
          </w:rPr>
          <w:fldChar w:fldCharType="end"/>
        </w:r>
      </w:hyperlink>
    </w:p>
    <w:p w14:paraId="7D82FAAF" w14:textId="4595F78D" w:rsidR="00EB691B" w:rsidRDefault="003012BB">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4796681" w:history="1">
        <w:r w:rsidR="00EB691B" w:rsidRPr="006409CA">
          <w:rPr>
            <w:rStyle w:val="Hyperlink"/>
            <w:rFonts w:cstheme="minorHAnsi"/>
            <w:noProof/>
          </w:rPr>
          <w:t>3 Testprotokolle</w:t>
        </w:r>
        <w:r w:rsidR="00EB691B">
          <w:rPr>
            <w:noProof/>
            <w:webHidden/>
          </w:rPr>
          <w:tab/>
        </w:r>
        <w:r w:rsidR="00EB691B">
          <w:rPr>
            <w:noProof/>
            <w:webHidden/>
          </w:rPr>
          <w:fldChar w:fldCharType="begin"/>
        </w:r>
        <w:r w:rsidR="00EB691B">
          <w:rPr>
            <w:noProof/>
            <w:webHidden/>
          </w:rPr>
          <w:instrText xml:space="preserve"> PAGEREF _Toc454796681 \h </w:instrText>
        </w:r>
        <w:r w:rsidR="00EB691B">
          <w:rPr>
            <w:noProof/>
            <w:webHidden/>
          </w:rPr>
        </w:r>
        <w:r w:rsidR="00EB691B">
          <w:rPr>
            <w:noProof/>
            <w:webHidden/>
          </w:rPr>
          <w:fldChar w:fldCharType="separate"/>
        </w:r>
        <w:r w:rsidR="00EB691B">
          <w:rPr>
            <w:noProof/>
            <w:webHidden/>
          </w:rPr>
          <w:t>28</w:t>
        </w:r>
        <w:r w:rsidR="00EB691B">
          <w:rPr>
            <w:noProof/>
            <w:webHidden/>
          </w:rPr>
          <w:fldChar w:fldCharType="end"/>
        </w:r>
      </w:hyperlink>
    </w:p>
    <w:p w14:paraId="24D817C4" w14:textId="264D8328" w:rsidR="00EB691B" w:rsidRDefault="003012BB">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4796682" w:history="1">
        <w:r w:rsidR="00EB691B" w:rsidRPr="006409CA">
          <w:rPr>
            <w:rStyle w:val="Hyperlink"/>
            <w:rFonts w:cstheme="minorHAnsi"/>
            <w:noProof/>
          </w:rPr>
          <w:t>4 Adminhandbuch</w:t>
        </w:r>
        <w:r w:rsidR="00EB691B">
          <w:rPr>
            <w:noProof/>
            <w:webHidden/>
          </w:rPr>
          <w:tab/>
        </w:r>
        <w:r w:rsidR="00EB691B">
          <w:rPr>
            <w:noProof/>
            <w:webHidden/>
          </w:rPr>
          <w:fldChar w:fldCharType="begin"/>
        </w:r>
        <w:r w:rsidR="00EB691B">
          <w:rPr>
            <w:noProof/>
            <w:webHidden/>
          </w:rPr>
          <w:instrText xml:space="preserve"> PAGEREF _Toc454796682 \h </w:instrText>
        </w:r>
        <w:r w:rsidR="00EB691B">
          <w:rPr>
            <w:noProof/>
            <w:webHidden/>
          </w:rPr>
        </w:r>
        <w:r w:rsidR="00EB691B">
          <w:rPr>
            <w:noProof/>
            <w:webHidden/>
          </w:rPr>
          <w:fldChar w:fldCharType="separate"/>
        </w:r>
        <w:r w:rsidR="00EB691B">
          <w:rPr>
            <w:noProof/>
            <w:webHidden/>
          </w:rPr>
          <w:t>29</w:t>
        </w:r>
        <w:r w:rsidR="00EB691B">
          <w:rPr>
            <w:noProof/>
            <w:webHidden/>
          </w:rPr>
          <w:fldChar w:fldCharType="end"/>
        </w:r>
      </w:hyperlink>
    </w:p>
    <w:p w14:paraId="11148E5A" w14:textId="74793DEE" w:rsidR="00EB691B" w:rsidRDefault="003012BB">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4796683" w:history="1">
        <w:r w:rsidR="00EB691B" w:rsidRPr="006409CA">
          <w:rPr>
            <w:rStyle w:val="Hyperlink"/>
            <w:rFonts w:cstheme="minorHAnsi"/>
            <w:noProof/>
          </w:rPr>
          <w:t>5 Benutzerhandbuch</w:t>
        </w:r>
        <w:r w:rsidR="00EB691B">
          <w:rPr>
            <w:noProof/>
            <w:webHidden/>
          </w:rPr>
          <w:tab/>
        </w:r>
        <w:r w:rsidR="00EB691B">
          <w:rPr>
            <w:noProof/>
            <w:webHidden/>
          </w:rPr>
          <w:fldChar w:fldCharType="begin"/>
        </w:r>
        <w:r w:rsidR="00EB691B">
          <w:rPr>
            <w:noProof/>
            <w:webHidden/>
          </w:rPr>
          <w:instrText xml:space="preserve"> PAGEREF _Toc454796683 \h </w:instrText>
        </w:r>
        <w:r w:rsidR="00EB691B">
          <w:rPr>
            <w:noProof/>
            <w:webHidden/>
          </w:rPr>
        </w:r>
        <w:r w:rsidR="00EB691B">
          <w:rPr>
            <w:noProof/>
            <w:webHidden/>
          </w:rPr>
          <w:fldChar w:fldCharType="separate"/>
        </w:r>
        <w:r w:rsidR="00EB691B">
          <w:rPr>
            <w:noProof/>
            <w:webHidden/>
          </w:rPr>
          <w:t>30</w:t>
        </w:r>
        <w:r w:rsidR="00EB691B">
          <w:rPr>
            <w:noProof/>
            <w:webHidden/>
          </w:rPr>
          <w:fldChar w:fldCharType="end"/>
        </w:r>
      </w:hyperlink>
    </w:p>
    <w:p w14:paraId="5CA5C57F" w14:textId="3FB8842F" w:rsidR="00EB691B" w:rsidRDefault="003012BB">
      <w:pPr>
        <w:pStyle w:val="Verzeichnis1"/>
        <w:tabs>
          <w:tab w:val="right" w:leader="dot" w:pos="9628"/>
        </w:tabs>
        <w:rPr>
          <w:rFonts w:asciiTheme="minorHAnsi" w:eastAsiaTheme="minorEastAsia" w:hAnsiTheme="minorHAnsi" w:cstheme="minorBidi"/>
          <w:noProof/>
          <w:kern w:val="0"/>
          <w:sz w:val="22"/>
          <w:szCs w:val="22"/>
          <w:lang w:val="en-US" w:eastAsia="en-US" w:bidi="ar-SA"/>
        </w:rPr>
      </w:pPr>
      <w:hyperlink w:anchor="_Toc454796684" w:history="1">
        <w:r w:rsidR="00EB691B" w:rsidRPr="006409CA">
          <w:rPr>
            <w:rStyle w:val="Hyperlink"/>
            <w:rFonts w:cstheme="minorHAnsi"/>
            <w:noProof/>
          </w:rPr>
          <w:t>6 Quellen</w:t>
        </w:r>
        <w:r w:rsidR="00EB691B">
          <w:rPr>
            <w:noProof/>
            <w:webHidden/>
          </w:rPr>
          <w:tab/>
        </w:r>
        <w:r w:rsidR="00EB691B">
          <w:rPr>
            <w:noProof/>
            <w:webHidden/>
          </w:rPr>
          <w:fldChar w:fldCharType="begin"/>
        </w:r>
        <w:r w:rsidR="00EB691B">
          <w:rPr>
            <w:noProof/>
            <w:webHidden/>
          </w:rPr>
          <w:instrText xml:space="preserve"> PAGEREF _Toc454796684 \h </w:instrText>
        </w:r>
        <w:r w:rsidR="00EB691B">
          <w:rPr>
            <w:noProof/>
            <w:webHidden/>
          </w:rPr>
        </w:r>
        <w:r w:rsidR="00EB691B">
          <w:rPr>
            <w:noProof/>
            <w:webHidden/>
          </w:rPr>
          <w:fldChar w:fldCharType="separate"/>
        </w:r>
        <w:r w:rsidR="00EB691B">
          <w:rPr>
            <w:noProof/>
            <w:webHidden/>
          </w:rPr>
          <w:t>31</w:t>
        </w:r>
        <w:r w:rsidR="00EB691B">
          <w:rPr>
            <w:noProof/>
            <w:webHidden/>
          </w:rPr>
          <w:fldChar w:fldCharType="end"/>
        </w:r>
      </w:hyperlink>
    </w:p>
    <w:p w14:paraId="2CD78B2F" w14:textId="3E5B0287" w:rsidR="001650B3" w:rsidRPr="0028757A" w:rsidRDefault="001C39FA" w:rsidP="00E4118A">
      <w:pPr>
        <w:pStyle w:val="berschrift1"/>
        <w:rPr>
          <w:rFonts w:asciiTheme="minorHAnsi" w:hAnsiTheme="minorHAnsi" w:cstheme="minorHAnsi"/>
        </w:rPr>
      </w:pPr>
      <w:r w:rsidRPr="0028757A">
        <w:rPr>
          <w:rFonts w:asciiTheme="minorHAnsi" w:eastAsia="SimSun" w:hAnsiTheme="minorHAnsi" w:cstheme="minorHAnsi"/>
          <w:b w:val="0"/>
          <w:bCs w:val="0"/>
          <w:sz w:val="21"/>
          <w:szCs w:val="24"/>
        </w:rPr>
        <w:lastRenderedPageBreak/>
        <w:fldChar w:fldCharType="end"/>
      </w:r>
      <w:bookmarkStart w:id="3" w:name="_Toc454796638"/>
      <w:r w:rsidRPr="0028757A">
        <w:rPr>
          <w:rFonts w:asciiTheme="minorHAnsi" w:hAnsiTheme="minorHAnsi" w:cstheme="minorHAnsi"/>
        </w:rPr>
        <w:t>1 Spezifikation</w:t>
      </w:r>
      <w:bookmarkEnd w:id="2"/>
      <w:bookmarkEnd w:id="3"/>
    </w:p>
    <w:p w14:paraId="6403427E" w14:textId="77777777" w:rsidR="001650B3" w:rsidRPr="0028757A" w:rsidRDefault="001C39FA" w:rsidP="00E4118A">
      <w:pPr>
        <w:pStyle w:val="berschrift2"/>
        <w:rPr>
          <w:rFonts w:asciiTheme="minorHAnsi" w:hAnsiTheme="minorHAnsi" w:cstheme="minorHAnsi"/>
        </w:rPr>
      </w:pPr>
      <w:bookmarkStart w:id="4" w:name="__RefHeading___Toc3339_756211831"/>
      <w:bookmarkStart w:id="5" w:name="_Toc454796639"/>
      <w:r w:rsidRPr="0028757A">
        <w:rPr>
          <w:rFonts w:asciiTheme="minorHAnsi" w:hAnsiTheme="minorHAnsi" w:cstheme="minorHAnsi"/>
        </w:rPr>
        <w:t>1.1 Einleitung</w:t>
      </w:r>
      <w:bookmarkEnd w:id="4"/>
      <w:bookmarkEnd w:id="5"/>
    </w:p>
    <w:p w14:paraId="6C1AD35B" w14:textId="2B10DA9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Webanwendung hat als Ziel, Schüler der Jahrgangsstufe 1 spielerisch schulisches Wissen</w:t>
      </w:r>
      <w:r w:rsidR="00A91F66">
        <w:rPr>
          <w:rFonts w:asciiTheme="minorHAnsi" w:hAnsiTheme="minorHAnsi" w:cstheme="minorHAnsi"/>
        </w:rPr>
        <w:t xml:space="preserve"> ihres</w:t>
      </w:r>
      <w:r w:rsidRPr="0028757A">
        <w:rPr>
          <w:rFonts w:asciiTheme="minorHAnsi" w:hAnsiTheme="minorHAnsi" w:cstheme="minorHAnsi"/>
        </w:rPr>
        <w:t xml:space="preserve"> Schuljahres zu vermitteln und Eltern und Lehrern einen Einblick in die Fortschritte und Fähigkeiten ihrer Kinder/Schüler zu geben.</w:t>
      </w:r>
    </w:p>
    <w:p w14:paraId="5C2B465D" w14:textId="77777777" w:rsidR="001650B3" w:rsidRPr="0028757A" w:rsidRDefault="001C39FA" w:rsidP="00E4118A">
      <w:pPr>
        <w:pStyle w:val="berschrift2"/>
        <w:rPr>
          <w:rFonts w:asciiTheme="minorHAnsi" w:hAnsiTheme="minorHAnsi" w:cstheme="minorHAnsi"/>
        </w:rPr>
      </w:pPr>
      <w:bookmarkStart w:id="6" w:name="__RefHeading___Toc3341_756211831"/>
      <w:bookmarkStart w:id="7" w:name="_Toc454796640"/>
      <w:r w:rsidRPr="0028757A">
        <w:rPr>
          <w:rFonts w:asciiTheme="minorHAnsi" w:hAnsiTheme="minorHAnsi" w:cstheme="minorHAnsi"/>
        </w:rPr>
        <w:t>1.2 Webanwendung</w:t>
      </w:r>
      <w:bookmarkEnd w:id="6"/>
      <w:bookmarkEnd w:id="7"/>
    </w:p>
    <w:p w14:paraId="033744D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soll für die Anwendergruppen „Schüler“, „Eltern“ und „Lehrer“ verschiedene Ansichten geben.</w:t>
      </w:r>
    </w:p>
    <w:p w14:paraId="7A57B008" w14:textId="77777777" w:rsidR="001650B3" w:rsidRPr="0028757A" w:rsidRDefault="001C39FA" w:rsidP="00E4118A">
      <w:pPr>
        <w:pStyle w:val="berschrift3"/>
        <w:rPr>
          <w:rFonts w:asciiTheme="minorHAnsi" w:hAnsiTheme="minorHAnsi" w:cstheme="minorHAnsi"/>
        </w:rPr>
      </w:pPr>
      <w:bookmarkStart w:id="8" w:name="__RefHeading___Toc3343_756211831"/>
      <w:bookmarkStart w:id="9" w:name="_Toc454796641"/>
      <w:r w:rsidRPr="0028757A">
        <w:rPr>
          <w:rFonts w:asciiTheme="minorHAnsi" w:hAnsiTheme="minorHAnsi" w:cstheme="minorHAnsi"/>
        </w:rPr>
        <w:t>1.2.1 Anwendergruppe: Schüler</w:t>
      </w:r>
      <w:bookmarkEnd w:id="8"/>
      <w:bookmarkEnd w:id="9"/>
    </w:p>
    <w:p w14:paraId="11092643" w14:textId="77777777" w:rsidR="001650B3" w:rsidRPr="0028757A" w:rsidRDefault="001C39FA" w:rsidP="00E4118A">
      <w:pPr>
        <w:pStyle w:val="Textbody"/>
        <w:rPr>
          <w:rFonts w:asciiTheme="minorHAnsi" w:hAnsiTheme="minorHAnsi" w:cstheme="minorHAnsi"/>
          <w:vertAlign w:val="superscript"/>
        </w:rPr>
      </w:pPr>
      <w:r w:rsidRPr="0028757A">
        <w:rPr>
          <w:rFonts w:asciiTheme="minorHAnsi" w:hAnsiTheme="minorHAnsi" w:cstheme="minorHAnsi"/>
        </w:rPr>
        <w:t>Für Schüler soll es möglich sein, sich anhand ihres Namens, ohne Passwort, einzuloggen. Nach dem Login muss den Schülern eine Übersicht mit allen verfügbaren Spielen in einer kindgerechten Darstellung angeboten werden. Aus dieser heraus sollen die Kinder dann entsprechend Spiele auswählen können. Die Spiele sind in drei steigende Schwierigkeiten unterteilt werden, die die Kinder nacheinander durcharbeiten. Ihr Fortschritt soll ihnen Anhand einer Art Fortschrittsleiste angezeigt werden.</w:t>
      </w:r>
    </w:p>
    <w:p w14:paraId="270D8C6B" w14:textId="77777777" w:rsidR="001650B3" w:rsidRPr="0028757A" w:rsidRDefault="001C39FA" w:rsidP="00E4118A">
      <w:pPr>
        <w:pStyle w:val="berschrift3"/>
        <w:rPr>
          <w:rFonts w:asciiTheme="minorHAnsi" w:hAnsiTheme="minorHAnsi" w:cstheme="minorHAnsi"/>
        </w:rPr>
      </w:pPr>
      <w:bookmarkStart w:id="10" w:name="__RefHeading___Toc3345_756211831"/>
      <w:bookmarkStart w:id="11" w:name="_Toc454796642"/>
      <w:r w:rsidRPr="0028757A">
        <w:rPr>
          <w:rFonts w:asciiTheme="minorHAnsi" w:hAnsiTheme="minorHAnsi" w:cstheme="minorHAnsi"/>
        </w:rPr>
        <w:t>1.2.2 Anwendergruppe: Eltern</w:t>
      </w:r>
      <w:bookmarkEnd w:id="10"/>
      <w:bookmarkEnd w:id="11"/>
    </w:p>
    <w:p w14:paraId="4DD0A190" w14:textId="128CFFB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Eltern loggen sich mit Hilfe des Nutzernamens ihres Kin</w:t>
      </w:r>
      <w:r w:rsidR="00A91F66">
        <w:rPr>
          <w:rFonts w:asciiTheme="minorHAnsi" w:hAnsiTheme="minorHAnsi" w:cstheme="minorHAnsi"/>
        </w:rPr>
        <w:t>des und eines zusätzlichen</w:t>
      </w:r>
      <w:r w:rsidRPr="0028757A">
        <w:rPr>
          <w:rFonts w:asciiTheme="minorHAnsi" w:hAnsiTheme="minorHAnsi" w:cstheme="minorHAnsi"/>
        </w:rPr>
        <w:t xml:space="preserve"> Passwortes ein. Die Eltern können sich die Statistik ihres eigenen Kindes ansehen und von da aus in die</w:t>
      </w:r>
      <w:r w:rsidR="00A91F66">
        <w:rPr>
          <w:rFonts w:asciiTheme="minorHAnsi" w:hAnsiTheme="minorHAnsi" w:cstheme="minorHAnsi"/>
        </w:rPr>
        <w:t xml:space="preserve"> entsprechende</w:t>
      </w:r>
      <w:r w:rsidRPr="0028757A">
        <w:rPr>
          <w:rFonts w:asciiTheme="minorHAnsi" w:hAnsiTheme="minorHAnsi" w:cstheme="minorHAnsi"/>
        </w:rPr>
        <w:t xml:space="preserve"> Aufgabe springen, um das Ergebnis nachzuvollziehen.</w:t>
      </w:r>
    </w:p>
    <w:p w14:paraId="57D2F018" w14:textId="77777777" w:rsidR="001650B3" w:rsidRPr="0028757A" w:rsidRDefault="001C39FA" w:rsidP="00E4118A">
      <w:pPr>
        <w:pStyle w:val="berschrift3"/>
        <w:rPr>
          <w:rFonts w:asciiTheme="minorHAnsi" w:hAnsiTheme="minorHAnsi" w:cstheme="minorHAnsi"/>
        </w:rPr>
      </w:pPr>
      <w:bookmarkStart w:id="12" w:name="__RefHeading___Toc3347_756211831"/>
      <w:bookmarkStart w:id="13" w:name="_Toc454796643"/>
      <w:r w:rsidRPr="0028757A">
        <w:rPr>
          <w:rFonts w:asciiTheme="minorHAnsi" w:hAnsiTheme="minorHAnsi" w:cstheme="minorHAnsi"/>
        </w:rPr>
        <w:t>1.2.3 Anwendergruppe: Lehrer</w:t>
      </w:r>
      <w:bookmarkEnd w:id="12"/>
      <w:bookmarkEnd w:id="13"/>
    </w:p>
    <w:p w14:paraId="5251C04E" w14:textId="1C70BAF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Gruppe Lehrer zählt zusätzlich noch als Admin</w:t>
      </w:r>
      <w:r w:rsidR="00A91F66">
        <w:rPr>
          <w:rFonts w:asciiTheme="minorHAnsi" w:hAnsiTheme="minorHAnsi" w:cstheme="minorHAnsi"/>
        </w:rPr>
        <w:t>istratoren</w:t>
      </w:r>
      <w:r w:rsidRPr="0028757A">
        <w:rPr>
          <w:rFonts w:asciiTheme="minorHAnsi" w:hAnsiTheme="minorHAnsi" w:cstheme="minorHAnsi"/>
        </w:rPr>
        <w:t>gruppe. Für sie muss es möglich sein, alle Nutzer zu verwalten</w:t>
      </w:r>
      <w:r w:rsidR="00A91F66">
        <w:rPr>
          <w:rFonts w:asciiTheme="minorHAnsi" w:hAnsiTheme="minorHAnsi" w:cstheme="minorHAnsi"/>
        </w:rPr>
        <w:t>, also Nutzer zu erstellen, zu l</w:t>
      </w:r>
      <w:r w:rsidRPr="0028757A">
        <w:rPr>
          <w:rFonts w:asciiTheme="minorHAnsi" w:hAnsiTheme="minorHAnsi" w:cstheme="minorHAnsi"/>
        </w:rPr>
        <w:t xml:space="preserve">öschen, zu </w:t>
      </w:r>
      <w:r w:rsidR="00A91F66">
        <w:rPr>
          <w:rFonts w:asciiTheme="minorHAnsi" w:hAnsiTheme="minorHAnsi" w:cstheme="minorHAnsi"/>
        </w:rPr>
        <w:t>verändern und a</w:t>
      </w:r>
      <w:r w:rsidRPr="0028757A">
        <w:rPr>
          <w:rFonts w:asciiTheme="minorHAnsi" w:hAnsiTheme="minorHAnsi" w:cstheme="minorHAnsi"/>
        </w:rPr>
        <w:t>nzuzeigen. Außerdem können sie die Statistiken aller Schüler einsehen und von dort aus in die einzelnen Aufgaben springen.</w:t>
      </w:r>
    </w:p>
    <w:p w14:paraId="254B4648" w14:textId="77777777" w:rsidR="001C39FA" w:rsidRPr="0028757A" w:rsidRDefault="001C39FA" w:rsidP="00E4118A">
      <w:pPr>
        <w:rPr>
          <w:rFonts w:asciiTheme="minorHAnsi" w:eastAsia="Calibri" w:hAnsiTheme="minorHAnsi" w:cstheme="minorHAnsi"/>
          <w:b/>
          <w:bCs/>
          <w:sz w:val="40"/>
          <w:szCs w:val="28"/>
        </w:rPr>
      </w:pPr>
      <w:bookmarkStart w:id="14" w:name="__RefHeading___Toc3695_756211831"/>
      <w:r w:rsidRPr="0028757A">
        <w:rPr>
          <w:rFonts w:asciiTheme="minorHAnsi" w:hAnsiTheme="minorHAnsi" w:cstheme="minorHAnsi"/>
        </w:rPr>
        <w:br w:type="page"/>
      </w:r>
    </w:p>
    <w:p w14:paraId="53D3F8BE" w14:textId="77777777" w:rsidR="001C39FA" w:rsidRPr="0028757A" w:rsidRDefault="001C39FA" w:rsidP="00E4118A">
      <w:pPr>
        <w:pStyle w:val="berschrift1"/>
        <w:rPr>
          <w:rFonts w:asciiTheme="minorHAnsi" w:hAnsiTheme="minorHAnsi" w:cstheme="minorHAnsi"/>
        </w:rPr>
      </w:pPr>
      <w:bookmarkStart w:id="15" w:name="_Toc454796644"/>
      <w:commentRangeStart w:id="16"/>
      <w:r w:rsidRPr="0028757A">
        <w:rPr>
          <w:rFonts w:asciiTheme="minorHAnsi" w:hAnsiTheme="minorHAnsi" w:cstheme="minorHAnsi"/>
        </w:rPr>
        <w:lastRenderedPageBreak/>
        <w:t>2 Projektmanagementdokumentation</w:t>
      </w:r>
      <w:bookmarkEnd w:id="14"/>
      <w:commentRangeEnd w:id="16"/>
      <w:r w:rsidRPr="0028757A">
        <w:rPr>
          <w:rStyle w:val="Kommentarzeichen"/>
          <w:rFonts w:asciiTheme="minorHAnsi" w:eastAsia="SimSun" w:hAnsiTheme="minorHAnsi" w:cstheme="minorHAnsi"/>
          <w:b w:val="0"/>
          <w:bCs w:val="0"/>
        </w:rPr>
        <w:commentReference w:id="16"/>
      </w:r>
      <w:bookmarkStart w:id="17" w:name="__RefHeading___Toc1397_258508911"/>
      <w:bookmarkEnd w:id="15"/>
    </w:p>
    <w:p w14:paraId="0DA6E099" w14:textId="46501A81" w:rsidR="00A91F66" w:rsidRDefault="004167E2" w:rsidP="00E4118A">
      <w:pPr>
        <w:pStyle w:val="Textbody"/>
      </w:pPr>
      <w:r>
        <w:t>Im F</w:t>
      </w:r>
      <w:r w:rsidR="00A91F66">
        <w:t>olgenden wird das Projekt und das Management des Projektes aufgezeigt. Zuerst der Ist-Zustand des vorhandenen Projektes und e</w:t>
      </w:r>
      <w:r>
        <w:t>ine Soll-Analyse des zukünftigen</w:t>
      </w:r>
      <w:r w:rsidR="00A91F66">
        <w:t xml:space="preserve"> Programmes. Danach eine kurze Erklärung der Rahmenbedingungen und die eigentliche Aufgabenstellung. Nach dem grundsätzlichen Punkten kommen jeweils die Auswahl eines PHP-Frameworks, einer Projektmana</w:t>
      </w:r>
      <w:r>
        <w:t>gementmethodik und eines HTML/Javascript</w:t>
      </w:r>
      <w:r w:rsidR="00A91F66">
        <w:t>/CSS-Frameworks. Nach der Auswahl der verschieden</w:t>
      </w:r>
      <w:r>
        <w:t>en</w:t>
      </w:r>
      <w:r w:rsidR="00A91F66">
        <w:t xml:space="preserve"> Tools und Methoden kommt der Ablauf </w:t>
      </w:r>
      <w:r>
        <w:t>und der Aufbau des Programmes und eine Testspezifikation.</w:t>
      </w:r>
    </w:p>
    <w:p w14:paraId="05FA80E5" w14:textId="2BC05C6F" w:rsidR="00457D64" w:rsidRPr="0028757A" w:rsidRDefault="00457D64" w:rsidP="00E4118A">
      <w:pPr>
        <w:pStyle w:val="berschrift2"/>
        <w:rPr>
          <w:rFonts w:asciiTheme="minorHAnsi" w:hAnsiTheme="minorHAnsi" w:cstheme="minorHAnsi"/>
        </w:rPr>
      </w:pPr>
      <w:bookmarkStart w:id="18" w:name="_Toc454796645"/>
      <w:r w:rsidRPr="0028757A">
        <w:rPr>
          <w:rFonts w:asciiTheme="minorHAnsi" w:hAnsiTheme="minorHAnsi" w:cstheme="minorHAnsi"/>
        </w:rPr>
        <w:t>2.1 Ist-Zustand</w:t>
      </w:r>
      <w:bookmarkEnd w:id="18"/>
    </w:p>
    <w:p w14:paraId="762F8BEF" w14:textId="3EA6D164"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Im Moment ist kein vergleichbares Projekt vorhanden, das Programm ist also im aktuellen Kontext (Web</w:t>
      </w:r>
      <w:r w:rsidR="004167E2">
        <w:rPr>
          <w:rFonts w:asciiTheme="minorHAnsi" w:hAnsiTheme="minorHAnsi" w:cstheme="minorHAnsi"/>
        </w:rPr>
        <w:t>-D</w:t>
      </w:r>
      <w:r w:rsidRPr="0028757A">
        <w:rPr>
          <w:rFonts w:asciiTheme="minorHAnsi" w:hAnsiTheme="minorHAnsi" w:cstheme="minorHAnsi"/>
        </w:rPr>
        <w:t>ev</w:t>
      </w:r>
      <w:r w:rsidR="004167E2">
        <w:rPr>
          <w:rFonts w:asciiTheme="minorHAnsi" w:hAnsiTheme="minorHAnsi" w:cstheme="minorHAnsi"/>
        </w:rPr>
        <w:t>elopment</w:t>
      </w:r>
      <w:r w:rsidRPr="0028757A">
        <w:rPr>
          <w:rFonts w:asciiTheme="minorHAnsi" w:hAnsiTheme="minorHAnsi" w:cstheme="minorHAnsi"/>
        </w:rPr>
        <w:t xml:space="preserve"> </w:t>
      </w:r>
      <w:r w:rsidR="00510393" w:rsidRPr="0028757A">
        <w:rPr>
          <w:rFonts w:asciiTheme="minorHAnsi" w:hAnsiTheme="minorHAnsi" w:cstheme="minorHAnsi"/>
        </w:rPr>
        <w:t>2</w:t>
      </w:r>
      <w:r w:rsidR="004167E2">
        <w:rPr>
          <w:rFonts w:asciiTheme="minorHAnsi" w:hAnsiTheme="minorHAnsi" w:cstheme="minorHAnsi"/>
        </w:rPr>
        <w:t>,</w:t>
      </w:r>
      <w:r w:rsidR="00510393" w:rsidRPr="0028757A">
        <w:rPr>
          <w:rFonts w:asciiTheme="minorHAnsi" w:hAnsiTheme="minorHAnsi" w:cstheme="minorHAnsi"/>
        </w:rPr>
        <w:t xml:space="preserve"> </w:t>
      </w:r>
      <w:r w:rsidRPr="0028757A">
        <w:rPr>
          <w:rFonts w:asciiTheme="minorHAnsi" w:hAnsiTheme="minorHAnsi" w:cstheme="minorHAnsi"/>
        </w:rPr>
        <w:t>Gruppe 17) eine Neuentwicklung.</w:t>
      </w:r>
    </w:p>
    <w:p w14:paraId="19183940" w14:textId="77777777" w:rsidR="00457D64" w:rsidRPr="0028757A" w:rsidRDefault="00457D64" w:rsidP="00E4118A">
      <w:pPr>
        <w:pStyle w:val="berschrift2"/>
        <w:rPr>
          <w:rFonts w:asciiTheme="minorHAnsi" w:hAnsiTheme="minorHAnsi" w:cstheme="minorHAnsi"/>
        </w:rPr>
      </w:pPr>
      <w:bookmarkStart w:id="19" w:name="_Toc454796646"/>
      <w:r w:rsidRPr="0028757A">
        <w:rPr>
          <w:rFonts w:asciiTheme="minorHAnsi" w:hAnsiTheme="minorHAnsi" w:cstheme="minorHAnsi"/>
        </w:rPr>
        <w:t>2.2 Soll-Analyse</w:t>
      </w:r>
      <w:bookmarkEnd w:id="19"/>
    </w:p>
    <w:p w14:paraId="2EBA901D" w14:textId="4385A07F" w:rsidR="00510393" w:rsidRPr="0028757A" w:rsidRDefault="00457D64" w:rsidP="00E4118A">
      <w:pPr>
        <w:pStyle w:val="Textbody"/>
        <w:rPr>
          <w:rFonts w:asciiTheme="minorHAnsi" w:hAnsiTheme="minorHAnsi" w:cstheme="minorHAnsi"/>
        </w:rPr>
      </w:pPr>
      <w:r w:rsidRPr="0028757A">
        <w:rPr>
          <w:rFonts w:asciiTheme="minorHAnsi" w:hAnsiTheme="minorHAnsi" w:cstheme="minorHAnsi"/>
        </w:rPr>
        <w:t xml:space="preserve">Im Zuge des Projektes soll eine Webseite mit funktionsfähigen Spielen entwickelt werden. </w:t>
      </w:r>
      <w:r w:rsidR="00B43616" w:rsidRPr="0028757A">
        <w:rPr>
          <w:rFonts w:asciiTheme="minorHAnsi" w:hAnsiTheme="minorHAnsi" w:cstheme="minorHAnsi"/>
        </w:rPr>
        <w:t>Zu diesen Spielen soll</w:t>
      </w:r>
      <w:r w:rsidR="00510393" w:rsidRPr="0028757A">
        <w:rPr>
          <w:rFonts w:asciiTheme="minorHAnsi" w:hAnsiTheme="minorHAnsi" w:cstheme="minorHAnsi"/>
        </w:rPr>
        <w:t>en</w:t>
      </w:r>
      <w:r w:rsidR="00B43616" w:rsidRPr="0028757A">
        <w:rPr>
          <w:rFonts w:asciiTheme="minorHAnsi" w:hAnsiTheme="minorHAnsi" w:cstheme="minorHAnsi"/>
        </w:rPr>
        <w:t xml:space="preserve"> eine Anmeldung und eine Übersicht vorhanden sein.</w:t>
      </w:r>
    </w:p>
    <w:p w14:paraId="591D0E4B" w14:textId="553C0BF4" w:rsidR="00B43616" w:rsidRPr="0028757A" w:rsidRDefault="00B43616" w:rsidP="00E4118A">
      <w:pPr>
        <w:pStyle w:val="berschrift2"/>
        <w:rPr>
          <w:rFonts w:asciiTheme="minorHAnsi" w:hAnsiTheme="minorHAnsi" w:cstheme="minorHAnsi"/>
        </w:rPr>
      </w:pPr>
      <w:bookmarkStart w:id="20" w:name="_Toc454796647"/>
      <w:r w:rsidRPr="0028757A">
        <w:rPr>
          <w:rFonts w:asciiTheme="minorHAnsi" w:hAnsiTheme="minorHAnsi" w:cstheme="minorHAnsi"/>
        </w:rPr>
        <w:t>2.3 Rahmenbedingungen</w:t>
      </w:r>
      <w:bookmarkEnd w:id="20"/>
    </w:p>
    <w:p w14:paraId="5159159B" w14:textId="123D2759" w:rsidR="00457D64" w:rsidRPr="0028757A" w:rsidRDefault="00457D64" w:rsidP="00E4118A">
      <w:pPr>
        <w:pStyle w:val="Textbody"/>
        <w:rPr>
          <w:rFonts w:asciiTheme="minorHAnsi" w:hAnsiTheme="minorHAnsi" w:cstheme="minorHAnsi"/>
        </w:rPr>
      </w:pPr>
      <w:r w:rsidRPr="0028757A">
        <w:rPr>
          <w:rFonts w:asciiTheme="minorHAnsi" w:hAnsiTheme="minorHAnsi" w:cstheme="minorHAnsi"/>
        </w:rPr>
        <w:t>Die Zielgruppe dieser Spiele sind Kinder der ersten Klasse. Die Webseite soll über eine Übersicht mit mehreren Spielen verfügen. Die</w:t>
      </w:r>
      <w:r w:rsidR="00B43616" w:rsidRPr="0028757A">
        <w:rPr>
          <w:rFonts w:asciiTheme="minorHAnsi" w:hAnsiTheme="minorHAnsi" w:cstheme="minorHAnsi"/>
        </w:rPr>
        <w:t>se</w:t>
      </w:r>
      <w:r w:rsidRPr="0028757A">
        <w:rPr>
          <w:rFonts w:asciiTheme="minorHAnsi" w:hAnsiTheme="minorHAnsi" w:cstheme="minorHAnsi"/>
        </w:rPr>
        <w:t xml:space="preserve"> Spiele sollen einen leicht ansteigenden Schwierigkeitsgrad haben.</w:t>
      </w:r>
      <w:r w:rsidR="00B43616" w:rsidRPr="0028757A">
        <w:rPr>
          <w:rFonts w:asciiTheme="minorHAnsi" w:hAnsiTheme="minorHAnsi" w:cstheme="minorHAnsi"/>
        </w:rPr>
        <w:t xml:space="preserve"> Die Webseite soll über eine rudimentäre Anmeldung verfügen, bei der sich die Kinder ohne Passwort anmelden können.</w:t>
      </w:r>
      <w:r w:rsidR="004167E2">
        <w:rPr>
          <w:rFonts w:asciiTheme="minorHAnsi" w:hAnsiTheme="minorHAnsi" w:cstheme="minorHAnsi"/>
        </w:rPr>
        <w:t xml:space="preserve"> Die Zielgruppe der Statistik sind vor allem Lehrer aber auch Eltern. Sie soll Informationen über den Spielfortschritt der Kinder enthalten.</w:t>
      </w:r>
    </w:p>
    <w:p w14:paraId="392CA88A" w14:textId="3D51B9E2" w:rsidR="00510393" w:rsidRPr="0028757A" w:rsidRDefault="00510393" w:rsidP="00E4118A">
      <w:pPr>
        <w:pStyle w:val="berschrift2"/>
        <w:rPr>
          <w:rFonts w:asciiTheme="minorHAnsi" w:hAnsiTheme="minorHAnsi" w:cstheme="minorHAnsi"/>
        </w:rPr>
      </w:pPr>
      <w:bookmarkStart w:id="21" w:name="_Toc454796648"/>
      <w:r w:rsidRPr="0028757A">
        <w:rPr>
          <w:rFonts w:asciiTheme="minorHAnsi" w:hAnsiTheme="minorHAnsi" w:cstheme="minorHAnsi"/>
        </w:rPr>
        <w:t>2.4 Aufgabenstellung</w:t>
      </w:r>
      <w:bookmarkEnd w:id="21"/>
    </w:p>
    <w:p w14:paraId="0354DFE8" w14:textId="1B5F7910" w:rsidR="00510393" w:rsidRPr="0028757A" w:rsidRDefault="00510393" w:rsidP="00E4118A">
      <w:pPr>
        <w:pStyle w:val="Textbody"/>
        <w:rPr>
          <w:rFonts w:asciiTheme="minorHAnsi" w:hAnsiTheme="minorHAnsi" w:cstheme="minorHAnsi"/>
        </w:rPr>
      </w:pPr>
      <w:r w:rsidRPr="0028757A">
        <w:rPr>
          <w:rFonts w:asciiTheme="minorHAnsi" w:hAnsiTheme="minorHAnsi" w:cstheme="minorHAnsi"/>
        </w:rPr>
        <w:t>Die Aufgabe in diesem Projekt ist vor allem eine lauffähige Sammlung von Spielen, die über eine Weboberfläche aufrufbar sind, zu implementieren.</w:t>
      </w:r>
      <w:r w:rsidR="005865B6">
        <w:rPr>
          <w:rFonts w:asciiTheme="minorHAnsi" w:hAnsiTheme="minorHAnsi" w:cstheme="minorHAnsi"/>
        </w:rPr>
        <w:t xml:space="preserve"> Diese Aufgaben sollen Mathematikaufgaben für Kinder der 1. Klasse der Grundschule sein. Dabei </w:t>
      </w:r>
      <w:r w:rsidR="00D57B3F">
        <w:rPr>
          <w:rFonts w:asciiTheme="minorHAnsi" w:hAnsiTheme="minorHAnsi" w:cstheme="minorHAnsi"/>
        </w:rPr>
        <w:t>ist eine</w:t>
      </w:r>
      <w:r w:rsidR="005865B6">
        <w:rPr>
          <w:rFonts w:asciiTheme="minorHAnsi" w:hAnsiTheme="minorHAnsi" w:cstheme="minorHAnsi"/>
        </w:rPr>
        <w:t xml:space="preserve"> mögliche Aufgab</w:t>
      </w:r>
      <w:r w:rsidR="00D57B3F">
        <w:rPr>
          <w:rFonts w:asciiTheme="minorHAnsi" w:hAnsiTheme="minorHAnsi" w:cstheme="minorHAnsi"/>
        </w:rPr>
        <w:t xml:space="preserve">e </w:t>
      </w:r>
      <w:r w:rsidR="005865B6">
        <w:rPr>
          <w:rFonts w:asciiTheme="minorHAnsi" w:hAnsiTheme="minorHAnsi" w:cstheme="minorHAnsi"/>
        </w:rPr>
        <w:t>die Addition und die Subtraktion von Zahlenraum bis 10, bis 20 und bis 100.</w:t>
      </w:r>
    </w:p>
    <w:p w14:paraId="619EAE7A" w14:textId="1FDE7D27" w:rsidR="001650B3" w:rsidRPr="0028757A" w:rsidRDefault="00510393" w:rsidP="00E4118A">
      <w:pPr>
        <w:pStyle w:val="berschrift2"/>
        <w:rPr>
          <w:rFonts w:asciiTheme="minorHAnsi" w:hAnsiTheme="minorHAnsi" w:cstheme="minorHAnsi"/>
        </w:rPr>
      </w:pPr>
      <w:bookmarkStart w:id="22" w:name="_Toc454796649"/>
      <w:r w:rsidRPr="0028757A">
        <w:rPr>
          <w:rFonts w:asciiTheme="minorHAnsi" w:hAnsiTheme="minorHAnsi" w:cstheme="minorHAnsi"/>
        </w:rPr>
        <w:t>2.5</w:t>
      </w:r>
      <w:r w:rsidR="001C39FA" w:rsidRPr="0028757A">
        <w:rPr>
          <w:rFonts w:asciiTheme="minorHAnsi" w:hAnsiTheme="minorHAnsi" w:cstheme="minorHAnsi"/>
        </w:rPr>
        <w:t xml:space="preserve"> </w:t>
      </w:r>
      <w:r w:rsidR="000E6E1E" w:rsidRPr="0028757A">
        <w:rPr>
          <w:rFonts w:asciiTheme="minorHAnsi" w:hAnsiTheme="minorHAnsi" w:cstheme="minorHAnsi"/>
        </w:rPr>
        <w:t xml:space="preserve">Gewichtung von </w:t>
      </w:r>
      <w:r w:rsidR="001C39FA" w:rsidRPr="0028757A">
        <w:rPr>
          <w:rFonts w:asciiTheme="minorHAnsi" w:hAnsiTheme="minorHAnsi" w:cstheme="minorHAnsi"/>
        </w:rPr>
        <w:t>PHP-Frameworks</w:t>
      </w:r>
      <w:bookmarkEnd w:id="17"/>
      <w:bookmarkEnd w:id="22"/>
    </w:p>
    <w:p w14:paraId="1F986FFD"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zur Beurteilung einiger PHP-Frameworks die verwendeten Kriterien und deren Gewichtung erläutert.</w:t>
      </w:r>
    </w:p>
    <w:p w14:paraId="360D0571" w14:textId="7082A997" w:rsidR="001650B3" w:rsidRPr="0028757A" w:rsidRDefault="00510393" w:rsidP="00E4118A">
      <w:pPr>
        <w:pStyle w:val="berschrift3"/>
        <w:rPr>
          <w:rFonts w:asciiTheme="minorHAnsi" w:hAnsiTheme="minorHAnsi" w:cstheme="minorHAnsi"/>
        </w:rPr>
      </w:pPr>
      <w:bookmarkStart w:id="23" w:name="__RefHeading___Toc1013_2057399882"/>
      <w:bookmarkStart w:id="24" w:name="_Toc454796650"/>
      <w:r w:rsidRPr="0028757A">
        <w:rPr>
          <w:rFonts w:asciiTheme="minorHAnsi" w:hAnsiTheme="minorHAnsi" w:cstheme="minorHAnsi"/>
        </w:rPr>
        <w:t>2.5</w:t>
      </w:r>
      <w:r w:rsidR="001C39FA" w:rsidRPr="0028757A">
        <w:rPr>
          <w:rFonts w:asciiTheme="minorHAnsi" w:hAnsiTheme="minorHAnsi" w:cstheme="minorHAnsi"/>
        </w:rPr>
        <w:t>.1 Kriterien zum Vergleich von Frameworks</w:t>
      </w:r>
      <w:bookmarkEnd w:id="23"/>
      <w:bookmarkEnd w:id="24"/>
    </w:p>
    <w:p w14:paraId="2C96934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Um Frameworks bewerten zu können, müssen zuerst Kriterien gefunden werden, nach denen diese auch verglichen werden können. Auch sollte man eine mögliche unterschiedliche Gewichtung verschiedener Kriterien berücksichtigen. Folgende Kriterien werden von uns verwendet:</w:t>
      </w:r>
      <w:r w:rsidRPr="0028757A">
        <w:rPr>
          <w:rStyle w:val="Funotenzeichen"/>
          <w:rFonts w:asciiTheme="minorHAnsi" w:hAnsiTheme="minorHAnsi" w:cstheme="minorHAnsi"/>
        </w:rPr>
        <w:footnoteReference w:id="1"/>
      </w:r>
    </w:p>
    <w:p w14:paraId="279D9CE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Aktualität:</w:t>
      </w:r>
      <w:r w:rsidRPr="0028757A">
        <w:rPr>
          <w:rFonts w:asciiTheme="minorHAnsi" w:hAnsiTheme="minorHAnsi" w:cstheme="minorHAnsi"/>
        </w:rPr>
        <w:t xml:space="preserve"> Wird das Framework aktiv gepflegt und entwickelt? Gut ist wenn das Framework erst vor kurzem und in regelmäßigen Abständen erweitert/ausgebessert wurde. Schlecht ist wenn das Framework entweder nur unregelmäßig oder vor langer Zeit bearbeitet wurde.</w:t>
      </w:r>
    </w:p>
    <w:p w14:paraId="400EA8E2" w14:textId="77777777" w:rsidR="00E4118A" w:rsidRDefault="00E4118A" w:rsidP="00E4118A">
      <w:pPr>
        <w:rPr>
          <w:rFonts w:asciiTheme="minorHAnsi" w:eastAsia="Calibri" w:hAnsiTheme="minorHAnsi" w:cstheme="minorHAnsi"/>
          <w:b/>
          <w:bCs/>
        </w:rPr>
      </w:pPr>
      <w:r>
        <w:rPr>
          <w:rFonts w:asciiTheme="minorHAnsi" w:hAnsiTheme="minorHAnsi" w:cstheme="minorHAnsi"/>
          <w:b/>
          <w:bCs/>
        </w:rPr>
        <w:br w:type="page"/>
      </w:r>
    </w:p>
    <w:p w14:paraId="64984E82" w14:textId="03DC9361"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lastRenderedPageBreak/>
        <w:t>Verbreitung:</w:t>
      </w:r>
      <w:r w:rsidRPr="0028757A">
        <w:rPr>
          <w:rFonts w:asciiTheme="minorHAnsi" w:hAnsiTheme="minorHAnsi" w:cstheme="minorHAnsi"/>
        </w:rPr>
        <w:t xml:space="preserve"> Ruf des Frameworks bzw. Referenzen? Ein gutes Framework ist in diesem Fall ein Framework das von bekannten Unternehmen und/oder vielen Personen verwendet wird.</w:t>
      </w:r>
    </w:p>
    <w:p w14:paraId="4208CB36"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Dokumentation:</w:t>
      </w:r>
      <w:r w:rsidRPr="0028757A">
        <w:rPr>
          <w:rFonts w:asciiTheme="minorHAnsi" w:hAnsiTheme="minorHAnsi" w:cstheme="minorHAnsi"/>
        </w:rPr>
        <w:t xml:space="preserve"> Wie ausführlich ist die Dokumentation? Gibt es Anleitungen oder Tutorials? Im besten Falle hat das Framework von den Entwicklern selbst ein digitales, übersichtliches Tutorial mit Code-Beispielen.</w:t>
      </w:r>
    </w:p>
    <w:p w14:paraId="6668A55D" w14:textId="5618EE0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Community:</w:t>
      </w:r>
      <w:r w:rsidRPr="0028757A">
        <w:rPr>
          <w:rFonts w:asciiTheme="minorHAnsi" w:hAnsiTheme="minorHAnsi" w:cstheme="minorHAnsi"/>
        </w:rPr>
        <w:t xml:space="preserve"> Wie schnell bekommt man hochwertige Hilfe auf Fragen? Gut ist, wenn eine große Community mit vielen Fragen/Antworten und einer schnellen Antwortzeit </w:t>
      </w:r>
      <w:r w:rsidR="00E4118A">
        <w:rPr>
          <w:rFonts w:asciiTheme="minorHAnsi" w:hAnsiTheme="minorHAnsi" w:cstheme="minorHAnsi"/>
        </w:rPr>
        <w:t>hinter dem Framework</w:t>
      </w:r>
      <w:r w:rsidRPr="0028757A">
        <w:rPr>
          <w:rFonts w:asciiTheme="minorHAnsi" w:hAnsiTheme="minorHAnsi" w:cstheme="minorHAnsi"/>
        </w:rPr>
        <w:t xml:space="preserve"> steht. Als Bewertungsgrundlage dienen entweder </w:t>
      </w:r>
      <w:hyperlink r:id="rId10" w:history="1">
        <w:r w:rsidRPr="0028757A">
          <w:rPr>
            <w:rFonts w:asciiTheme="minorHAnsi" w:hAnsiTheme="minorHAnsi" w:cstheme="minorHAnsi"/>
          </w:rPr>
          <w:t>http://www.stackoverflow.com</w:t>
        </w:r>
      </w:hyperlink>
      <w:r w:rsidRPr="0028757A">
        <w:rPr>
          <w:rFonts w:asciiTheme="minorHAnsi" w:hAnsiTheme="minorHAnsi" w:cstheme="minorHAnsi"/>
        </w:rPr>
        <w:t>, oder das entsprechende eigene Forum.</w:t>
      </w:r>
    </w:p>
    <w:p w14:paraId="579CDD5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Einarbeitungszeit:</w:t>
      </w:r>
      <w:r w:rsidRPr="0028757A">
        <w:rPr>
          <w:rFonts w:asciiTheme="minorHAnsi" w:hAnsiTheme="minorHAnsi" w:cstheme="minorHAnsi"/>
        </w:rPr>
        <w:t xml:space="preserve"> Wie aufwändig ist es sich in das Framework einzuarbeiten? Ein gutes Framework hat eine geringe Einarbeitungszeit. Als Basis dienen unterschiedliche Nutzeraussagen aus verschiedenen Foren.</w:t>
      </w:r>
    </w:p>
    <w:p w14:paraId="37E341E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Features:</w:t>
      </w:r>
      <w:r w:rsidRPr="0028757A">
        <w:rPr>
          <w:rFonts w:asciiTheme="minorHAnsi" w:hAnsiTheme="minorHAnsi" w:cstheme="minorHAnsi"/>
        </w:rPr>
        <w:t xml:space="preserve"> Welche Features werden bereitgestellt? Lassen sich externe Komponente hinzufügen, um die fehlenden Features abzudecken? Gut ist es wenn das Framework viele Features hat. Als Bewertungsbasis wird </w:t>
      </w:r>
      <w:hyperlink r:id="rId11" w:history="1">
        <w:r w:rsidRPr="0028757A">
          <w:rPr>
            <w:rFonts w:asciiTheme="minorHAnsi" w:hAnsiTheme="minorHAnsi" w:cstheme="minorHAnsi"/>
          </w:rPr>
          <w:t>https://en.wikipedia.org/wiki/Comparison_of_web_frameworks</w:t>
        </w:r>
      </w:hyperlink>
      <w:r w:rsidRPr="0028757A">
        <w:rPr>
          <w:rFonts w:asciiTheme="minorHAnsi" w:hAnsiTheme="minorHAnsi" w:cstheme="minorHAnsi"/>
        </w:rPr>
        <w:t xml:space="preserve"> verwendet.</w:t>
      </w:r>
    </w:p>
    <w:p w14:paraId="2464B7E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Preis:</w:t>
      </w:r>
      <w:r w:rsidRPr="0028757A">
        <w:rPr>
          <w:rFonts w:asciiTheme="minorHAnsi" w:hAnsiTheme="minorHAnsi" w:cstheme="minorHAnsi"/>
        </w:rPr>
        <w:t xml:space="preserve"> Kostet das Framework etwas oder nicht? Das Produkt muss kostenlos sein.</w:t>
      </w:r>
    </w:p>
    <w:p w14:paraId="46EEEE9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PHP5:</w:t>
      </w:r>
      <w:r w:rsidRPr="0028757A">
        <w:rPr>
          <w:rFonts w:asciiTheme="minorHAnsi" w:hAnsiTheme="minorHAnsi" w:cstheme="minorHAnsi"/>
        </w:rPr>
        <w:t xml:space="preserve"> Unterstützt das Framework PHP5? Das Framework muss PHP5 unterstützen.</w:t>
      </w:r>
    </w:p>
    <w:p w14:paraId="7C353CCF" w14:textId="4E104DDB" w:rsidR="001650B3" w:rsidRPr="0028757A" w:rsidRDefault="00510393" w:rsidP="00E4118A">
      <w:pPr>
        <w:pStyle w:val="berschrift3"/>
        <w:rPr>
          <w:rFonts w:asciiTheme="minorHAnsi" w:hAnsiTheme="minorHAnsi" w:cstheme="minorHAnsi"/>
        </w:rPr>
      </w:pPr>
      <w:bookmarkStart w:id="25" w:name="__RefHeading___Toc1015_2057399882"/>
      <w:bookmarkStart w:id="26" w:name="_Toc454796651"/>
      <w:r w:rsidRPr="0028757A">
        <w:rPr>
          <w:rFonts w:asciiTheme="minorHAnsi" w:hAnsiTheme="minorHAnsi" w:cstheme="minorHAnsi"/>
        </w:rPr>
        <w:t>2.5</w:t>
      </w:r>
      <w:r w:rsidR="001C39FA" w:rsidRPr="0028757A">
        <w:rPr>
          <w:rFonts w:asciiTheme="minorHAnsi" w:hAnsiTheme="minorHAnsi" w:cstheme="minorHAnsi"/>
        </w:rPr>
        <w:t>.2 Gewichtung der Kriterien</w:t>
      </w:r>
      <w:bookmarkEnd w:id="25"/>
      <w:bookmarkEnd w:id="26"/>
    </w:p>
    <w:p w14:paraId="216AC963" w14:textId="5C82E761"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werden für diverse Frameworks alle Kriterien angeschau</w:t>
      </w:r>
      <w:r w:rsidR="00E4118A">
        <w:rPr>
          <w:rFonts w:asciiTheme="minorHAnsi" w:hAnsiTheme="minorHAnsi" w:cstheme="minorHAnsi"/>
        </w:rPr>
        <w:t>t, Schwerpunkt liegt jedoch auf</w:t>
      </w:r>
      <w:r w:rsidRPr="0028757A">
        <w:rPr>
          <w:rFonts w:asciiTheme="minorHAnsi" w:hAnsiTheme="minorHAnsi" w:cstheme="minorHAnsi"/>
        </w:rPr>
        <w:t xml:space="preserve"> Dokumentation und Community. Als Ausschlusskriterien zählen PHP5 und Preis. Es ist uns also wichtig, dass das Framework gut dokumentiert ist und eine aktiver Community hinter sich hat, es ist aber obligatorisch</w:t>
      </w:r>
      <w:r w:rsidR="00E4118A">
        <w:rPr>
          <w:rFonts w:asciiTheme="minorHAnsi" w:hAnsiTheme="minorHAnsi" w:cstheme="minorHAnsi"/>
        </w:rPr>
        <w:t>,</w:t>
      </w:r>
      <w:r w:rsidRPr="0028757A">
        <w:rPr>
          <w:rFonts w:asciiTheme="minorHAnsi" w:hAnsiTheme="minorHAnsi" w:cstheme="minorHAnsi"/>
        </w:rPr>
        <w:t xml:space="preserve"> dass es PHP5 unterstützt und kostenlos ist.</w:t>
      </w:r>
      <w:r w:rsidR="00510393" w:rsidRPr="0028757A">
        <w:rPr>
          <w:rFonts w:asciiTheme="minorHAnsi" w:hAnsiTheme="minorHAnsi" w:cstheme="minorHAnsi"/>
        </w:rPr>
        <w:t xml:space="preserve"> </w:t>
      </w:r>
      <w:r w:rsidRPr="0028757A">
        <w:rPr>
          <w:rFonts w:asciiTheme="minorHAnsi" w:hAnsiTheme="minorHAnsi" w:cstheme="minorHAnsi"/>
        </w:rPr>
        <w:t>Da für uns die Dokumentation sehr wichtig ist wird sie mit einer Gewichtung von 4 versehen, der höchsten Gewichtung der benutzten Kriterien. Fast genauso wichtig ist für uns die Community die hinter dem Framework steht, weswegen dieses Kriterium eine Gewichtung von 3 erhält. Die Kriterien Aktualität, Verbreitung, Einarbeitungszeit und Features sind in etwa gleich wichtig, weswegen sie eine Gewichtung von 2 erhalten. Die verbleibenden Kriterien Preis und PHP5 sind Ausschlusskriterien und bekommen daher nur eine Gewichtung von 1.</w:t>
      </w:r>
    </w:p>
    <w:p w14:paraId="18BC9BEE" w14:textId="2103FA51" w:rsidR="001650B3" w:rsidRPr="0028757A" w:rsidRDefault="000E6E1E" w:rsidP="00E4118A">
      <w:pPr>
        <w:pStyle w:val="berschrift2"/>
        <w:rPr>
          <w:rFonts w:asciiTheme="minorHAnsi" w:hAnsiTheme="minorHAnsi" w:cstheme="minorHAnsi"/>
        </w:rPr>
      </w:pPr>
      <w:bookmarkStart w:id="27" w:name="__RefHeading___Toc1017_2057399882"/>
      <w:bookmarkStart w:id="28" w:name="_Toc454796652"/>
      <w:r w:rsidRPr="0028757A">
        <w:rPr>
          <w:rFonts w:asciiTheme="minorHAnsi" w:hAnsiTheme="minorHAnsi" w:cstheme="minorHAnsi"/>
        </w:rPr>
        <w:t>2.6</w:t>
      </w:r>
      <w:r w:rsidR="001C39FA" w:rsidRPr="0028757A">
        <w:rPr>
          <w:rFonts w:asciiTheme="minorHAnsi" w:hAnsiTheme="minorHAnsi" w:cstheme="minorHAnsi"/>
        </w:rPr>
        <w:t xml:space="preserve"> Beschreibung der PHP-Frameworks</w:t>
      </w:r>
      <w:bookmarkEnd w:id="27"/>
      <w:bookmarkEnd w:id="28"/>
    </w:p>
    <w:p w14:paraId="16B6BF7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Im Folgenden werden insgesamt sechs verschiedene Frameworks analysiert. Dabei werden besonders die Vor- und Nachteile betrachtet.</w:t>
      </w:r>
    </w:p>
    <w:p w14:paraId="7BDB44EA" w14:textId="04B6E296" w:rsidR="001650B3" w:rsidRPr="0028757A" w:rsidRDefault="000E6E1E" w:rsidP="00E4118A">
      <w:pPr>
        <w:pStyle w:val="berschrift3"/>
        <w:rPr>
          <w:rFonts w:asciiTheme="minorHAnsi" w:hAnsiTheme="minorHAnsi" w:cstheme="minorHAnsi"/>
        </w:rPr>
      </w:pPr>
      <w:bookmarkStart w:id="29" w:name="__RefHeading___Toc1019_2057399882"/>
      <w:bookmarkStart w:id="30" w:name="_Toc454796653"/>
      <w:r w:rsidRPr="0028757A">
        <w:rPr>
          <w:rFonts w:asciiTheme="minorHAnsi" w:hAnsiTheme="minorHAnsi" w:cstheme="minorHAnsi"/>
        </w:rPr>
        <w:t>2.6</w:t>
      </w:r>
      <w:r w:rsidR="001C39FA" w:rsidRPr="0028757A">
        <w:rPr>
          <w:rFonts w:asciiTheme="minorHAnsi" w:hAnsiTheme="minorHAnsi" w:cstheme="minorHAnsi"/>
        </w:rPr>
        <w:t>.1 Yii</w:t>
      </w:r>
      <w:bookmarkEnd w:id="29"/>
      <w:bookmarkEnd w:id="30"/>
    </w:p>
    <w:p w14:paraId="25EFB04F" w14:textId="2706CFEB" w:rsidR="001650B3" w:rsidRPr="0028757A" w:rsidRDefault="00E4118A" w:rsidP="00E4118A">
      <w:pPr>
        <w:pStyle w:val="Textbody"/>
        <w:rPr>
          <w:rFonts w:asciiTheme="minorHAnsi" w:hAnsiTheme="minorHAnsi" w:cstheme="minorHAnsi"/>
        </w:rPr>
      </w:pPr>
      <w:r>
        <w:rPr>
          <w:rFonts w:asciiTheme="minorHAnsi" w:hAnsiTheme="minorHAnsi" w:cstheme="minorHAnsi"/>
        </w:rPr>
        <w:t>Yii wurde</w:t>
      </w:r>
      <w:r w:rsidR="001C39FA" w:rsidRPr="0028757A">
        <w:rPr>
          <w:rFonts w:asciiTheme="minorHAnsi" w:hAnsiTheme="minorHAnsi" w:cstheme="minorHAnsi"/>
        </w:rPr>
        <w:t xml:space="preserve"> am 1. Januar 2008 von Qiang Xue ins Leben gerufen. Seitdem hat sich Yii zu einem schnellen, sicheren und professionellen Framework entwickelt, dessen Fokus auf die Erstellung von Web 2.0 Applikationen liegt.</w:t>
      </w:r>
      <w:r w:rsidR="001C39FA" w:rsidRPr="0028757A">
        <w:rPr>
          <w:rStyle w:val="Funotenzeichen"/>
          <w:rFonts w:asciiTheme="minorHAnsi" w:hAnsiTheme="minorHAnsi" w:cstheme="minorHAnsi"/>
        </w:rPr>
        <w:footnoteReference w:id="2"/>
      </w:r>
    </w:p>
    <w:p w14:paraId="774B7E5E" w14:textId="22CDFBD3" w:rsidR="001650B3" w:rsidRPr="0028757A" w:rsidRDefault="000E6E1E" w:rsidP="00E4118A">
      <w:pPr>
        <w:pStyle w:val="berschrift4"/>
        <w:rPr>
          <w:rFonts w:asciiTheme="minorHAnsi" w:hAnsiTheme="minorHAnsi" w:cstheme="minorHAnsi"/>
        </w:rPr>
      </w:pPr>
      <w:bookmarkStart w:id="31" w:name="__RefHeading___Toc1021_2057399882"/>
      <w:r w:rsidRPr="0028757A">
        <w:rPr>
          <w:rFonts w:asciiTheme="minorHAnsi" w:hAnsiTheme="minorHAnsi" w:cstheme="minorHAnsi"/>
        </w:rPr>
        <w:t>2.6</w:t>
      </w:r>
      <w:r w:rsidR="001C39FA" w:rsidRPr="0028757A">
        <w:rPr>
          <w:rFonts w:asciiTheme="minorHAnsi" w:hAnsiTheme="minorHAnsi" w:cstheme="minorHAnsi"/>
        </w:rPr>
        <w:t>.1.1 Vorteile</w:t>
      </w:r>
      <w:bookmarkEnd w:id="31"/>
    </w:p>
    <w:p w14:paraId="29E81194" w14:textId="668C185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Yii ist weit v</w:t>
      </w:r>
      <w:r w:rsidR="00D57B3F">
        <w:rPr>
          <w:rFonts w:asciiTheme="minorHAnsi" w:hAnsiTheme="minorHAnsi" w:cstheme="minorHAnsi"/>
        </w:rPr>
        <w:t>erbreitet. Das zeigen die 5 Millionen</w:t>
      </w:r>
      <w:r w:rsidRPr="0028757A">
        <w:rPr>
          <w:rFonts w:asciiTheme="minorHAnsi" w:hAnsiTheme="minorHAnsi" w:cstheme="minorHAnsi"/>
        </w:rPr>
        <w:t xml:space="preserve"> Tre</w:t>
      </w:r>
      <w:r w:rsidR="00D57B3F">
        <w:rPr>
          <w:rFonts w:asciiTheme="minorHAnsi" w:hAnsiTheme="minorHAnsi" w:cstheme="minorHAnsi"/>
        </w:rPr>
        <w:t>ffer wenn man bei Google nach ”Y</w:t>
      </w:r>
      <w:r w:rsidRPr="0028757A">
        <w:rPr>
          <w:rFonts w:asciiTheme="minorHAnsi" w:hAnsiTheme="minorHAnsi" w:cstheme="minorHAnsi"/>
        </w:rPr>
        <w:t>ii” sucht. Dazu kommen die 900 Stellenangebote, die sich im Forum der Yii-Webseite angesammelt haben</w:t>
      </w:r>
      <w:r w:rsidRPr="0028757A">
        <w:rPr>
          <w:rStyle w:val="Funotenzeichen"/>
          <w:rFonts w:asciiTheme="minorHAnsi" w:hAnsiTheme="minorHAnsi" w:cstheme="minorHAnsi"/>
        </w:rPr>
        <w:footnoteReference w:id="3"/>
      </w:r>
      <w:r w:rsidRPr="0028757A">
        <w:rPr>
          <w:rFonts w:asciiTheme="minorHAnsi" w:hAnsiTheme="minorHAnsi" w:cstheme="minorHAnsi"/>
        </w:rPr>
        <w:t xml:space="preserve"> und den zahlreichen ”Yii-powered” Webseiten, die das Framework benutzen.</w:t>
      </w:r>
      <w:r w:rsidRPr="0028757A">
        <w:rPr>
          <w:rStyle w:val="Funotenzeichen"/>
          <w:rFonts w:asciiTheme="minorHAnsi" w:hAnsiTheme="minorHAnsi" w:cstheme="minorHAnsi"/>
        </w:rPr>
        <w:footnoteReference w:id="4"/>
      </w:r>
      <w:r w:rsidRPr="0028757A">
        <w:rPr>
          <w:rStyle w:val="Funotenzeichen"/>
          <w:rFonts w:asciiTheme="minorHAnsi" w:hAnsiTheme="minorHAnsi" w:cstheme="minorHAnsi"/>
        </w:rPr>
        <w:footnoteReference w:id="5"/>
      </w:r>
      <w:r w:rsidRPr="0028757A">
        <w:rPr>
          <w:rFonts w:asciiTheme="minorHAnsi" w:hAnsiTheme="minorHAnsi" w:cstheme="minorHAnsi"/>
        </w:rPr>
        <w:t xml:space="preserve">Um sich Kenntnisse über Yii anzueignen stehen einem der ausführliche </w:t>
      </w:r>
      <w:r w:rsidRPr="0028757A">
        <w:rPr>
          <w:rFonts w:asciiTheme="minorHAnsi" w:hAnsiTheme="minorHAnsi" w:cstheme="minorHAnsi"/>
        </w:rPr>
        <w:lastRenderedPageBreak/>
        <w:t>Guide auf der Webseite mit Codebeispielen und der Möglichkeit zu kommentieren,</w:t>
      </w:r>
      <w:r w:rsidRPr="0028757A">
        <w:rPr>
          <w:rStyle w:val="Funotenzeichen"/>
          <w:rFonts w:asciiTheme="minorHAnsi" w:hAnsiTheme="minorHAnsi" w:cstheme="minorHAnsi"/>
        </w:rPr>
        <w:footnoteReference w:id="6"/>
      </w:r>
      <w:r w:rsidRPr="0028757A">
        <w:rPr>
          <w:rFonts w:asciiTheme="minorHAnsi" w:hAnsiTheme="minorHAnsi" w:cstheme="minorHAnsi"/>
        </w:rPr>
        <w:t xml:space="preserve"> Bücher (sowohl in Printform als auch als Ebook) und kostenpflichtige Videokurse zur Verfügung.</w:t>
      </w:r>
      <w:r w:rsidRPr="0028757A">
        <w:rPr>
          <w:rStyle w:val="Funotenzeichen"/>
          <w:rFonts w:asciiTheme="minorHAnsi" w:hAnsiTheme="minorHAnsi" w:cstheme="minorHAnsi"/>
        </w:rPr>
        <w:footnoteReference w:id="7"/>
      </w:r>
      <w:r w:rsidRPr="0028757A">
        <w:rPr>
          <w:rFonts w:asciiTheme="minorHAnsi" w:hAnsiTheme="minorHAnsi" w:cstheme="minorHAnsi"/>
        </w:rPr>
        <w:t>Das eigene Forum ist aktiv und es gibt Beiträge in mehr als zwei Dutzend Sprachen.</w:t>
      </w:r>
      <w:r w:rsidRPr="0028757A">
        <w:rPr>
          <w:rStyle w:val="Funotenzeichen"/>
          <w:rFonts w:asciiTheme="minorHAnsi" w:hAnsiTheme="minorHAnsi" w:cstheme="minorHAnsi"/>
        </w:rPr>
        <w:footnoteReference w:id="8"/>
      </w:r>
      <w:r w:rsidRPr="0028757A">
        <w:rPr>
          <w:rFonts w:asciiTheme="minorHAnsi" w:hAnsiTheme="minorHAnsi" w:cstheme="minorHAnsi"/>
        </w:rPr>
        <w:t xml:space="preserve"> Die Mitglieder sind freundlich und hilfsbereit und man bekommt recht schnell eine Antwort auf seine Fragen.</w:t>
      </w:r>
      <w:r w:rsidRPr="0028757A">
        <w:rPr>
          <w:rStyle w:val="Funotenzeichen"/>
          <w:rFonts w:asciiTheme="minorHAnsi" w:hAnsiTheme="minorHAnsi" w:cstheme="minorHAnsi"/>
        </w:rPr>
        <w:footnoteReference w:id="9"/>
      </w:r>
      <w:r w:rsidRPr="0028757A">
        <w:rPr>
          <w:rFonts w:asciiTheme="minorHAnsi" w:hAnsiTheme="minorHAnsi" w:cstheme="minorHAnsi"/>
        </w:rPr>
        <w:t xml:space="preserve"> Yii setzt ausschließlich auf PHP5 und lässt sich mit Erweiterungen(Extensions) beliebig erweitern. Derzeit gibt über 2000 Erweiterungen.</w:t>
      </w:r>
      <w:r w:rsidRPr="0028757A">
        <w:rPr>
          <w:rStyle w:val="Funotenzeichen"/>
          <w:rFonts w:asciiTheme="minorHAnsi" w:hAnsiTheme="minorHAnsi" w:cstheme="minorHAnsi"/>
        </w:rPr>
        <w:footnoteReference w:id="10"/>
      </w:r>
      <w:r w:rsidR="00D57B3F">
        <w:rPr>
          <w:rFonts w:asciiTheme="minorHAnsi" w:hAnsiTheme="minorHAnsi" w:cstheme="minorHAnsi"/>
        </w:rPr>
        <w:t xml:space="preserve"> </w:t>
      </w:r>
      <w:r w:rsidRPr="0028757A">
        <w:rPr>
          <w:rFonts w:asciiTheme="minorHAnsi" w:hAnsiTheme="minorHAnsi" w:cstheme="minorHAnsi"/>
        </w:rPr>
        <w:t>Auch lässt sich Yii mit anderen Komponenten verknüpfen, um das Framework so verwenden zu können, wie gewünscht.</w:t>
      </w:r>
      <w:r w:rsidRPr="0028757A">
        <w:rPr>
          <w:rStyle w:val="Funotenzeichen"/>
          <w:rFonts w:asciiTheme="minorHAnsi" w:hAnsiTheme="minorHAnsi" w:cstheme="minorHAnsi"/>
        </w:rPr>
        <w:footnoteReference w:id="11"/>
      </w:r>
    </w:p>
    <w:p w14:paraId="46F718E2" w14:textId="6DDED185" w:rsidR="001650B3" w:rsidRPr="0028757A" w:rsidRDefault="000E6E1E" w:rsidP="00E4118A">
      <w:pPr>
        <w:pStyle w:val="berschrift4"/>
        <w:rPr>
          <w:rFonts w:asciiTheme="minorHAnsi" w:hAnsiTheme="minorHAnsi" w:cstheme="minorHAnsi"/>
        </w:rPr>
      </w:pPr>
      <w:bookmarkStart w:id="32" w:name="__RefHeading___Toc1023_2057399882"/>
      <w:r w:rsidRPr="0028757A">
        <w:rPr>
          <w:rFonts w:asciiTheme="minorHAnsi" w:hAnsiTheme="minorHAnsi" w:cstheme="minorHAnsi"/>
        </w:rPr>
        <w:t>2.6</w:t>
      </w:r>
      <w:r w:rsidR="001C39FA" w:rsidRPr="0028757A">
        <w:rPr>
          <w:rFonts w:asciiTheme="minorHAnsi" w:hAnsiTheme="minorHAnsi" w:cstheme="minorHAnsi"/>
        </w:rPr>
        <w:t>.1.2 Nachteile</w:t>
      </w:r>
      <w:bookmarkEnd w:id="32"/>
    </w:p>
    <w:p w14:paraId="10825FD6" w14:textId="1167CC9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Selbststudium kann recht teuer werden, die Videokurse liegen preislich ü</w:t>
      </w:r>
      <w:r w:rsidR="00D57B3F">
        <w:rPr>
          <w:rFonts w:asciiTheme="minorHAnsi" w:hAnsiTheme="minorHAnsi" w:cstheme="minorHAnsi"/>
        </w:rPr>
        <w:t xml:space="preserve">ber 50€, die Bücher zwischen 30€ und </w:t>
      </w:r>
      <w:r w:rsidRPr="0028757A">
        <w:rPr>
          <w:rFonts w:asciiTheme="minorHAnsi" w:hAnsiTheme="minorHAnsi" w:cstheme="minorHAnsi"/>
        </w:rPr>
        <w:t>50€, die jeweils nur einen Anwendungsbereich von Yii abdecken.</w:t>
      </w:r>
    </w:p>
    <w:p w14:paraId="74A33E06" w14:textId="6EDB484B" w:rsidR="001650B3" w:rsidRPr="0028757A" w:rsidRDefault="000E6E1E" w:rsidP="00E4118A">
      <w:pPr>
        <w:pStyle w:val="berschrift4"/>
        <w:rPr>
          <w:rFonts w:asciiTheme="minorHAnsi" w:hAnsiTheme="minorHAnsi" w:cstheme="minorHAnsi"/>
        </w:rPr>
      </w:pPr>
      <w:bookmarkStart w:id="33" w:name="__RefHeading___Toc1025_2057399882"/>
      <w:r w:rsidRPr="0028757A">
        <w:rPr>
          <w:rFonts w:asciiTheme="minorHAnsi" w:hAnsiTheme="minorHAnsi" w:cstheme="minorHAnsi"/>
        </w:rPr>
        <w:t>2.6</w:t>
      </w:r>
      <w:r w:rsidR="001C39FA" w:rsidRPr="0028757A">
        <w:rPr>
          <w:rFonts w:asciiTheme="minorHAnsi" w:hAnsiTheme="minorHAnsi" w:cstheme="minorHAnsi"/>
        </w:rPr>
        <w:t>.1.3 Sonstiges</w:t>
      </w:r>
      <w:bookmarkEnd w:id="33"/>
    </w:p>
    <w:p w14:paraId="358F6F9B" w14:textId="40D97BEF"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neueste Version ist 2.0.7 vom 14. Februar 2016 und ist eine vollständige Überarbeitung von Yii auf Basis von PHP 5.4.0.</w:t>
      </w:r>
      <w:r w:rsidRPr="0028757A">
        <w:rPr>
          <w:rStyle w:val="Funotenzeichen"/>
          <w:rFonts w:asciiTheme="minorHAnsi" w:hAnsiTheme="minorHAnsi" w:cstheme="minorHAnsi"/>
        </w:rPr>
        <w:footnoteReference w:id="12"/>
      </w:r>
      <w:r w:rsidRPr="0028757A">
        <w:rPr>
          <w:rFonts w:asciiTheme="minorHAnsi" w:hAnsiTheme="minorHAnsi" w:cstheme="minorHAnsi"/>
        </w:rPr>
        <w:t xml:space="preserve"> Yii ist Open Source (BSD)</w:t>
      </w:r>
      <w:r w:rsidRPr="0028757A">
        <w:rPr>
          <w:rStyle w:val="Funotenzeichen"/>
          <w:rFonts w:asciiTheme="minorHAnsi" w:hAnsiTheme="minorHAnsi" w:cstheme="minorHAnsi"/>
        </w:rPr>
        <w:footnoteReference w:id="13"/>
      </w:r>
      <w:r w:rsidRPr="0028757A">
        <w:rPr>
          <w:rFonts w:asciiTheme="minorHAnsi" w:hAnsiTheme="minorHAnsi" w:cstheme="minorHAnsi"/>
        </w:rPr>
        <w:t xml:space="preserve"> und wird von wenigen Entwicklern gepflegt.</w:t>
      </w:r>
      <w:r w:rsidRPr="0028757A">
        <w:rPr>
          <w:rStyle w:val="Funotenzeichen"/>
          <w:rFonts w:asciiTheme="minorHAnsi" w:hAnsiTheme="minorHAnsi" w:cstheme="minorHAnsi"/>
        </w:rPr>
        <w:footnoteReference w:id="14"/>
      </w:r>
      <w:r w:rsidRPr="0028757A">
        <w:rPr>
          <w:rFonts w:asciiTheme="minorHAnsi" w:hAnsiTheme="minorHAnsi" w:cstheme="minorHAnsi"/>
        </w:rPr>
        <w:t xml:space="preserve"> Das Verhältnis zwischen gemeldeten und gelösten Bugs liegt bei 2,465/2,188.</w:t>
      </w:r>
      <w:r w:rsidRPr="0028757A">
        <w:rPr>
          <w:rStyle w:val="Funotenzeichen"/>
          <w:rFonts w:asciiTheme="minorHAnsi" w:hAnsiTheme="minorHAnsi" w:cstheme="minorHAnsi"/>
        </w:rPr>
        <w:footnoteReference w:id="15"/>
      </w:r>
      <w:r w:rsidRPr="0028757A">
        <w:rPr>
          <w:rFonts w:asciiTheme="minorHAnsi" w:hAnsiTheme="minorHAnsi" w:cstheme="minorHAnsi"/>
        </w:rPr>
        <w:t>Yii ist nach dem MVC Prinzip entwickelt.</w:t>
      </w:r>
      <w:r w:rsidRPr="0028757A">
        <w:rPr>
          <w:rStyle w:val="Funotenzeichen"/>
          <w:rFonts w:asciiTheme="minorHAnsi" w:hAnsiTheme="minorHAnsi" w:cstheme="minorHAnsi"/>
        </w:rPr>
        <w:footnoteReference w:id="16"/>
      </w:r>
      <w:r w:rsidR="00D57B3F">
        <w:rPr>
          <w:rFonts w:asciiTheme="minorHAnsi" w:hAnsiTheme="minorHAnsi" w:cstheme="minorHAnsi"/>
        </w:rPr>
        <w:t xml:space="preserve"> Yii wird unter anderem von</w:t>
      </w:r>
      <w:r w:rsidRPr="0028757A">
        <w:rPr>
          <w:rFonts w:asciiTheme="minorHAnsi" w:hAnsiTheme="minorHAnsi" w:cstheme="minorHAnsi"/>
        </w:rPr>
        <w:t xml:space="preserve"> Stay.com und Fusonic GmbH verwendet.</w:t>
      </w:r>
    </w:p>
    <w:p w14:paraId="5AB957DC" w14:textId="30D0A9B3" w:rsidR="001650B3" w:rsidRPr="0028757A" w:rsidRDefault="000E6E1E" w:rsidP="00E4118A">
      <w:pPr>
        <w:pStyle w:val="berschrift3"/>
        <w:rPr>
          <w:rFonts w:asciiTheme="minorHAnsi" w:hAnsiTheme="minorHAnsi" w:cstheme="minorHAnsi"/>
        </w:rPr>
      </w:pPr>
      <w:bookmarkStart w:id="34" w:name="__RefHeading___Toc1027_2057399882"/>
      <w:bookmarkStart w:id="35" w:name="_Toc454796654"/>
      <w:r w:rsidRPr="0028757A">
        <w:rPr>
          <w:rFonts w:asciiTheme="minorHAnsi" w:hAnsiTheme="minorHAnsi" w:cstheme="minorHAnsi"/>
        </w:rPr>
        <w:t>2.6</w:t>
      </w:r>
      <w:r w:rsidR="001C39FA" w:rsidRPr="0028757A">
        <w:rPr>
          <w:rFonts w:asciiTheme="minorHAnsi" w:hAnsiTheme="minorHAnsi" w:cstheme="minorHAnsi"/>
        </w:rPr>
        <w:t>.2 Zend Framework 2</w:t>
      </w:r>
      <w:bookmarkEnd w:id="34"/>
      <w:bookmarkEnd w:id="35"/>
    </w:p>
    <w:p w14:paraId="136C88DD" w14:textId="71B5420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Zend Framework 2 (nachfolgend Zend 2) entstand aus Zend Framework 1 (nachfolgend Zend 1), welches ein häufig benutztes Fram</w:t>
      </w:r>
      <w:r w:rsidR="00D57B3F">
        <w:rPr>
          <w:rFonts w:asciiTheme="minorHAnsi" w:hAnsiTheme="minorHAnsi" w:cstheme="minorHAnsi"/>
        </w:rPr>
        <w:t xml:space="preserve">ework ist (15 Mio. Downloads). </w:t>
      </w:r>
      <w:r w:rsidRPr="0028757A">
        <w:rPr>
          <w:rFonts w:asciiTheme="minorHAnsi" w:hAnsiTheme="minorHAnsi" w:cstheme="minorHAnsi"/>
        </w:rPr>
        <w:t>Google gibt bei der Suche nach ”Zend 2” 1,4 Mio. Ergebnisse zurück. Zend 2 ist 100% objektorientiert.</w:t>
      </w:r>
      <w:r w:rsidRPr="0028757A">
        <w:rPr>
          <w:rStyle w:val="Funotenzeichen"/>
          <w:rFonts w:asciiTheme="minorHAnsi" w:hAnsiTheme="minorHAnsi" w:cstheme="minorHAnsi"/>
        </w:rPr>
        <w:footnoteReference w:id="17"/>
      </w:r>
    </w:p>
    <w:p w14:paraId="45CB3604" w14:textId="20F17B85" w:rsidR="001650B3" w:rsidRPr="0028757A" w:rsidRDefault="000E6E1E" w:rsidP="00E4118A">
      <w:pPr>
        <w:pStyle w:val="berschrift4"/>
        <w:rPr>
          <w:rFonts w:asciiTheme="minorHAnsi" w:hAnsiTheme="minorHAnsi" w:cstheme="minorHAnsi"/>
        </w:rPr>
      </w:pPr>
      <w:bookmarkStart w:id="36" w:name="__RefHeading___Toc1029_2057399882"/>
      <w:r w:rsidRPr="0028757A">
        <w:rPr>
          <w:rFonts w:asciiTheme="minorHAnsi" w:hAnsiTheme="minorHAnsi" w:cstheme="minorHAnsi"/>
        </w:rPr>
        <w:t>2.6</w:t>
      </w:r>
      <w:r w:rsidR="001C39FA" w:rsidRPr="0028757A">
        <w:rPr>
          <w:rFonts w:asciiTheme="minorHAnsi" w:hAnsiTheme="minorHAnsi" w:cstheme="minorHAnsi"/>
        </w:rPr>
        <w:t>.2.1 Vorteile</w:t>
      </w:r>
      <w:bookmarkEnd w:id="36"/>
    </w:p>
    <w:p w14:paraId="1FE405FB" w14:textId="214D2A9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Framework wird vom Entwickler getestet (mittels PHPUnit). Der Übergang von Zend 1 ist gegeben, dazu läuft zusätzlich Zend 1 Code in der Zend 2 Engine.</w:t>
      </w:r>
      <w:r w:rsidRPr="0028757A">
        <w:rPr>
          <w:rStyle w:val="Funotenzeichen"/>
          <w:rFonts w:asciiTheme="minorHAnsi" w:hAnsiTheme="minorHAnsi" w:cstheme="minorHAnsi"/>
        </w:rPr>
        <w:footnoteReference w:id="18"/>
      </w:r>
      <w:r w:rsidRPr="0028757A">
        <w:rPr>
          <w:rFonts w:asciiTheme="minorHAnsi" w:hAnsiTheme="minorHAnsi" w:cstheme="minorHAnsi"/>
        </w:rPr>
        <w:t xml:space="preserve"> Die Standardbibliothek bietet viele Funktionen u.a. Datenbankenabstraktion, Eingabemasken mit HTML5 Unterstützung (Rendering, Überprüfung) und Komponenten für Authentifizierung und Autorisierung. Insgesamt beinhaltet Zend 2 die am meisten gebrauchten Webservices, deren Verwendung die Entwicklungszeit erheblich verkürzt, und die ausgiebig getestet wurden. Zend 2 ist mit Hilfe der eigenen lebhaften Community entstanden, deren Mitglieder auf verschiedene Wege erreichbar sind (Mail, IRC), um bei Fragen bereitzustehen.</w:t>
      </w:r>
      <w:r w:rsidRPr="0028757A">
        <w:rPr>
          <w:rStyle w:val="Funotenzeichen"/>
          <w:rFonts w:asciiTheme="minorHAnsi" w:hAnsiTheme="minorHAnsi" w:cstheme="minorHAnsi"/>
        </w:rPr>
        <w:footnoteReference w:id="19"/>
      </w:r>
      <w:r w:rsidRPr="0028757A">
        <w:rPr>
          <w:rFonts w:asciiTheme="minorHAnsi" w:hAnsiTheme="minorHAnsi" w:cstheme="minorHAnsi"/>
        </w:rPr>
        <w:t xml:space="preserve"> Zum Selbststudium stehen einem ein Tutorial, ein Guide und die API Dokumentation zur Verfügung. Dazu gibt es divers</w:t>
      </w:r>
      <w:r w:rsidR="00D57B3F">
        <w:rPr>
          <w:rFonts w:asciiTheme="minorHAnsi" w:hAnsiTheme="minorHAnsi" w:cstheme="minorHAnsi"/>
        </w:rPr>
        <w:t>e Bücher im Preisbereich von 40</w:t>
      </w:r>
      <w:r w:rsidRPr="0028757A">
        <w:rPr>
          <w:rFonts w:asciiTheme="minorHAnsi" w:hAnsiTheme="minorHAnsi" w:cstheme="minorHAnsi"/>
        </w:rPr>
        <w:t>€</w:t>
      </w:r>
      <w:r w:rsidR="00D57B3F">
        <w:rPr>
          <w:rFonts w:asciiTheme="minorHAnsi" w:hAnsiTheme="minorHAnsi" w:cstheme="minorHAnsi"/>
        </w:rPr>
        <w:t xml:space="preserve"> oder mehr</w:t>
      </w:r>
      <w:r w:rsidRPr="0028757A">
        <w:rPr>
          <w:rFonts w:asciiTheme="minorHAnsi" w:hAnsiTheme="minorHAnsi" w:cstheme="minorHAnsi"/>
        </w:rPr>
        <w:t xml:space="preserve">. Man kann sich kostenpflichtig sein Fachwissen nachweisen mittels Zertifikate verschiedener Stufen (ab ca. </w:t>
      </w:r>
      <w:r w:rsidR="00D57B3F">
        <w:rPr>
          <w:rFonts w:asciiTheme="minorHAnsi" w:hAnsiTheme="minorHAnsi" w:cstheme="minorHAnsi"/>
        </w:rPr>
        <w:t>1000</w:t>
      </w:r>
      <w:r w:rsidRPr="0028757A">
        <w:rPr>
          <w:rFonts w:asciiTheme="minorHAnsi" w:hAnsiTheme="minorHAnsi" w:cstheme="minorHAnsi"/>
        </w:rPr>
        <w:t xml:space="preserve"> Euro). Zend 2 fordert keine Erlernung einer neuen Sprache wie Yaml.</w:t>
      </w:r>
      <w:r w:rsidRPr="0028757A">
        <w:rPr>
          <w:rStyle w:val="Funotenzeichen"/>
          <w:rFonts w:asciiTheme="minorHAnsi" w:hAnsiTheme="minorHAnsi" w:cstheme="minorHAnsi"/>
        </w:rPr>
        <w:footnoteReference w:id="20"/>
      </w:r>
    </w:p>
    <w:p w14:paraId="09C62F73" w14:textId="3FFB5DAC" w:rsidR="001650B3" w:rsidRPr="0028757A" w:rsidRDefault="000E6E1E" w:rsidP="00E4118A">
      <w:pPr>
        <w:pStyle w:val="berschrift5"/>
        <w:rPr>
          <w:rFonts w:asciiTheme="minorHAnsi" w:hAnsiTheme="minorHAnsi" w:cstheme="minorHAnsi"/>
        </w:rPr>
      </w:pPr>
      <w:bookmarkStart w:id="37" w:name="__RefHeading___Toc1031_2057399882"/>
      <w:r w:rsidRPr="0028757A">
        <w:rPr>
          <w:rFonts w:asciiTheme="minorHAnsi" w:hAnsiTheme="minorHAnsi" w:cstheme="minorHAnsi"/>
        </w:rPr>
        <w:lastRenderedPageBreak/>
        <w:t>2.6</w:t>
      </w:r>
      <w:r w:rsidR="001C39FA" w:rsidRPr="0028757A">
        <w:rPr>
          <w:rFonts w:asciiTheme="minorHAnsi" w:hAnsiTheme="minorHAnsi" w:cstheme="minorHAnsi"/>
        </w:rPr>
        <w:t>.2.2 Nachteile</w:t>
      </w:r>
      <w:r w:rsidR="001C39FA" w:rsidRPr="0028757A">
        <w:rPr>
          <w:rStyle w:val="Funotenzeichen"/>
          <w:rFonts w:asciiTheme="minorHAnsi" w:hAnsiTheme="minorHAnsi" w:cstheme="minorHAnsi"/>
        </w:rPr>
        <w:footnoteReference w:id="21"/>
      </w:r>
      <w:bookmarkEnd w:id="37"/>
    </w:p>
    <w:p w14:paraId="3D5BB846" w14:textId="685CB996" w:rsidR="0035382A" w:rsidRPr="00D57B3F" w:rsidRDefault="00F51038" w:rsidP="00D57B3F">
      <w:pPr>
        <w:pStyle w:val="Textbody"/>
        <w:rPr>
          <w:rFonts w:asciiTheme="minorHAnsi" w:hAnsiTheme="minorHAnsi" w:cstheme="minorHAnsi"/>
        </w:rPr>
      </w:pPr>
      <w:r>
        <w:rPr>
          <w:rFonts w:asciiTheme="minorHAnsi" w:hAnsiTheme="minorHAnsi" w:cstheme="minorHAnsi"/>
        </w:rPr>
        <w:t xml:space="preserve">Das </w:t>
      </w:r>
      <w:r w:rsidR="001C39FA" w:rsidRPr="0028757A">
        <w:rPr>
          <w:rFonts w:asciiTheme="minorHAnsi" w:hAnsiTheme="minorHAnsi" w:cstheme="minorHAnsi"/>
        </w:rPr>
        <w:t xml:space="preserve">Framework ist recht wortreich, was zu verhältnismäßig viel Code für simple Sachen führt. Es kann langsam sein, weil Klassen auf viele Dateien verteilt sind. Man kann dem jedoch entgegenwirken, </w:t>
      </w:r>
      <w:r>
        <w:rPr>
          <w:rFonts w:asciiTheme="minorHAnsi" w:hAnsiTheme="minorHAnsi" w:cstheme="minorHAnsi"/>
        </w:rPr>
        <w:t>wenn man Extraarbeit mit Opcode-</w:t>
      </w:r>
      <w:r w:rsidR="001C39FA" w:rsidRPr="0028757A">
        <w:rPr>
          <w:rFonts w:asciiTheme="minorHAnsi" w:hAnsiTheme="minorHAnsi" w:cstheme="minorHAnsi"/>
        </w:rPr>
        <w:t>Caching betreibt. Leider wird Wissen im Bereich Enterprise-Application Architektur vorausgesetzt bzw. ohne diese ist die Lernkurve recht steil.</w:t>
      </w:r>
      <w:bookmarkStart w:id="38" w:name="__RefHeading___Toc1033_2057399882"/>
    </w:p>
    <w:p w14:paraId="75F1DB72" w14:textId="589A953A" w:rsidR="001650B3" w:rsidRPr="0028757A" w:rsidRDefault="000E6E1E" w:rsidP="00E4118A">
      <w:pPr>
        <w:pStyle w:val="berschrift3"/>
        <w:rPr>
          <w:rFonts w:asciiTheme="minorHAnsi" w:hAnsiTheme="minorHAnsi" w:cstheme="minorHAnsi"/>
        </w:rPr>
      </w:pPr>
      <w:bookmarkStart w:id="39" w:name="_Toc454796655"/>
      <w:r w:rsidRPr="0028757A">
        <w:rPr>
          <w:rFonts w:asciiTheme="minorHAnsi" w:hAnsiTheme="minorHAnsi" w:cstheme="minorHAnsi"/>
        </w:rPr>
        <w:t>2.6</w:t>
      </w:r>
      <w:r w:rsidR="001C39FA" w:rsidRPr="0028757A">
        <w:rPr>
          <w:rFonts w:asciiTheme="minorHAnsi" w:hAnsiTheme="minorHAnsi" w:cstheme="minorHAnsi"/>
        </w:rPr>
        <w:t>.3 Sonstiges</w:t>
      </w:r>
      <w:bookmarkEnd w:id="38"/>
      <w:bookmarkEnd w:id="39"/>
    </w:p>
    <w:p w14:paraId="77DB9490" w14:textId="4AD7292A"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neueste Version (2.4</w:t>
      </w:r>
      <w:r w:rsidR="00F51038">
        <w:rPr>
          <w:rFonts w:asciiTheme="minorHAnsi" w:hAnsiTheme="minorHAnsi" w:cstheme="minorHAnsi"/>
        </w:rPr>
        <w:t>.9</w:t>
      </w:r>
      <w:r w:rsidRPr="0028757A">
        <w:rPr>
          <w:rFonts w:asciiTheme="minorHAnsi" w:hAnsiTheme="minorHAnsi" w:cstheme="minorHAnsi"/>
        </w:rPr>
        <w:t>) erschien am 23.11.2015</w:t>
      </w:r>
      <w:r w:rsidRPr="0028757A">
        <w:rPr>
          <w:rStyle w:val="Funotenzeichen"/>
          <w:rFonts w:asciiTheme="minorHAnsi" w:hAnsiTheme="minorHAnsi" w:cstheme="minorHAnsi"/>
        </w:rPr>
        <w:footnoteReference w:id="22"/>
      </w:r>
      <w:r w:rsidRPr="0028757A">
        <w:rPr>
          <w:rFonts w:asciiTheme="minorHAnsi" w:hAnsiTheme="minorHAnsi" w:cstheme="minorHAnsi"/>
        </w:rPr>
        <w:t xml:space="preserve"> und ist Open Source. Zend 2 basiert auf PHP 5.3 und ist eine überarbeitete Version von Zend 1; u.a. wurde die MVC Schicht vollständig geändert mit Fokus auf Ereignissteuerung.</w:t>
      </w:r>
      <w:r w:rsidRPr="0028757A">
        <w:rPr>
          <w:rStyle w:val="Funotenzeichen"/>
          <w:rFonts w:asciiTheme="minorHAnsi" w:hAnsiTheme="minorHAnsi" w:cstheme="minorHAnsi"/>
        </w:rPr>
        <w:footnoteReference w:id="23"/>
      </w:r>
      <w:r w:rsidRPr="0028757A">
        <w:rPr>
          <w:rFonts w:asciiTheme="minorHAnsi" w:hAnsiTheme="minorHAnsi" w:cstheme="minorHAnsi"/>
        </w:rPr>
        <w:t xml:space="preserve"> Zend steht in Partnerschaft mit diversen Unternehmen (z.B. Google, Microsoft), die Komponente, Features und Interfaces beigesteuert haben.</w:t>
      </w:r>
      <w:r w:rsidRPr="0028757A">
        <w:rPr>
          <w:rStyle w:val="Funotenzeichen"/>
          <w:rFonts w:asciiTheme="minorHAnsi" w:hAnsiTheme="minorHAnsi" w:cstheme="minorHAnsi"/>
        </w:rPr>
        <w:footnoteReference w:id="24"/>
      </w:r>
      <w:r w:rsidR="00F51038">
        <w:rPr>
          <w:rFonts w:asciiTheme="minorHAnsi" w:hAnsiTheme="minorHAnsi" w:cstheme="minorHAnsi"/>
        </w:rPr>
        <w:t xml:space="preserve"> </w:t>
      </w:r>
      <w:r w:rsidRPr="0028757A">
        <w:rPr>
          <w:rFonts w:asciiTheme="minorHAnsi" w:hAnsiTheme="minorHAnsi" w:cstheme="minorHAnsi"/>
        </w:rPr>
        <w:t>Bezüglich Bugfixes kann man auf der Github-Projektseite einsehen, dass zu den 1.632 gelösten 425 offene Issues stehen.</w:t>
      </w:r>
      <w:r w:rsidRPr="0028757A">
        <w:rPr>
          <w:rStyle w:val="Funotenzeichen"/>
          <w:rFonts w:asciiTheme="minorHAnsi" w:hAnsiTheme="minorHAnsi" w:cstheme="minorHAnsi"/>
        </w:rPr>
        <w:footnoteReference w:id="25"/>
      </w:r>
      <w:r w:rsidRPr="0028757A">
        <w:rPr>
          <w:rFonts w:asciiTheme="minorHAnsi" w:hAnsiTheme="minorHAnsi" w:cstheme="minorHAnsi"/>
        </w:rPr>
        <w:t xml:space="preserve"> Zend wird von folgenden Unternehmen verwendet: BBC, Cisco WebEx, Centroy</w:t>
      </w:r>
      <w:r w:rsidRPr="0028757A">
        <w:rPr>
          <w:rStyle w:val="Funotenzeichen"/>
          <w:rFonts w:asciiTheme="minorHAnsi" w:hAnsiTheme="minorHAnsi" w:cstheme="minorHAnsi"/>
        </w:rPr>
        <w:footnoteReference w:id="26"/>
      </w:r>
    </w:p>
    <w:p w14:paraId="3DDF513F" w14:textId="33758569" w:rsidR="001650B3" w:rsidRPr="0028757A" w:rsidRDefault="000E6E1E" w:rsidP="00E4118A">
      <w:pPr>
        <w:pStyle w:val="berschrift3"/>
        <w:rPr>
          <w:rFonts w:asciiTheme="minorHAnsi" w:hAnsiTheme="minorHAnsi" w:cstheme="minorHAnsi"/>
        </w:rPr>
      </w:pPr>
      <w:bookmarkStart w:id="40" w:name="__RefHeading___Toc1035_2057399882"/>
      <w:bookmarkStart w:id="41" w:name="_Toc454796656"/>
      <w:r w:rsidRPr="0028757A">
        <w:rPr>
          <w:rFonts w:asciiTheme="minorHAnsi" w:hAnsiTheme="minorHAnsi" w:cstheme="minorHAnsi"/>
        </w:rPr>
        <w:t>2.6</w:t>
      </w:r>
      <w:r w:rsidR="001C39FA" w:rsidRPr="0028757A">
        <w:rPr>
          <w:rFonts w:asciiTheme="minorHAnsi" w:hAnsiTheme="minorHAnsi" w:cstheme="minorHAnsi"/>
        </w:rPr>
        <w:t>.3 Symfony 3</w:t>
      </w:r>
      <w:r w:rsidR="001C39FA" w:rsidRPr="0028757A">
        <w:rPr>
          <w:rStyle w:val="Funotenzeichen"/>
          <w:rFonts w:asciiTheme="minorHAnsi" w:hAnsiTheme="minorHAnsi" w:cstheme="minorHAnsi"/>
        </w:rPr>
        <w:footnoteReference w:id="27"/>
      </w:r>
      <w:bookmarkEnd w:id="40"/>
      <w:bookmarkEnd w:id="41"/>
    </w:p>
    <w:p w14:paraId="245E20DD" w14:textId="7B55772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w:t>
      </w:r>
      <w:r w:rsidRPr="0028757A">
        <w:rPr>
          <w:rStyle w:val="Funotenzeichen"/>
          <w:rFonts w:asciiTheme="minorHAnsi" w:hAnsiTheme="minorHAnsi" w:cstheme="minorHAnsi"/>
        </w:rPr>
        <w:footnoteReference w:id="28"/>
      </w:r>
      <w:r w:rsidRPr="0028757A">
        <w:rPr>
          <w:rFonts w:asciiTheme="minorHAnsi" w:hAnsiTheme="minorHAnsi" w:cstheme="minorHAnsi"/>
        </w:rPr>
        <w:t xml:space="preserve"> ist ebenfalls ein bekanntes und benutztes Framework, welches sogar manchmal die Grundlage für andere Frameworks bildet (z.B. Laravel)</w:t>
      </w:r>
      <w:r w:rsidRPr="0028757A">
        <w:rPr>
          <w:rStyle w:val="Funotenzeichen"/>
          <w:rFonts w:asciiTheme="minorHAnsi" w:hAnsiTheme="minorHAnsi" w:cstheme="minorHAnsi"/>
        </w:rPr>
        <w:footnoteReference w:id="29"/>
      </w:r>
      <w:r w:rsidRPr="0028757A">
        <w:rPr>
          <w:rFonts w:asciiTheme="minorHAnsi" w:hAnsiTheme="minorHAnsi" w:cstheme="minorHAnsi"/>
        </w:rPr>
        <w:t>. Releases erscheinen bis heute regelmäßig (ca. 3 pro Monat), aktuelle Commits können auf Github</w:t>
      </w:r>
      <w:r w:rsidRPr="0028757A">
        <w:rPr>
          <w:rStyle w:val="Funotenzeichen"/>
          <w:rFonts w:asciiTheme="minorHAnsi" w:hAnsiTheme="minorHAnsi" w:cstheme="minorHAnsi"/>
        </w:rPr>
        <w:footnoteReference w:id="30"/>
      </w:r>
      <w:r w:rsidRPr="0028757A">
        <w:rPr>
          <w:rFonts w:asciiTheme="minorHAnsi" w:hAnsiTheme="minorHAnsi" w:cstheme="minorHAnsi"/>
        </w:rPr>
        <w:t xml:space="preserve"> verfolgt werden. Symfony 3 wird gesponsert von 'SenioLabs' und von einer Einzelperson betreut und verwaltet. Die meisten Features werden über Githubs Pull-Request-System von beliebigen Entwicklern eingereicht.</w:t>
      </w:r>
      <w:r w:rsidR="00F51038">
        <w:rPr>
          <w:rFonts w:asciiTheme="minorHAnsi" w:hAnsiTheme="minorHAnsi" w:cstheme="minorHAnsi"/>
        </w:rPr>
        <w:t xml:space="preserve"> </w:t>
      </w:r>
      <w:r w:rsidRPr="0028757A">
        <w:rPr>
          <w:rFonts w:asciiTheme="minorHAnsi" w:hAnsiTheme="minorHAnsi" w:cstheme="minorHAnsi"/>
        </w:rPr>
        <w:t>Symfony wird in größeren Projekten eingesetzt, z.B: Drupal, Spotify, BlaBlaCar, YouPorn.</w:t>
      </w:r>
      <w:r w:rsidRPr="0028757A">
        <w:rPr>
          <w:rStyle w:val="Funotenzeichen"/>
          <w:rFonts w:asciiTheme="minorHAnsi" w:hAnsiTheme="minorHAnsi" w:cstheme="minorHAnsi"/>
        </w:rPr>
        <w:footnoteReference w:id="31"/>
      </w:r>
      <w:r w:rsidRPr="0028757A">
        <w:rPr>
          <w:rFonts w:asciiTheme="minorHAnsi" w:hAnsiTheme="minorHAnsi" w:cstheme="minorHAnsi"/>
        </w:rPr>
        <w:t xml:space="preserve"> Die Community kommuniziert </w:t>
      </w:r>
      <w:r w:rsidR="00F51038">
        <w:rPr>
          <w:rFonts w:asciiTheme="minorHAnsi" w:hAnsiTheme="minorHAnsi" w:cstheme="minorHAnsi"/>
        </w:rPr>
        <w:t>stark über Stackoverflow, wo 40000</w:t>
      </w:r>
      <w:r w:rsidRPr="0028757A">
        <w:rPr>
          <w:rFonts w:asciiTheme="minorHAnsi" w:hAnsiTheme="minorHAnsi" w:cstheme="minorHAnsi"/>
        </w:rPr>
        <w:t xml:space="preserve"> Fragen mit dem Tag 'Symfony' oder 'symfony2' (</w:t>
      </w:r>
      <w:r w:rsidR="00F51038">
        <w:rPr>
          <w:rFonts w:asciiTheme="minorHAnsi" w:hAnsiTheme="minorHAnsi" w:cstheme="minorHAnsi"/>
        </w:rPr>
        <w:t>500</w:t>
      </w:r>
      <w:r w:rsidRPr="0028757A">
        <w:rPr>
          <w:rFonts w:asciiTheme="minorHAnsi" w:hAnsiTheme="minorHAnsi" w:cstheme="minorHAnsi"/>
        </w:rPr>
        <w:t xml:space="preserve"> 'symfony3') existieren. Es existiert eine ausführliche Dokumentation sowie eine kostenlose Tutorialsammlung namens 'The Symfony Cookbook'</w:t>
      </w:r>
      <w:r w:rsidRPr="0028757A">
        <w:rPr>
          <w:rStyle w:val="Funotenzeichen"/>
          <w:rFonts w:asciiTheme="minorHAnsi" w:hAnsiTheme="minorHAnsi" w:cstheme="minorHAnsi"/>
        </w:rPr>
        <w:footnoteReference w:id="32"/>
      </w:r>
      <w:r w:rsidRPr="0028757A">
        <w:rPr>
          <w:rFonts w:asciiTheme="minorHAnsi" w:hAnsiTheme="minorHAnsi" w:cstheme="minorHAnsi"/>
        </w:rPr>
        <w:t>.</w:t>
      </w:r>
    </w:p>
    <w:p w14:paraId="4A1F864A"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steht unter der freien MIT Lizenz, und unterstützt PHP5</w:t>
      </w:r>
      <w:r w:rsidRPr="0028757A">
        <w:rPr>
          <w:rStyle w:val="Funotenzeichen"/>
          <w:rFonts w:asciiTheme="minorHAnsi" w:hAnsiTheme="minorHAnsi" w:cstheme="minorHAnsi"/>
        </w:rPr>
        <w:footnoteReference w:id="33"/>
      </w:r>
      <w:r w:rsidRPr="0028757A">
        <w:rPr>
          <w:rFonts w:asciiTheme="minorHAnsi" w:hAnsiTheme="minorHAnsi" w:cstheme="minorHAnsi"/>
        </w:rPr>
        <w:t>.</w:t>
      </w:r>
    </w:p>
    <w:p w14:paraId="366FB414" w14:textId="51CCE0F0" w:rsidR="001650B3" w:rsidRPr="0028757A" w:rsidRDefault="000E6E1E" w:rsidP="00E4118A">
      <w:pPr>
        <w:pStyle w:val="berschrift4"/>
        <w:rPr>
          <w:rFonts w:asciiTheme="minorHAnsi" w:hAnsiTheme="minorHAnsi" w:cstheme="minorHAnsi"/>
        </w:rPr>
      </w:pPr>
      <w:bookmarkStart w:id="42" w:name="__RefHeading___Toc1037_2057399882"/>
      <w:r w:rsidRPr="0028757A">
        <w:rPr>
          <w:rFonts w:asciiTheme="minorHAnsi" w:hAnsiTheme="minorHAnsi" w:cstheme="minorHAnsi"/>
        </w:rPr>
        <w:t>2.6</w:t>
      </w:r>
      <w:r w:rsidR="001C39FA" w:rsidRPr="0028757A">
        <w:rPr>
          <w:rFonts w:asciiTheme="minorHAnsi" w:hAnsiTheme="minorHAnsi" w:cstheme="minorHAnsi"/>
        </w:rPr>
        <w:t>.3.1 Vorteile</w:t>
      </w:r>
      <w:bookmarkEnd w:id="42"/>
    </w:p>
    <w:p w14:paraId="765C2C0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Symfony ist als stabiles, robustes, aber vor allem sehr modulares Framework bekannt. Es ist aus Komponenten zusammengesetzt, welche ausgetauscht werden können. Das macht das Framework sehr flexibel und anpassbar.</w:t>
      </w:r>
    </w:p>
    <w:p w14:paraId="4911A3F7" w14:textId="7AF5B657" w:rsidR="001650B3" w:rsidRPr="0028757A" w:rsidRDefault="000E6E1E" w:rsidP="00E4118A">
      <w:pPr>
        <w:pStyle w:val="berschrift4"/>
        <w:rPr>
          <w:rFonts w:asciiTheme="minorHAnsi" w:hAnsiTheme="minorHAnsi" w:cstheme="minorHAnsi"/>
        </w:rPr>
      </w:pPr>
      <w:bookmarkStart w:id="43" w:name="__RefHeading___Toc1039_2057399882"/>
      <w:r w:rsidRPr="0028757A">
        <w:rPr>
          <w:rFonts w:asciiTheme="minorHAnsi" w:hAnsiTheme="minorHAnsi" w:cstheme="minorHAnsi"/>
        </w:rPr>
        <w:t>2.6</w:t>
      </w:r>
      <w:r w:rsidR="001C39FA" w:rsidRPr="0028757A">
        <w:rPr>
          <w:rFonts w:asciiTheme="minorHAnsi" w:hAnsiTheme="minorHAnsi" w:cstheme="minorHAnsi"/>
        </w:rPr>
        <w:t>.3.2 Nachteile</w:t>
      </w:r>
      <w:bookmarkEnd w:id="43"/>
    </w:p>
    <w:p w14:paraId="44CC272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Nicht unbedingt simple oder ausgelegt für Rapid Development. Anpassbarkeit macht einiges an Konfiguration nötig. Die Einarbeitungszeit ist nicht besonders niedrig bzw. angemessen für den Funktionsumfang.</w:t>
      </w:r>
    </w:p>
    <w:p w14:paraId="13F2CBC7" w14:textId="77777777" w:rsidR="0035382A" w:rsidRDefault="0035382A" w:rsidP="00E4118A">
      <w:pPr>
        <w:rPr>
          <w:rFonts w:asciiTheme="minorHAnsi" w:eastAsia="Calibri" w:hAnsiTheme="minorHAnsi" w:cstheme="minorHAnsi"/>
          <w:b/>
          <w:bCs/>
          <w:sz w:val="28"/>
          <w:szCs w:val="28"/>
        </w:rPr>
      </w:pPr>
      <w:bookmarkStart w:id="44" w:name="__RefHeading___Toc1041_2057399882"/>
      <w:r>
        <w:rPr>
          <w:rFonts w:asciiTheme="minorHAnsi" w:hAnsiTheme="minorHAnsi" w:cstheme="minorHAnsi"/>
        </w:rPr>
        <w:br w:type="page"/>
      </w:r>
    </w:p>
    <w:p w14:paraId="6706D6A3" w14:textId="02B925FB" w:rsidR="001650B3" w:rsidRPr="0028757A" w:rsidRDefault="000E6E1E" w:rsidP="00E4118A">
      <w:pPr>
        <w:pStyle w:val="berschrift3"/>
        <w:rPr>
          <w:rFonts w:asciiTheme="minorHAnsi" w:hAnsiTheme="minorHAnsi" w:cstheme="minorHAnsi"/>
        </w:rPr>
      </w:pPr>
      <w:bookmarkStart w:id="45" w:name="_Toc454796657"/>
      <w:r w:rsidRPr="0028757A">
        <w:rPr>
          <w:rFonts w:asciiTheme="minorHAnsi" w:hAnsiTheme="minorHAnsi" w:cstheme="minorHAnsi"/>
        </w:rPr>
        <w:lastRenderedPageBreak/>
        <w:t>2.6</w:t>
      </w:r>
      <w:r w:rsidR="001C39FA" w:rsidRPr="0028757A">
        <w:rPr>
          <w:rFonts w:asciiTheme="minorHAnsi" w:hAnsiTheme="minorHAnsi" w:cstheme="minorHAnsi"/>
        </w:rPr>
        <w:t>.4 Laravel 5</w:t>
      </w:r>
      <w:bookmarkEnd w:id="44"/>
      <w:bookmarkEnd w:id="45"/>
    </w:p>
    <w:p w14:paraId="0C651265" w14:textId="633332E2"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Laravel</w:t>
      </w:r>
      <w:r w:rsidRPr="0028757A">
        <w:rPr>
          <w:rStyle w:val="Funotenzeichen"/>
          <w:rFonts w:asciiTheme="minorHAnsi" w:hAnsiTheme="minorHAnsi" w:cstheme="minorHAnsi"/>
        </w:rPr>
        <w:footnoteReference w:id="34"/>
      </w:r>
      <w:r w:rsidRPr="0028757A">
        <w:rPr>
          <w:rFonts w:asciiTheme="minorHAnsi" w:hAnsiTheme="minorHAnsi" w:cstheme="minorHAnsi"/>
        </w:rPr>
        <w:t xml:space="preserve"> ist ein relativ junges, auf Symfony basierendes, leicht zugängliches Framework. Seit Anfang 2012 erscheinen regelmäßig Releases (aktuell ca. 2 pro Monat), aktuelle Commits sind auf Github</w:t>
      </w:r>
      <w:r w:rsidRPr="0028757A">
        <w:rPr>
          <w:rStyle w:val="Funotenzeichen"/>
          <w:rFonts w:asciiTheme="minorHAnsi" w:hAnsiTheme="minorHAnsi" w:cstheme="minorHAnsi"/>
        </w:rPr>
        <w:footnoteReference w:id="35"/>
      </w:r>
      <w:r w:rsidRPr="0028757A">
        <w:rPr>
          <w:rFonts w:asciiTheme="minorHAnsi" w:hAnsiTheme="minorHAnsi" w:cstheme="minorHAnsi"/>
        </w:rPr>
        <w:t>. Der erste LTS-Release war im Juni 2015. Das Projekt wird von einem einzelnen Entwickler verwaltet und gepflegt, Features werden über Githubs Pull-Request-System von beliebigen Entwicklern eingereicht. Laravel wird bisher noch nicht in großen Unternehmen eingesetzt, es ist eher beliebt bei kleineren Unternehmen und Privatpersonen. Es existiert eine Dokumentation, welche die</w:t>
      </w:r>
      <w:r w:rsidR="00B63B4A">
        <w:rPr>
          <w:rFonts w:asciiTheme="minorHAnsi" w:hAnsiTheme="minorHAnsi" w:cstheme="minorHAnsi"/>
        </w:rPr>
        <w:t xml:space="preserve"> Installation und </w:t>
      </w:r>
      <w:r w:rsidRPr="0028757A">
        <w:rPr>
          <w:rFonts w:asciiTheme="minorHAnsi" w:hAnsiTheme="minorHAnsi" w:cstheme="minorHAnsi"/>
        </w:rPr>
        <w:t>Einrichtung, Architektur und Einsatz der Features abdeckt. s existiert außerdem ein kostenpflichtiges Angebot für professionelle Videotutorial-Serien. A</w:t>
      </w:r>
      <w:r w:rsidR="00B63B4A">
        <w:rPr>
          <w:rFonts w:asciiTheme="minorHAnsi" w:hAnsiTheme="minorHAnsi" w:cstheme="minorHAnsi"/>
        </w:rPr>
        <w:t>uf Stackoverflow lassen sich 35000</w:t>
      </w:r>
      <w:r w:rsidRPr="0028757A">
        <w:rPr>
          <w:rFonts w:asciiTheme="minorHAnsi" w:hAnsiTheme="minorHAnsi" w:cstheme="minorHAnsi"/>
        </w:rPr>
        <w:t xml:space="preserve"> </w:t>
      </w:r>
      <w:r w:rsidR="00B63B4A">
        <w:rPr>
          <w:rFonts w:asciiTheme="minorHAnsi" w:hAnsiTheme="minorHAnsi" w:cstheme="minorHAnsi"/>
        </w:rPr>
        <w:t>Fragen zum Tag 'Laravel' bzw. 6000</w:t>
      </w:r>
      <w:r w:rsidRPr="0028757A">
        <w:rPr>
          <w:rFonts w:asciiTheme="minorHAnsi" w:hAnsiTheme="minorHAnsi" w:cstheme="minorHAnsi"/>
        </w:rPr>
        <w:t xml:space="preserve"> Fragen zu 'Laravel 5' finden.</w:t>
      </w:r>
    </w:p>
    <w:p w14:paraId="1C7F64BE" w14:textId="77C0EE53" w:rsidR="001650B3" w:rsidRPr="0028757A" w:rsidRDefault="000E6E1E" w:rsidP="00E4118A">
      <w:pPr>
        <w:pStyle w:val="berschrift4"/>
        <w:rPr>
          <w:rFonts w:asciiTheme="minorHAnsi" w:hAnsiTheme="minorHAnsi" w:cstheme="minorHAnsi"/>
        </w:rPr>
      </w:pPr>
      <w:bookmarkStart w:id="46" w:name="__RefHeading___Toc1043_2057399882"/>
      <w:r w:rsidRPr="0028757A">
        <w:rPr>
          <w:rFonts w:asciiTheme="minorHAnsi" w:hAnsiTheme="minorHAnsi" w:cstheme="minorHAnsi"/>
        </w:rPr>
        <w:t>2.6</w:t>
      </w:r>
      <w:r w:rsidR="001C39FA" w:rsidRPr="0028757A">
        <w:rPr>
          <w:rFonts w:asciiTheme="minorHAnsi" w:hAnsiTheme="minorHAnsi" w:cstheme="minorHAnsi"/>
        </w:rPr>
        <w:t>.4.1 Vorteile/Nachteile</w:t>
      </w:r>
      <w:bookmarkEnd w:id="46"/>
    </w:p>
    <w:p w14:paraId="5E487B6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Laravel 5 ist geeignet für Rapid Development</w:t>
      </w:r>
      <w:r w:rsidRPr="0028757A">
        <w:rPr>
          <w:rStyle w:val="Funotenzeichen"/>
          <w:rFonts w:asciiTheme="minorHAnsi" w:hAnsiTheme="minorHAnsi" w:cstheme="minorHAnsi"/>
        </w:rPr>
        <w:footnoteReference w:id="36"/>
      </w:r>
      <w:r w:rsidRPr="0028757A">
        <w:rPr>
          <w:rFonts w:asciiTheme="minorHAnsi" w:hAnsiTheme="minorHAnsi" w:cstheme="minorHAnsi"/>
        </w:rPr>
        <w:t>, relativ offen für Erweiterungen, bietet allerdings etwas weniger Struktur als andere Frameworks.</w:t>
      </w:r>
      <w:r w:rsidRPr="0028757A">
        <w:rPr>
          <w:rStyle w:val="Funotenzeichen"/>
          <w:rFonts w:asciiTheme="minorHAnsi" w:hAnsiTheme="minorHAnsi" w:cstheme="minorHAnsi"/>
        </w:rPr>
        <w:footnoteReference w:id="37"/>
      </w:r>
      <w:r w:rsidRPr="0028757A">
        <w:rPr>
          <w:rFonts w:asciiTheme="minorHAnsi" w:hAnsiTheme="minorHAnsi" w:cstheme="minorHAnsi"/>
        </w:rPr>
        <w:t xml:space="preserve"> Es bietet gute Unterstützung für Unit Tests. Die Einarbeitungszeit ist gering für den sehr vollständigen Funktionsumfang. Zu den nicht selbstverständlichen Features gehören z.B. Billing, Caching, Facades und SSH.</w:t>
      </w:r>
    </w:p>
    <w:p w14:paraId="1DB308F8" w14:textId="1F6288DA" w:rsidR="001650B3" w:rsidRPr="0028757A" w:rsidRDefault="000E6E1E" w:rsidP="00E4118A">
      <w:pPr>
        <w:pStyle w:val="berschrift3"/>
        <w:rPr>
          <w:rFonts w:asciiTheme="minorHAnsi" w:hAnsiTheme="minorHAnsi" w:cstheme="minorHAnsi"/>
        </w:rPr>
      </w:pPr>
      <w:bookmarkStart w:id="47" w:name="__RefHeading___Toc1045_2057399882"/>
      <w:bookmarkStart w:id="48" w:name="_Toc454796658"/>
      <w:r w:rsidRPr="0028757A">
        <w:rPr>
          <w:rFonts w:asciiTheme="minorHAnsi" w:hAnsiTheme="minorHAnsi" w:cstheme="minorHAnsi"/>
        </w:rPr>
        <w:t>2.6</w:t>
      </w:r>
      <w:r w:rsidR="001C39FA" w:rsidRPr="0028757A">
        <w:rPr>
          <w:rFonts w:asciiTheme="minorHAnsi" w:hAnsiTheme="minorHAnsi" w:cstheme="minorHAnsi"/>
        </w:rPr>
        <w:t>.5 Nette</w:t>
      </w:r>
      <w:bookmarkEnd w:id="47"/>
      <w:bookmarkEnd w:id="48"/>
    </w:p>
    <w:p w14:paraId="786BD0CE"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Nettes letztes Release ist aktuell. Es kann einige Referenzen vorweisen</w:t>
      </w:r>
      <w:r w:rsidRPr="0028757A">
        <w:rPr>
          <w:rStyle w:val="Funotenzeichen"/>
          <w:rFonts w:asciiTheme="minorHAnsi" w:hAnsiTheme="minorHAnsi" w:cstheme="minorHAnsi"/>
        </w:rPr>
        <w:footnoteReference w:id="38"/>
      </w:r>
      <w:r w:rsidRPr="0028757A">
        <w:rPr>
          <w:rFonts w:asciiTheme="minorHAnsi" w:hAnsiTheme="minorHAnsi" w:cstheme="minorHAnsi"/>
        </w:rPr>
        <w:t>, und scheint auch laut Umfragen recht beliebt zu sein</w:t>
      </w:r>
      <w:r w:rsidRPr="0028757A">
        <w:rPr>
          <w:rStyle w:val="Funotenzeichen"/>
          <w:rFonts w:asciiTheme="minorHAnsi" w:hAnsiTheme="minorHAnsi" w:cstheme="minorHAnsi"/>
        </w:rPr>
        <w:footnoteReference w:id="39"/>
      </w:r>
      <w:r w:rsidRPr="0028757A">
        <w:rPr>
          <w:rFonts w:asciiTheme="minorHAnsi" w:hAnsiTheme="minorHAnsi" w:cstheme="minorHAnsi"/>
        </w:rPr>
        <w:t>. Eine ausführliche Dokumentation inklusive Code-Beispiel und GUI-Screenshots ist vorhanden. Es existiert außerdem ein offizielles, aktives Forum (Antwortzeiten 10-30 Minuten). Auf Stackoverflow ist Nette kaum präsent.</w:t>
      </w:r>
    </w:p>
    <w:p w14:paraId="5B36705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Framework steht unter der freien BSD Lizenz.</w:t>
      </w:r>
    </w:p>
    <w:p w14:paraId="527F821B" w14:textId="5E4FF7E6" w:rsidR="001650B3" w:rsidRPr="0028757A" w:rsidRDefault="000E6E1E" w:rsidP="00E4118A">
      <w:pPr>
        <w:pStyle w:val="berschrift4"/>
        <w:rPr>
          <w:rFonts w:asciiTheme="minorHAnsi" w:hAnsiTheme="minorHAnsi" w:cstheme="minorHAnsi"/>
        </w:rPr>
      </w:pPr>
      <w:bookmarkStart w:id="49" w:name="__RefHeading___Toc1047_2057399882"/>
      <w:r w:rsidRPr="0028757A">
        <w:rPr>
          <w:rFonts w:asciiTheme="minorHAnsi" w:hAnsiTheme="minorHAnsi" w:cstheme="minorHAnsi"/>
        </w:rPr>
        <w:t>2.6</w:t>
      </w:r>
      <w:r w:rsidR="001C39FA" w:rsidRPr="0028757A">
        <w:rPr>
          <w:rFonts w:asciiTheme="minorHAnsi" w:hAnsiTheme="minorHAnsi" w:cstheme="minorHAnsi"/>
        </w:rPr>
        <w:t>.5.1 Vorteile</w:t>
      </w:r>
      <w:bookmarkEnd w:id="49"/>
    </w:p>
    <w:p w14:paraId="00AF25D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ist modular aufgebaut und lässt sich gut erweitern. Es bietet eine einfache Lernkurve und kann mit anderen Frameworks (z.B.) Zend kombiniert werden und auch über Add-Ons erweitert werden. Die Template-Engine ist leicht zu benutzen und ein guter PGP-Debugger sowie grafische Darstellung von Fehlern sind vorhanden.</w:t>
      </w:r>
    </w:p>
    <w:p w14:paraId="5A4C8A3E" w14:textId="72FC65F8" w:rsidR="001650B3" w:rsidRPr="0028757A" w:rsidRDefault="000E6E1E" w:rsidP="00E4118A">
      <w:pPr>
        <w:pStyle w:val="berschrift4"/>
        <w:rPr>
          <w:rFonts w:asciiTheme="minorHAnsi" w:hAnsiTheme="minorHAnsi" w:cstheme="minorHAnsi"/>
        </w:rPr>
      </w:pPr>
      <w:bookmarkStart w:id="50" w:name="__RefHeading___Toc1049_2057399882"/>
      <w:r w:rsidRPr="0028757A">
        <w:rPr>
          <w:rFonts w:asciiTheme="minorHAnsi" w:hAnsiTheme="minorHAnsi" w:cstheme="minorHAnsi"/>
        </w:rPr>
        <w:t>2.6</w:t>
      </w:r>
      <w:r w:rsidR="001C39FA" w:rsidRPr="0028757A">
        <w:rPr>
          <w:rFonts w:asciiTheme="minorHAnsi" w:hAnsiTheme="minorHAnsi" w:cstheme="minorHAnsi"/>
        </w:rPr>
        <w:t>.5.2 Nachteile</w:t>
      </w:r>
      <w:bookmarkEnd w:id="50"/>
    </w:p>
    <w:p w14:paraId="45604923"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Nette bietet kein ORM (Object-Relational-Mapping).</w:t>
      </w:r>
    </w:p>
    <w:p w14:paraId="19E29623" w14:textId="5D7D5A59" w:rsidR="001650B3" w:rsidRPr="0028757A" w:rsidRDefault="000E6E1E" w:rsidP="00E4118A">
      <w:pPr>
        <w:pStyle w:val="berschrift3"/>
        <w:rPr>
          <w:rFonts w:asciiTheme="minorHAnsi" w:hAnsiTheme="minorHAnsi" w:cstheme="minorHAnsi"/>
        </w:rPr>
      </w:pPr>
      <w:bookmarkStart w:id="51" w:name="__RefHeading___Toc1051_2057399882"/>
      <w:bookmarkStart w:id="52" w:name="_Toc454796659"/>
      <w:r w:rsidRPr="0028757A">
        <w:rPr>
          <w:rFonts w:asciiTheme="minorHAnsi" w:hAnsiTheme="minorHAnsi" w:cstheme="minorHAnsi"/>
        </w:rPr>
        <w:t>2.6</w:t>
      </w:r>
      <w:r w:rsidR="001C39FA" w:rsidRPr="0028757A">
        <w:rPr>
          <w:rFonts w:asciiTheme="minorHAnsi" w:hAnsiTheme="minorHAnsi" w:cstheme="minorHAnsi"/>
        </w:rPr>
        <w:t>.6 PHPixie</w:t>
      </w:r>
      <w:bookmarkEnd w:id="51"/>
      <w:bookmarkEnd w:id="52"/>
    </w:p>
    <w:p w14:paraId="24CB2431" w14:textId="62A34111"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PHPixie</w:t>
      </w:r>
      <w:r w:rsidRPr="0028757A">
        <w:rPr>
          <w:rStyle w:val="Funotenzeichen"/>
          <w:rFonts w:asciiTheme="minorHAnsi" w:hAnsiTheme="minorHAnsi" w:cstheme="minorHAnsi"/>
        </w:rPr>
        <w:footnoteReference w:id="40"/>
      </w:r>
      <w:r w:rsidRPr="0028757A">
        <w:rPr>
          <w:rFonts w:asciiTheme="minorHAnsi" w:hAnsiTheme="minorHAnsi" w:cstheme="minorHAnsi"/>
        </w:rPr>
        <w:t xml:space="preserve"> ist ein kleines, einfaches Framework, welches 2012 zum schnellen einmaligen </w:t>
      </w:r>
      <w:r w:rsidR="00B63B4A">
        <w:rPr>
          <w:rFonts w:asciiTheme="minorHAnsi" w:hAnsiTheme="minorHAnsi" w:cstheme="minorHAnsi"/>
        </w:rPr>
        <w:t xml:space="preserve">Erstellen von </w:t>
      </w:r>
      <w:r w:rsidRPr="0028757A">
        <w:rPr>
          <w:rFonts w:asciiTheme="minorHAnsi" w:hAnsiTheme="minorHAnsi" w:cstheme="minorHAnsi"/>
        </w:rPr>
        <w:t>Webseiten gegründet wurde. Es hat einen recht hohen Bekanntheitsgrad.</w:t>
      </w:r>
      <w:r w:rsidRPr="0028757A">
        <w:rPr>
          <w:rStyle w:val="Funotenzeichen"/>
          <w:rFonts w:asciiTheme="minorHAnsi" w:hAnsiTheme="minorHAnsi" w:cstheme="minorHAnsi"/>
        </w:rPr>
        <w:footnoteReference w:id="41"/>
      </w:r>
      <w:r w:rsidRPr="0028757A">
        <w:rPr>
          <w:rFonts w:asciiTheme="minorHAnsi" w:hAnsiTheme="minorHAnsi" w:cstheme="minorHAnsi"/>
        </w:rPr>
        <w:t xml:space="preserve"> Besonderen Wert wird auf den schnellen Einstieg gelegt, es existiert eine Schnellanleitung, 30 Minuten Tutorials mit Screenshots, Codebeispielen und ausführlicher Beschreibung.</w:t>
      </w:r>
      <w:r w:rsidRPr="0028757A">
        <w:rPr>
          <w:rStyle w:val="Funotenzeichen"/>
          <w:rFonts w:asciiTheme="minorHAnsi" w:hAnsiTheme="minorHAnsi" w:cstheme="minorHAnsi"/>
        </w:rPr>
        <w:footnoteReference w:id="42"/>
      </w:r>
      <w:r w:rsidR="0035382A">
        <w:rPr>
          <w:rFonts w:asciiTheme="minorHAnsi" w:hAnsiTheme="minorHAnsi" w:cstheme="minorHAnsi"/>
        </w:rPr>
        <w:t xml:space="preserve"> </w:t>
      </w:r>
      <w:r w:rsidRPr="0028757A">
        <w:rPr>
          <w:rFonts w:asciiTheme="minorHAnsi" w:hAnsiTheme="minorHAnsi" w:cstheme="minorHAnsi"/>
        </w:rPr>
        <w:t>PHPixie steht unter der freien BSD Lizenz.</w:t>
      </w:r>
    </w:p>
    <w:p w14:paraId="20383B4D" w14:textId="71E97F16" w:rsidR="001650B3" w:rsidRPr="0028757A" w:rsidRDefault="000E6E1E" w:rsidP="00E4118A">
      <w:pPr>
        <w:pStyle w:val="berschrift4"/>
        <w:rPr>
          <w:rFonts w:asciiTheme="minorHAnsi" w:hAnsiTheme="minorHAnsi" w:cstheme="minorHAnsi"/>
        </w:rPr>
      </w:pPr>
      <w:bookmarkStart w:id="53" w:name="__RefHeading___Toc1053_2057399882"/>
      <w:r w:rsidRPr="0028757A">
        <w:rPr>
          <w:rFonts w:asciiTheme="minorHAnsi" w:hAnsiTheme="minorHAnsi" w:cstheme="minorHAnsi"/>
        </w:rPr>
        <w:lastRenderedPageBreak/>
        <w:t>2.6</w:t>
      </w:r>
      <w:r w:rsidR="001C39FA" w:rsidRPr="0028757A">
        <w:rPr>
          <w:rFonts w:asciiTheme="minorHAnsi" w:hAnsiTheme="minorHAnsi" w:cstheme="minorHAnsi"/>
        </w:rPr>
        <w:t>.6.1 Vorteile:</w:t>
      </w:r>
      <w:bookmarkEnd w:id="53"/>
    </w:p>
    <w:p w14:paraId="2847C819" w14:textId="656B40E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Framework bietet schnelle Geschwindigkeit und geringe Ladezeiten bei einer modularen und flexiblen Architektur. Es ist klein und sehr einfach zu erlernen. Für ein Nicht-Full-Stack-Framework besitzt es außerdem recht viele Features</w:t>
      </w:r>
      <w:r w:rsidR="00B63B4A">
        <w:rPr>
          <w:rFonts w:asciiTheme="minorHAnsi" w:hAnsiTheme="minorHAnsi" w:cstheme="minorHAnsi"/>
        </w:rPr>
        <w:t>,</w:t>
      </w:r>
      <w:r w:rsidRPr="0028757A">
        <w:rPr>
          <w:rFonts w:asciiTheme="minorHAnsi" w:hAnsiTheme="minorHAnsi" w:cstheme="minorHAnsi"/>
        </w:rPr>
        <w:t xml:space="preserve"> die oft eher in größeren Frameworks zu finden sind wie z.B.: ORM, Caching, Templati</w:t>
      </w:r>
      <w:r w:rsidR="00B63B4A">
        <w:rPr>
          <w:rFonts w:asciiTheme="minorHAnsi" w:hAnsiTheme="minorHAnsi" w:cstheme="minorHAnsi"/>
        </w:rPr>
        <w:t xml:space="preserve">ng, Authentication, Validation und </w:t>
      </w:r>
      <w:r w:rsidRPr="0028757A">
        <w:rPr>
          <w:rFonts w:asciiTheme="minorHAnsi" w:hAnsiTheme="minorHAnsi" w:cstheme="minorHAnsi"/>
        </w:rPr>
        <w:t>Routing</w:t>
      </w:r>
    </w:p>
    <w:p w14:paraId="64D439BA" w14:textId="11F80220" w:rsidR="001650B3" w:rsidRPr="0028757A" w:rsidRDefault="000E6E1E" w:rsidP="00E4118A">
      <w:pPr>
        <w:pStyle w:val="berschrift4"/>
        <w:rPr>
          <w:rFonts w:asciiTheme="minorHAnsi" w:hAnsiTheme="minorHAnsi" w:cstheme="minorHAnsi"/>
        </w:rPr>
      </w:pPr>
      <w:bookmarkStart w:id="54" w:name="__RefHeading___Toc1055_2057399882"/>
      <w:r w:rsidRPr="0028757A">
        <w:rPr>
          <w:rFonts w:asciiTheme="minorHAnsi" w:hAnsiTheme="minorHAnsi" w:cstheme="minorHAnsi"/>
        </w:rPr>
        <w:t>2.6</w:t>
      </w:r>
      <w:r w:rsidR="001C39FA" w:rsidRPr="0028757A">
        <w:rPr>
          <w:rFonts w:asciiTheme="minorHAnsi" w:hAnsiTheme="minorHAnsi" w:cstheme="minorHAnsi"/>
        </w:rPr>
        <w:t>.6.1 Nachteile:</w:t>
      </w:r>
      <w:bookmarkEnd w:id="54"/>
    </w:p>
    <w:p w14:paraId="6FA1A10E" w14:textId="77777777" w:rsidR="0035382A" w:rsidRDefault="001C39FA" w:rsidP="00E4118A">
      <w:pPr>
        <w:pStyle w:val="Textbody"/>
        <w:rPr>
          <w:rFonts w:asciiTheme="minorHAnsi" w:hAnsiTheme="minorHAnsi" w:cstheme="minorHAnsi"/>
        </w:rPr>
      </w:pPr>
      <w:r w:rsidRPr="0028757A">
        <w:rPr>
          <w:rFonts w:asciiTheme="minorHAnsi" w:hAnsiTheme="minorHAnsi" w:cstheme="minorHAnsi"/>
        </w:rPr>
        <w:t>Da es sich nicht um ein Full-Stack-Framework handelt, sind die Funktionen beschränkt. Außerdem wird das „</w:t>
      </w:r>
      <w:bookmarkStart w:id="55" w:name="Single-Responsibility-Prinzip"/>
      <w:bookmarkEnd w:id="55"/>
      <w:r w:rsidRPr="0028757A">
        <w:rPr>
          <w:rFonts w:asciiTheme="minorHAnsi" w:hAnsiTheme="minorHAnsi" w:cstheme="minorHAnsi"/>
        </w:rPr>
        <w:t>Single-Responsibility-Prinzip“ nicht eingehalten, was zu schlechter Kapselung und Objekten mit übermäßig viel Funktionalität führt. Es müssen außerdem verschiedene Namenskonventionen (z.B. für Klassennamen) eingehalten werden.</w:t>
      </w:r>
      <w:bookmarkStart w:id="56" w:name="__RefHeading___Toc1057_2057399882"/>
    </w:p>
    <w:p w14:paraId="66160CAA" w14:textId="36622E93" w:rsidR="001650B3" w:rsidRPr="0028757A" w:rsidRDefault="000E6E1E" w:rsidP="00E4118A">
      <w:pPr>
        <w:pStyle w:val="berschrift2"/>
      </w:pPr>
      <w:bookmarkStart w:id="57" w:name="_Toc454796660"/>
      <w:r w:rsidRPr="0028757A">
        <w:t>2.7</w:t>
      </w:r>
      <w:r w:rsidR="001C39FA" w:rsidRPr="0028757A">
        <w:t xml:space="preserve"> Gegenüberstellung der PHP-Frameworks</w:t>
      </w:r>
      <w:bookmarkEnd w:id="56"/>
      <w:bookmarkEnd w:id="57"/>
    </w:p>
    <w:p w14:paraId="76F0CCBE" w14:textId="33A3E05C" w:rsidR="001650B3" w:rsidRPr="0028757A" w:rsidRDefault="00B63B4A" w:rsidP="00E4118A">
      <w:pPr>
        <w:rPr>
          <w:rFonts w:asciiTheme="minorHAnsi" w:hAnsiTheme="minorHAnsi" w:cstheme="minorHAnsi"/>
        </w:rPr>
      </w:pPr>
      <w:r>
        <w:rPr>
          <w:rFonts w:asciiTheme="minorHAnsi" w:hAnsiTheme="minorHAnsi" w:cstheme="minorHAnsi"/>
        </w:rPr>
        <w:t xml:space="preserve">Im Folgenden werden die in „2.6 </w:t>
      </w:r>
      <w:r w:rsidR="001C39FA" w:rsidRPr="0028757A">
        <w:rPr>
          <w:rFonts w:asciiTheme="minorHAnsi" w:hAnsiTheme="minorHAnsi" w:cstheme="minorHAnsi"/>
        </w:rPr>
        <w:t xml:space="preserve">Beschreibung der </w:t>
      </w:r>
      <w:r>
        <w:rPr>
          <w:rFonts w:asciiTheme="minorHAnsi" w:hAnsiTheme="minorHAnsi" w:cstheme="minorHAnsi"/>
        </w:rPr>
        <w:t>PHP-</w:t>
      </w:r>
      <w:r w:rsidR="001C39FA" w:rsidRPr="0028757A">
        <w:rPr>
          <w:rFonts w:asciiTheme="minorHAnsi" w:hAnsiTheme="minorHAnsi" w:cstheme="minorHAnsi"/>
        </w:rPr>
        <w:t>Frame</w:t>
      </w:r>
      <w:r>
        <w:rPr>
          <w:rFonts w:asciiTheme="minorHAnsi" w:hAnsiTheme="minorHAnsi" w:cstheme="minorHAnsi"/>
        </w:rPr>
        <w:t>works“ nach den Kriterien in „2.5 Gewichtung von PHP-Frameworks</w:t>
      </w:r>
      <w:r w:rsidR="001C39FA" w:rsidRPr="0028757A">
        <w:rPr>
          <w:rFonts w:asciiTheme="minorHAnsi" w:hAnsiTheme="minorHAnsi" w:cstheme="minorHAnsi"/>
        </w:rPr>
        <w:t>“ verglichen und gegeneinander aufgewogen.</w:t>
      </w:r>
    </w:p>
    <w:p w14:paraId="7B98488B" w14:textId="7E78A55E" w:rsidR="001650B3" w:rsidRPr="0028757A" w:rsidRDefault="001C39FA" w:rsidP="00E4118A">
      <w:pPr>
        <w:rPr>
          <w:rFonts w:asciiTheme="minorHAnsi" w:hAnsiTheme="minorHAnsi" w:cstheme="minorHAnsi"/>
        </w:rPr>
      </w:pPr>
      <w:r w:rsidRPr="0028757A">
        <w:rPr>
          <w:rFonts w:asciiTheme="minorHAnsi" w:hAnsiTheme="minorHAnsi" w:cstheme="minorHAnsi"/>
        </w:rPr>
        <w:t>Für die Kriterien Dokumentation und Features wird eine Range von 1 bis 2 gewählt. Es kann entweder eine gute Dokumentation vorhanden sein oder eben nicht.</w:t>
      </w:r>
      <w:r w:rsidR="00B63B4A">
        <w:rPr>
          <w:rFonts w:asciiTheme="minorHAnsi" w:hAnsiTheme="minorHAnsi" w:cstheme="minorHAnsi"/>
        </w:rPr>
        <w:t xml:space="preserve"> Das</w:t>
      </w:r>
      <w:r w:rsidRPr="0028757A">
        <w:rPr>
          <w:rFonts w:asciiTheme="minorHAnsi" w:hAnsiTheme="minorHAnsi" w:cstheme="minorHAnsi"/>
        </w:rPr>
        <w:t>selbe gilt für Features, entweder es gibt eine gute Auswahl an Features oder nicht.</w:t>
      </w:r>
    </w:p>
    <w:tbl>
      <w:tblPr>
        <w:tblStyle w:val="Gitternetztabelle4Akzent5"/>
        <w:tblW w:w="9741" w:type="dxa"/>
        <w:tblLayout w:type="fixed"/>
        <w:tblLook w:val="04A0" w:firstRow="1" w:lastRow="0" w:firstColumn="1" w:lastColumn="0" w:noHBand="0" w:noVBand="1"/>
      </w:tblPr>
      <w:tblGrid>
        <w:gridCol w:w="1821"/>
        <w:gridCol w:w="903"/>
        <w:gridCol w:w="684"/>
        <w:gridCol w:w="1225"/>
        <w:gridCol w:w="1093"/>
        <w:gridCol w:w="810"/>
        <w:gridCol w:w="982"/>
        <w:gridCol w:w="1364"/>
        <w:gridCol w:w="859"/>
      </w:tblGrid>
      <w:tr w:rsidR="00A4499A" w14:paraId="323D2C24" w14:textId="77777777" w:rsidTr="00B63B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Pr>
          <w:p w14:paraId="359FA00C" w14:textId="31B93345" w:rsidR="00A4499A" w:rsidRDefault="00A4499A" w:rsidP="00E4118A">
            <w:pPr>
              <w:rPr>
                <w:rFonts w:asciiTheme="minorHAnsi" w:hAnsiTheme="minorHAnsi" w:cstheme="minorHAnsi"/>
              </w:rPr>
            </w:pPr>
            <w:r w:rsidRPr="0028757A">
              <w:rPr>
                <w:rFonts w:asciiTheme="minorHAnsi" w:hAnsiTheme="minorHAnsi" w:cstheme="minorHAnsi"/>
              </w:rPr>
              <w:t>Framework</w:t>
            </w:r>
          </w:p>
        </w:tc>
        <w:tc>
          <w:tcPr>
            <w:tcW w:w="903" w:type="dxa"/>
          </w:tcPr>
          <w:p w14:paraId="47CBAC59" w14:textId="28F0A793"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c>
          <w:tcPr>
            <w:tcW w:w="684" w:type="dxa"/>
          </w:tcPr>
          <w:p w14:paraId="6B9FB0D0" w14:textId="33596D26"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c>
          <w:tcPr>
            <w:tcW w:w="1225" w:type="dxa"/>
          </w:tcPr>
          <w:p w14:paraId="684F1DA3" w14:textId="08BD0DDF"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c>
          <w:tcPr>
            <w:tcW w:w="1093" w:type="dxa"/>
          </w:tcPr>
          <w:p w14:paraId="3E30DCA4" w14:textId="57C9C6ED"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c>
          <w:tcPr>
            <w:tcW w:w="810" w:type="dxa"/>
          </w:tcPr>
          <w:p w14:paraId="738D6507" w14:textId="72E164A9"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c>
          <w:tcPr>
            <w:tcW w:w="982" w:type="dxa"/>
          </w:tcPr>
          <w:p w14:paraId="1269BB80" w14:textId="4BDF9D2E"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c>
          <w:tcPr>
            <w:tcW w:w="1364" w:type="dxa"/>
          </w:tcPr>
          <w:p w14:paraId="7D4ADE03" w14:textId="5C9DDC3B"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Gewichtung</w:t>
            </w:r>
          </w:p>
        </w:tc>
        <w:tc>
          <w:tcPr>
            <w:tcW w:w="859" w:type="dxa"/>
          </w:tcPr>
          <w:p w14:paraId="3C3401FD" w14:textId="2F169A34" w:rsidR="00A4499A" w:rsidRDefault="00A4499A"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Range</w:t>
            </w:r>
          </w:p>
        </w:tc>
      </w:tr>
      <w:tr w:rsidR="00A4499A" w14:paraId="41587F85" w14:textId="77777777" w:rsidTr="00B6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Borders>
              <w:top w:val="single" w:sz="4" w:space="0" w:color="4472C4" w:themeColor="accent5"/>
              <w:right w:val="single" w:sz="12" w:space="0" w:color="auto"/>
            </w:tcBorders>
          </w:tcPr>
          <w:p w14:paraId="6FD323C3" w14:textId="11267D68" w:rsidR="00A4499A" w:rsidRDefault="00A4499A" w:rsidP="00E4118A">
            <w:pPr>
              <w:rPr>
                <w:rFonts w:asciiTheme="minorHAnsi" w:hAnsiTheme="minorHAnsi" w:cstheme="minorHAnsi"/>
              </w:rPr>
            </w:pPr>
            <w:r w:rsidRPr="0028757A">
              <w:rPr>
                <w:rFonts w:asciiTheme="minorHAnsi" w:hAnsiTheme="minorHAnsi" w:cstheme="minorHAnsi"/>
              </w:rPr>
              <w:t>Aktualität</w:t>
            </w:r>
          </w:p>
        </w:tc>
        <w:tc>
          <w:tcPr>
            <w:tcW w:w="903" w:type="dxa"/>
            <w:tcBorders>
              <w:left w:val="single" w:sz="12" w:space="0" w:color="auto"/>
            </w:tcBorders>
          </w:tcPr>
          <w:p w14:paraId="120FE302" w14:textId="0CA5C15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06847E40" w14:textId="4DF625A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23EC0B68" w14:textId="770F60B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093" w:type="dxa"/>
          </w:tcPr>
          <w:p w14:paraId="317E6A6D" w14:textId="23FE3FA6"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810" w:type="dxa"/>
          </w:tcPr>
          <w:p w14:paraId="59C5A2AD" w14:textId="6BDC7DD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982" w:type="dxa"/>
          </w:tcPr>
          <w:p w14:paraId="0DFEA0D7" w14:textId="04D3DC2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7C6D1159" w14:textId="4EB259A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7F3F7AD7" w14:textId="5EC65308"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7A3E17AC" w14:textId="77777777" w:rsidTr="00B63B4A">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7B20DD11" w14:textId="4F2AD4AA" w:rsidR="00A4499A" w:rsidRDefault="00A4499A" w:rsidP="00E4118A">
            <w:pPr>
              <w:rPr>
                <w:rFonts w:asciiTheme="minorHAnsi" w:hAnsiTheme="minorHAnsi" w:cstheme="minorHAnsi"/>
              </w:rPr>
            </w:pPr>
            <w:r w:rsidRPr="0028757A">
              <w:rPr>
                <w:rFonts w:asciiTheme="minorHAnsi" w:hAnsiTheme="minorHAnsi" w:cstheme="minorHAnsi"/>
              </w:rPr>
              <w:t>Verbreitung</w:t>
            </w:r>
          </w:p>
        </w:tc>
        <w:tc>
          <w:tcPr>
            <w:tcW w:w="903" w:type="dxa"/>
            <w:tcBorders>
              <w:left w:val="single" w:sz="12" w:space="0" w:color="auto"/>
            </w:tcBorders>
          </w:tcPr>
          <w:p w14:paraId="36CDC784" w14:textId="392D5D5E"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0F6BF3FD" w14:textId="1C63B0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225" w:type="dxa"/>
          </w:tcPr>
          <w:p w14:paraId="3B7BED01" w14:textId="376F229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093" w:type="dxa"/>
          </w:tcPr>
          <w:p w14:paraId="1C400CC4" w14:textId="3D8E993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10" w:type="dxa"/>
          </w:tcPr>
          <w:p w14:paraId="60368707" w14:textId="2298290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26E710DB" w14:textId="426A897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097E57F6" w14:textId="0C27B21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4F0126E6" w14:textId="208DE1DF"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21972BEE" w14:textId="77777777" w:rsidTr="00B6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3B1F24AF" w14:textId="749A1214" w:rsidR="00A4499A" w:rsidRDefault="00A4499A" w:rsidP="00E4118A">
            <w:pPr>
              <w:rPr>
                <w:rFonts w:asciiTheme="minorHAnsi" w:hAnsiTheme="minorHAnsi" w:cstheme="minorHAnsi"/>
              </w:rPr>
            </w:pPr>
            <w:r w:rsidRPr="0028757A">
              <w:rPr>
                <w:rFonts w:asciiTheme="minorHAnsi" w:hAnsiTheme="minorHAnsi" w:cstheme="minorHAnsi"/>
              </w:rPr>
              <w:t>Dokumentation</w:t>
            </w:r>
          </w:p>
        </w:tc>
        <w:tc>
          <w:tcPr>
            <w:tcW w:w="903" w:type="dxa"/>
            <w:tcBorders>
              <w:left w:val="single" w:sz="12" w:space="0" w:color="auto"/>
            </w:tcBorders>
          </w:tcPr>
          <w:p w14:paraId="34CF2983" w14:textId="55B472F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Pr>
          <w:p w14:paraId="0A785B90" w14:textId="06AC392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465D560A" w14:textId="1818DCC4"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05BA965A" w14:textId="0CDA1802"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10" w:type="dxa"/>
          </w:tcPr>
          <w:p w14:paraId="6226B091" w14:textId="25D7BF2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01509B86" w14:textId="60CDC889"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364" w:type="dxa"/>
          </w:tcPr>
          <w:p w14:paraId="0C6B05ED" w14:textId="51930988"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4</w:t>
            </w:r>
          </w:p>
        </w:tc>
        <w:tc>
          <w:tcPr>
            <w:tcW w:w="859" w:type="dxa"/>
          </w:tcPr>
          <w:p w14:paraId="00CF08F4" w14:textId="16ED2A6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A4499A" w14:paraId="00084899" w14:textId="77777777" w:rsidTr="00B63B4A">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3F7D1CE5" w14:textId="397CDA78" w:rsidR="00A4499A" w:rsidRDefault="00A4499A" w:rsidP="00E4118A">
            <w:pPr>
              <w:rPr>
                <w:rFonts w:asciiTheme="minorHAnsi" w:hAnsiTheme="minorHAnsi" w:cstheme="minorHAnsi"/>
              </w:rPr>
            </w:pPr>
            <w:r w:rsidRPr="0028757A">
              <w:rPr>
                <w:rFonts w:asciiTheme="minorHAnsi" w:hAnsiTheme="minorHAnsi" w:cstheme="minorHAnsi"/>
              </w:rPr>
              <w:t>Community</w:t>
            </w:r>
          </w:p>
        </w:tc>
        <w:tc>
          <w:tcPr>
            <w:tcW w:w="903" w:type="dxa"/>
            <w:tcBorders>
              <w:left w:val="single" w:sz="12" w:space="0" w:color="auto"/>
            </w:tcBorders>
          </w:tcPr>
          <w:p w14:paraId="3DCA5934" w14:textId="05D5FB73"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16CCFBD5" w14:textId="7D1C13AF"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225" w:type="dxa"/>
          </w:tcPr>
          <w:p w14:paraId="50E5C8FC" w14:textId="392C2785"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1A5C44A4" w14:textId="6DF4F86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10" w:type="dxa"/>
          </w:tcPr>
          <w:p w14:paraId="60C1F9EE" w14:textId="69EA4E2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0C9DFBB3" w14:textId="5CC4F3A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23CDCC82" w14:textId="0AC32994"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859" w:type="dxa"/>
          </w:tcPr>
          <w:p w14:paraId="292B5FD5" w14:textId="2F1DA019"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3B7FED17" w14:textId="77777777" w:rsidTr="00B6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58D5BD5E" w14:textId="44D8BC7D" w:rsidR="00A4499A" w:rsidRDefault="00A4499A" w:rsidP="00E4118A">
            <w:pPr>
              <w:rPr>
                <w:rFonts w:asciiTheme="minorHAnsi" w:hAnsiTheme="minorHAnsi" w:cstheme="minorHAnsi"/>
              </w:rPr>
            </w:pPr>
            <w:r w:rsidRPr="0028757A">
              <w:rPr>
                <w:rFonts w:asciiTheme="minorHAnsi" w:hAnsiTheme="minorHAnsi" w:cstheme="minorHAnsi"/>
              </w:rPr>
              <w:t>Einarbeitungszeit</w:t>
            </w:r>
          </w:p>
        </w:tc>
        <w:tc>
          <w:tcPr>
            <w:tcW w:w="903" w:type="dxa"/>
            <w:tcBorders>
              <w:left w:val="single" w:sz="12" w:space="0" w:color="auto"/>
            </w:tcBorders>
          </w:tcPr>
          <w:p w14:paraId="1ACEAA4D" w14:textId="49C3D1F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Pr>
          <w:p w14:paraId="05680359" w14:textId="785AC04D"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025529BA" w14:textId="4C90466E"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182E877C" w14:textId="55EAB88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810" w:type="dxa"/>
          </w:tcPr>
          <w:p w14:paraId="4C105B64" w14:textId="28B7348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2A8EF6C7" w14:textId="1767963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3</w:t>
            </w:r>
          </w:p>
        </w:tc>
        <w:tc>
          <w:tcPr>
            <w:tcW w:w="1364" w:type="dxa"/>
          </w:tcPr>
          <w:p w14:paraId="499DF5E7" w14:textId="7BFB3830"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4BEF6EF1" w14:textId="10412CD2"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3</w:t>
            </w:r>
          </w:p>
        </w:tc>
      </w:tr>
      <w:tr w:rsidR="00A4499A" w14:paraId="1D592E63" w14:textId="77777777" w:rsidTr="00B63B4A">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35B76785" w14:textId="05E891E7" w:rsidR="00A4499A" w:rsidRDefault="00A4499A" w:rsidP="00E4118A">
            <w:pPr>
              <w:rPr>
                <w:rFonts w:asciiTheme="minorHAnsi" w:hAnsiTheme="minorHAnsi" w:cstheme="minorHAnsi"/>
              </w:rPr>
            </w:pPr>
            <w:r w:rsidRPr="0028757A">
              <w:rPr>
                <w:rFonts w:asciiTheme="minorHAnsi" w:hAnsiTheme="minorHAnsi" w:cstheme="minorHAnsi"/>
              </w:rPr>
              <w:t>Features</w:t>
            </w:r>
          </w:p>
        </w:tc>
        <w:tc>
          <w:tcPr>
            <w:tcW w:w="903" w:type="dxa"/>
            <w:tcBorders>
              <w:left w:val="single" w:sz="12" w:space="0" w:color="auto"/>
            </w:tcBorders>
          </w:tcPr>
          <w:p w14:paraId="580B1CD3" w14:textId="4632000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684" w:type="dxa"/>
          </w:tcPr>
          <w:p w14:paraId="3D5DBDBE" w14:textId="073877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225" w:type="dxa"/>
          </w:tcPr>
          <w:p w14:paraId="5044FBDD" w14:textId="1C4DF4C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1093" w:type="dxa"/>
          </w:tcPr>
          <w:p w14:paraId="017F1EF6" w14:textId="75B40008"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10" w:type="dxa"/>
          </w:tcPr>
          <w:p w14:paraId="04D37666" w14:textId="1572244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982" w:type="dxa"/>
          </w:tcPr>
          <w:p w14:paraId="3F71CEEB" w14:textId="56E66486"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0C1BE4A0" w14:textId="5FAB536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2</w:t>
            </w:r>
          </w:p>
        </w:tc>
        <w:tc>
          <w:tcPr>
            <w:tcW w:w="859" w:type="dxa"/>
          </w:tcPr>
          <w:p w14:paraId="251E7AC9" w14:textId="75049F38"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r w:rsidR="00A4499A" w:rsidRPr="0028757A">
              <w:rPr>
                <w:rFonts w:asciiTheme="minorHAnsi" w:hAnsiTheme="minorHAnsi" w:cstheme="minorHAnsi"/>
              </w:rPr>
              <w:t>2</w:t>
            </w:r>
          </w:p>
        </w:tc>
      </w:tr>
      <w:tr w:rsidR="00A4499A" w14:paraId="2C66F643" w14:textId="77777777" w:rsidTr="00B6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Borders>
              <w:right w:val="single" w:sz="12" w:space="0" w:color="auto"/>
            </w:tcBorders>
          </w:tcPr>
          <w:p w14:paraId="01555CBE" w14:textId="098609B4" w:rsidR="00A4499A" w:rsidRDefault="00A4499A" w:rsidP="00E4118A">
            <w:pPr>
              <w:rPr>
                <w:rFonts w:asciiTheme="minorHAnsi" w:hAnsiTheme="minorHAnsi" w:cstheme="minorHAnsi"/>
              </w:rPr>
            </w:pPr>
            <w:r w:rsidRPr="0028757A">
              <w:rPr>
                <w:rFonts w:asciiTheme="minorHAnsi" w:hAnsiTheme="minorHAnsi" w:cstheme="minorHAnsi"/>
              </w:rPr>
              <w:t>Preis</w:t>
            </w:r>
          </w:p>
        </w:tc>
        <w:tc>
          <w:tcPr>
            <w:tcW w:w="903" w:type="dxa"/>
            <w:tcBorders>
              <w:left w:val="single" w:sz="12" w:space="0" w:color="auto"/>
            </w:tcBorders>
          </w:tcPr>
          <w:p w14:paraId="42D39128" w14:textId="762EEDD1"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Pr>
          <w:p w14:paraId="497484D9" w14:textId="01666A4F"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225" w:type="dxa"/>
          </w:tcPr>
          <w:p w14:paraId="16194B8E" w14:textId="51090415"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093" w:type="dxa"/>
          </w:tcPr>
          <w:p w14:paraId="63744E71" w14:textId="61EE79FC"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10" w:type="dxa"/>
          </w:tcPr>
          <w:p w14:paraId="7FF2264E" w14:textId="14CAB47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982" w:type="dxa"/>
          </w:tcPr>
          <w:p w14:paraId="07B475B3" w14:textId="3F7A96C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Pr>
          <w:p w14:paraId="31141524" w14:textId="5CF7C7DB"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59" w:type="dxa"/>
          </w:tcPr>
          <w:p w14:paraId="6A7BD9FF" w14:textId="15BEE1DD" w:rsidR="00A4499A" w:rsidRDefault="00D16EBF"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A4499A" w14:paraId="0F49C7FE" w14:textId="77777777" w:rsidTr="00B63B4A">
        <w:tc>
          <w:tcPr>
            <w:cnfStyle w:val="001000000000" w:firstRow="0" w:lastRow="0" w:firstColumn="1" w:lastColumn="0" w:oddVBand="0" w:evenVBand="0" w:oddHBand="0" w:evenHBand="0" w:firstRowFirstColumn="0" w:firstRowLastColumn="0" w:lastRowFirstColumn="0" w:lastRowLastColumn="0"/>
            <w:tcW w:w="1821" w:type="dxa"/>
            <w:tcBorders>
              <w:bottom w:val="single" w:sz="12" w:space="0" w:color="auto"/>
              <w:right w:val="single" w:sz="12" w:space="0" w:color="auto"/>
            </w:tcBorders>
          </w:tcPr>
          <w:p w14:paraId="05022E07" w14:textId="285A6F6B" w:rsidR="00A4499A" w:rsidRDefault="00A4499A" w:rsidP="00E4118A">
            <w:pPr>
              <w:rPr>
                <w:rFonts w:asciiTheme="minorHAnsi" w:hAnsiTheme="minorHAnsi" w:cstheme="minorHAnsi"/>
              </w:rPr>
            </w:pPr>
            <w:r w:rsidRPr="0028757A">
              <w:rPr>
                <w:rFonts w:asciiTheme="minorHAnsi" w:hAnsiTheme="minorHAnsi" w:cstheme="minorHAnsi"/>
              </w:rPr>
              <w:t>PHP 5</w:t>
            </w:r>
          </w:p>
        </w:tc>
        <w:tc>
          <w:tcPr>
            <w:tcW w:w="903" w:type="dxa"/>
            <w:tcBorders>
              <w:left w:val="single" w:sz="12" w:space="0" w:color="auto"/>
              <w:bottom w:val="single" w:sz="12" w:space="0" w:color="auto"/>
            </w:tcBorders>
          </w:tcPr>
          <w:p w14:paraId="3FAC732C" w14:textId="3071191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684" w:type="dxa"/>
            <w:tcBorders>
              <w:bottom w:val="single" w:sz="12" w:space="0" w:color="auto"/>
            </w:tcBorders>
          </w:tcPr>
          <w:p w14:paraId="55CB3467" w14:textId="7DDC4A3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225" w:type="dxa"/>
            <w:tcBorders>
              <w:bottom w:val="single" w:sz="12" w:space="0" w:color="auto"/>
            </w:tcBorders>
          </w:tcPr>
          <w:p w14:paraId="6FA62FF4" w14:textId="0717148B"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093" w:type="dxa"/>
            <w:tcBorders>
              <w:bottom w:val="single" w:sz="12" w:space="0" w:color="auto"/>
            </w:tcBorders>
          </w:tcPr>
          <w:p w14:paraId="558A89FE" w14:textId="1B7BCAC7"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10" w:type="dxa"/>
            <w:tcBorders>
              <w:bottom w:val="single" w:sz="12" w:space="0" w:color="auto"/>
            </w:tcBorders>
          </w:tcPr>
          <w:p w14:paraId="3EDCB3E9" w14:textId="771EE332"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982" w:type="dxa"/>
            <w:tcBorders>
              <w:bottom w:val="single" w:sz="12" w:space="0" w:color="auto"/>
            </w:tcBorders>
          </w:tcPr>
          <w:p w14:paraId="33EEB4EE" w14:textId="76FEEA20"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1364" w:type="dxa"/>
            <w:tcBorders>
              <w:bottom w:val="single" w:sz="12" w:space="0" w:color="auto"/>
            </w:tcBorders>
          </w:tcPr>
          <w:p w14:paraId="679FECA5" w14:textId="2C68BC4C" w:rsidR="00A4499A" w:rsidRDefault="00A4499A"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1</w:t>
            </w:r>
          </w:p>
        </w:tc>
        <w:tc>
          <w:tcPr>
            <w:tcW w:w="859" w:type="dxa"/>
            <w:tcBorders>
              <w:bottom w:val="single" w:sz="12" w:space="0" w:color="auto"/>
            </w:tcBorders>
          </w:tcPr>
          <w:p w14:paraId="7D465C24" w14:textId="4E5F93BB" w:rsidR="00A4499A" w:rsidRDefault="00D16EBF"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r w:rsidR="00A4499A" w:rsidRPr="0028757A">
              <w:rPr>
                <w:rFonts w:asciiTheme="minorHAnsi" w:hAnsiTheme="minorHAnsi" w:cstheme="minorHAnsi"/>
              </w:rPr>
              <w:t>1</w:t>
            </w:r>
          </w:p>
        </w:tc>
      </w:tr>
      <w:tr w:rsidR="00A4499A" w14:paraId="03452F86" w14:textId="77777777" w:rsidTr="00B63B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1" w:type="dxa"/>
            <w:tcBorders>
              <w:top w:val="single" w:sz="12" w:space="0" w:color="auto"/>
              <w:right w:val="single" w:sz="12" w:space="0" w:color="auto"/>
            </w:tcBorders>
          </w:tcPr>
          <w:p w14:paraId="1C8A18F1" w14:textId="7CE5C1C7" w:rsidR="00A4499A" w:rsidRDefault="00A4499A" w:rsidP="00E4118A">
            <w:pPr>
              <w:rPr>
                <w:rFonts w:asciiTheme="minorHAnsi" w:hAnsiTheme="minorHAnsi" w:cstheme="minorHAnsi"/>
              </w:rPr>
            </w:pPr>
            <w:r w:rsidRPr="0028757A">
              <w:rPr>
                <w:rFonts w:asciiTheme="minorHAnsi" w:hAnsiTheme="minorHAnsi" w:cstheme="minorHAnsi"/>
              </w:rPr>
              <w:t>Gesamt</w:t>
            </w:r>
          </w:p>
        </w:tc>
        <w:tc>
          <w:tcPr>
            <w:tcW w:w="903" w:type="dxa"/>
            <w:tcBorders>
              <w:top w:val="single" w:sz="12" w:space="0" w:color="auto"/>
              <w:left w:val="single" w:sz="12" w:space="0" w:color="auto"/>
            </w:tcBorders>
          </w:tcPr>
          <w:p w14:paraId="78EB9BD5" w14:textId="1547FB30"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684" w:type="dxa"/>
            <w:tcBorders>
              <w:top w:val="single" w:sz="12" w:space="0" w:color="auto"/>
            </w:tcBorders>
          </w:tcPr>
          <w:p w14:paraId="01C622C2" w14:textId="057C18B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35</w:t>
            </w:r>
          </w:p>
        </w:tc>
        <w:tc>
          <w:tcPr>
            <w:tcW w:w="1225" w:type="dxa"/>
            <w:tcBorders>
              <w:top w:val="single" w:sz="12" w:space="0" w:color="auto"/>
            </w:tcBorders>
          </w:tcPr>
          <w:p w14:paraId="29302101" w14:textId="04CCC168"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34</w:t>
            </w:r>
          </w:p>
        </w:tc>
        <w:tc>
          <w:tcPr>
            <w:tcW w:w="1093" w:type="dxa"/>
            <w:tcBorders>
              <w:top w:val="single" w:sz="12" w:space="0" w:color="auto"/>
            </w:tcBorders>
          </w:tcPr>
          <w:p w14:paraId="366EE381" w14:textId="3E246A9A"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30</w:t>
            </w:r>
          </w:p>
        </w:tc>
        <w:tc>
          <w:tcPr>
            <w:tcW w:w="810" w:type="dxa"/>
            <w:tcBorders>
              <w:top w:val="single" w:sz="12" w:space="0" w:color="auto"/>
            </w:tcBorders>
          </w:tcPr>
          <w:p w14:paraId="571AA8EC" w14:textId="161A7C26"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32</w:t>
            </w:r>
          </w:p>
        </w:tc>
        <w:tc>
          <w:tcPr>
            <w:tcW w:w="982" w:type="dxa"/>
            <w:tcBorders>
              <w:top w:val="single" w:sz="12" w:space="0" w:color="auto"/>
            </w:tcBorders>
          </w:tcPr>
          <w:p w14:paraId="34CF5681" w14:textId="11198E5B" w:rsidR="00A4499A" w:rsidRP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23</w:t>
            </w:r>
          </w:p>
        </w:tc>
        <w:tc>
          <w:tcPr>
            <w:tcW w:w="1364" w:type="dxa"/>
            <w:tcBorders>
              <w:top w:val="single" w:sz="12" w:space="0" w:color="auto"/>
            </w:tcBorders>
          </w:tcPr>
          <w:p w14:paraId="11365481"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59" w:type="dxa"/>
            <w:tcBorders>
              <w:top w:val="single" w:sz="12" w:space="0" w:color="auto"/>
            </w:tcBorders>
          </w:tcPr>
          <w:p w14:paraId="6C5490D5" w14:textId="77777777" w:rsidR="00A4499A" w:rsidRDefault="00A4499A"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242F8A7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Für alle Frameworks gilt: Freie Lizenz</w:t>
      </w:r>
    </w:p>
    <w:p w14:paraId="4EDF1CF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6066281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Gesamt = (Aktualität * Gewichtung + Verbreitung * Gewichtung + … ) * Preis * PHP5</w:t>
      </w:r>
    </w:p>
    <w:p w14:paraId="6D173980"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Beste Frameworks nach der Bewertung:</w:t>
      </w:r>
    </w:p>
    <w:tbl>
      <w:tblPr>
        <w:tblStyle w:val="Gitternetztabelle4Akzent5"/>
        <w:tblW w:w="2052" w:type="dxa"/>
        <w:tblLook w:val="04A0" w:firstRow="1" w:lastRow="0" w:firstColumn="1" w:lastColumn="0" w:noHBand="0" w:noVBand="1"/>
      </w:tblPr>
      <w:tblGrid>
        <w:gridCol w:w="742"/>
        <w:gridCol w:w="1310"/>
      </w:tblGrid>
      <w:tr w:rsidR="00253792" w14:paraId="1E767DE2" w14:textId="77777777" w:rsidTr="002537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E996943" w14:textId="6F885D5B" w:rsidR="00253792" w:rsidRDefault="00253792" w:rsidP="00E4118A">
            <w:pPr>
              <w:rPr>
                <w:rFonts w:asciiTheme="minorHAnsi" w:hAnsiTheme="minorHAnsi" w:cstheme="minorHAnsi"/>
              </w:rPr>
            </w:pPr>
            <w:r w:rsidRPr="0028757A">
              <w:rPr>
                <w:rFonts w:asciiTheme="minorHAnsi" w:hAnsiTheme="minorHAnsi" w:cstheme="minorHAnsi"/>
              </w:rPr>
              <w:t>Platz</w:t>
            </w:r>
          </w:p>
        </w:tc>
        <w:tc>
          <w:tcPr>
            <w:tcW w:w="1310" w:type="dxa"/>
          </w:tcPr>
          <w:p w14:paraId="0E681C5E" w14:textId="5D7270AE" w:rsidR="00253792" w:rsidRDefault="00253792"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253792" w14:paraId="0D0FEF80"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7D79144B" w14:textId="0A59B089" w:rsidR="00253792" w:rsidRDefault="00253792" w:rsidP="00E4118A">
            <w:pPr>
              <w:rPr>
                <w:rFonts w:asciiTheme="minorHAnsi" w:hAnsiTheme="minorHAnsi" w:cstheme="minorHAnsi"/>
              </w:rPr>
            </w:pPr>
            <w:r w:rsidRPr="0028757A">
              <w:rPr>
                <w:rFonts w:asciiTheme="minorHAnsi" w:hAnsiTheme="minorHAnsi" w:cstheme="minorHAnsi"/>
              </w:rPr>
              <w:t>1</w:t>
            </w:r>
          </w:p>
        </w:tc>
        <w:tc>
          <w:tcPr>
            <w:tcW w:w="1310" w:type="dxa"/>
          </w:tcPr>
          <w:p w14:paraId="290C89D8" w14:textId="2DD62BC5" w:rsidR="00253792"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Yii 2</w:t>
            </w:r>
          </w:p>
        </w:tc>
      </w:tr>
      <w:tr w:rsidR="00253792" w14:paraId="7B14354F"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559D9CA" w14:textId="514E1EDE" w:rsidR="00253792" w:rsidRPr="0028757A" w:rsidRDefault="00253792" w:rsidP="00E4118A">
            <w:pPr>
              <w:rPr>
                <w:rFonts w:asciiTheme="minorHAnsi" w:hAnsiTheme="minorHAnsi" w:cstheme="minorHAnsi"/>
              </w:rPr>
            </w:pPr>
            <w:r w:rsidRPr="0028757A">
              <w:rPr>
                <w:rFonts w:asciiTheme="minorHAnsi" w:hAnsiTheme="minorHAnsi" w:cstheme="minorHAnsi"/>
              </w:rPr>
              <w:t>2</w:t>
            </w:r>
          </w:p>
        </w:tc>
        <w:tc>
          <w:tcPr>
            <w:tcW w:w="1310" w:type="dxa"/>
          </w:tcPr>
          <w:p w14:paraId="7304F68B" w14:textId="3D031E90"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Symfony 3</w:t>
            </w:r>
          </w:p>
        </w:tc>
      </w:tr>
      <w:tr w:rsidR="00253792" w14:paraId="04A799CB"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2F5E0829" w14:textId="2CC3C0E3" w:rsidR="00253792" w:rsidRPr="0028757A" w:rsidRDefault="00253792" w:rsidP="00E4118A">
            <w:pPr>
              <w:rPr>
                <w:rFonts w:asciiTheme="minorHAnsi" w:hAnsiTheme="minorHAnsi" w:cstheme="minorHAnsi"/>
              </w:rPr>
            </w:pPr>
            <w:r w:rsidRPr="0028757A">
              <w:rPr>
                <w:rFonts w:asciiTheme="minorHAnsi" w:hAnsiTheme="minorHAnsi" w:cstheme="minorHAnsi"/>
              </w:rPr>
              <w:t>3</w:t>
            </w:r>
          </w:p>
        </w:tc>
        <w:tc>
          <w:tcPr>
            <w:tcW w:w="1310" w:type="dxa"/>
          </w:tcPr>
          <w:p w14:paraId="456BDC3E" w14:textId="6CCB8A85"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Nette</w:t>
            </w:r>
          </w:p>
        </w:tc>
      </w:tr>
      <w:tr w:rsidR="00253792" w14:paraId="70B90E52"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26B0A8E5" w14:textId="066757E7" w:rsidR="00253792" w:rsidRPr="0028757A" w:rsidRDefault="00253792" w:rsidP="00E4118A">
            <w:pPr>
              <w:rPr>
                <w:rFonts w:asciiTheme="minorHAnsi" w:hAnsiTheme="minorHAnsi" w:cstheme="minorHAnsi"/>
              </w:rPr>
            </w:pPr>
            <w:r w:rsidRPr="0028757A">
              <w:rPr>
                <w:rFonts w:asciiTheme="minorHAnsi" w:hAnsiTheme="minorHAnsi" w:cstheme="minorHAnsi"/>
              </w:rPr>
              <w:t>4</w:t>
            </w:r>
          </w:p>
        </w:tc>
        <w:tc>
          <w:tcPr>
            <w:tcW w:w="1310" w:type="dxa"/>
          </w:tcPr>
          <w:p w14:paraId="624C2C0F" w14:textId="45A3F2FD"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Laravel 5</w:t>
            </w:r>
          </w:p>
        </w:tc>
      </w:tr>
      <w:tr w:rsidR="00253792" w14:paraId="418277C3" w14:textId="77777777" w:rsidTr="002537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2" w:type="dxa"/>
          </w:tcPr>
          <w:p w14:paraId="6DAEF8A0" w14:textId="4539401E" w:rsidR="00253792" w:rsidRPr="0028757A" w:rsidRDefault="00253792" w:rsidP="00E4118A">
            <w:pPr>
              <w:rPr>
                <w:rFonts w:asciiTheme="minorHAnsi" w:hAnsiTheme="minorHAnsi" w:cstheme="minorHAnsi"/>
              </w:rPr>
            </w:pPr>
            <w:r w:rsidRPr="0028757A">
              <w:rPr>
                <w:rFonts w:asciiTheme="minorHAnsi" w:hAnsiTheme="minorHAnsi" w:cstheme="minorHAnsi"/>
              </w:rPr>
              <w:t>5</w:t>
            </w:r>
          </w:p>
        </w:tc>
        <w:tc>
          <w:tcPr>
            <w:tcW w:w="1310" w:type="dxa"/>
          </w:tcPr>
          <w:p w14:paraId="6C84FA59" w14:textId="405D954B" w:rsidR="00253792" w:rsidRPr="0028757A" w:rsidRDefault="00253792"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Zend 2</w:t>
            </w:r>
          </w:p>
        </w:tc>
      </w:tr>
      <w:tr w:rsidR="00253792" w14:paraId="2A6EF586" w14:textId="77777777" w:rsidTr="00253792">
        <w:tc>
          <w:tcPr>
            <w:cnfStyle w:val="001000000000" w:firstRow="0" w:lastRow="0" w:firstColumn="1" w:lastColumn="0" w:oddVBand="0" w:evenVBand="0" w:oddHBand="0" w:evenHBand="0" w:firstRowFirstColumn="0" w:firstRowLastColumn="0" w:lastRowFirstColumn="0" w:lastRowLastColumn="0"/>
            <w:tcW w:w="742" w:type="dxa"/>
          </w:tcPr>
          <w:p w14:paraId="526B5906" w14:textId="7DCDE074" w:rsidR="00253792" w:rsidRPr="0028757A" w:rsidRDefault="00253792" w:rsidP="00E4118A">
            <w:pPr>
              <w:rPr>
                <w:rFonts w:asciiTheme="minorHAnsi" w:hAnsiTheme="minorHAnsi" w:cstheme="minorHAnsi"/>
              </w:rPr>
            </w:pPr>
            <w:r w:rsidRPr="0028757A">
              <w:rPr>
                <w:rFonts w:asciiTheme="minorHAnsi" w:hAnsiTheme="minorHAnsi" w:cstheme="minorHAnsi"/>
              </w:rPr>
              <w:t>6</w:t>
            </w:r>
          </w:p>
        </w:tc>
        <w:tc>
          <w:tcPr>
            <w:tcW w:w="1310" w:type="dxa"/>
          </w:tcPr>
          <w:p w14:paraId="7B432247" w14:textId="5E28CCFB" w:rsidR="00253792" w:rsidRPr="0028757A" w:rsidRDefault="00253792"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PHPixie</w:t>
            </w:r>
          </w:p>
        </w:tc>
      </w:tr>
    </w:tbl>
    <w:p w14:paraId="70B21566" w14:textId="02841C38"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Das beste Framework ist nach dem gewichteten Vergleich </w:t>
      </w:r>
      <w:r w:rsidR="00B63B4A">
        <w:rPr>
          <w:rFonts w:asciiTheme="minorHAnsi" w:hAnsiTheme="minorHAnsi" w:cstheme="minorHAnsi"/>
        </w:rPr>
        <w:t>„</w:t>
      </w:r>
      <w:r w:rsidRPr="0028757A">
        <w:rPr>
          <w:rFonts w:asciiTheme="minorHAnsi" w:hAnsiTheme="minorHAnsi" w:cstheme="minorHAnsi"/>
        </w:rPr>
        <w:t>Yii 2</w:t>
      </w:r>
      <w:r w:rsidR="00B63B4A">
        <w:rPr>
          <w:rFonts w:asciiTheme="minorHAnsi" w:hAnsiTheme="minorHAnsi" w:cstheme="minorHAnsi"/>
        </w:rPr>
        <w:t>“</w:t>
      </w:r>
      <w:r w:rsidRPr="0028757A">
        <w:rPr>
          <w:rFonts w:asciiTheme="minorHAnsi" w:hAnsiTheme="minorHAnsi" w:cstheme="minorHAnsi"/>
        </w:rPr>
        <w:t xml:space="preserve"> knapp gefolgt von </w:t>
      </w:r>
      <w:r w:rsidR="00B63B4A">
        <w:rPr>
          <w:rFonts w:asciiTheme="minorHAnsi" w:hAnsiTheme="minorHAnsi" w:cstheme="minorHAnsi"/>
        </w:rPr>
        <w:t>„</w:t>
      </w:r>
      <w:r w:rsidRPr="0028757A">
        <w:rPr>
          <w:rFonts w:asciiTheme="minorHAnsi" w:hAnsiTheme="minorHAnsi" w:cstheme="minorHAnsi"/>
        </w:rPr>
        <w:t>Symfony 3</w:t>
      </w:r>
      <w:r w:rsidR="00B63B4A">
        <w:rPr>
          <w:rFonts w:asciiTheme="minorHAnsi" w:hAnsiTheme="minorHAnsi" w:cstheme="minorHAnsi"/>
        </w:rPr>
        <w:t>“</w:t>
      </w:r>
      <w:r w:rsidRPr="0028757A">
        <w:rPr>
          <w:rFonts w:asciiTheme="minorHAnsi" w:hAnsiTheme="minorHAnsi" w:cstheme="minorHAnsi"/>
        </w:rPr>
        <w:t>. Damit werden wir dieses für das Projekt als PHP-Framework verwenden.</w:t>
      </w:r>
    </w:p>
    <w:p w14:paraId="7AEBE156" w14:textId="0CB527E2" w:rsidR="001650B3" w:rsidRPr="0028757A" w:rsidRDefault="000E6E1E" w:rsidP="00E4118A">
      <w:pPr>
        <w:pStyle w:val="berschrift2"/>
        <w:pageBreakBefore/>
        <w:rPr>
          <w:rFonts w:asciiTheme="minorHAnsi" w:hAnsiTheme="minorHAnsi" w:cstheme="minorHAnsi"/>
        </w:rPr>
      </w:pPr>
      <w:bookmarkStart w:id="58" w:name="__RefHeading___Toc2550_258508911"/>
      <w:bookmarkStart w:id="59" w:name="_Toc454796661"/>
      <w:r w:rsidRPr="0028757A">
        <w:rPr>
          <w:rFonts w:asciiTheme="minorHAnsi" w:hAnsiTheme="minorHAnsi" w:cstheme="minorHAnsi"/>
        </w:rPr>
        <w:lastRenderedPageBreak/>
        <w:t>2.8</w:t>
      </w:r>
      <w:r w:rsidR="001C39FA" w:rsidRPr="0028757A">
        <w:rPr>
          <w:rFonts w:asciiTheme="minorHAnsi" w:hAnsiTheme="minorHAnsi" w:cstheme="minorHAnsi"/>
        </w:rPr>
        <w:t xml:space="preserve"> Bewertung von Projektmanagement</w:t>
      </w:r>
      <w:bookmarkEnd w:id="58"/>
      <w:r w:rsidR="000733D8">
        <w:rPr>
          <w:rFonts w:asciiTheme="minorHAnsi" w:hAnsiTheme="minorHAnsi" w:cstheme="minorHAnsi"/>
        </w:rPr>
        <w:t>-Methoden</w:t>
      </w:r>
      <w:bookmarkEnd w:id="59"/>
    </w:p>
    <w:p w14:paraId="4630A70A" w14:textId="4937CE5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Wir be</w:t>
      </w:r>
      <w:r w:rsidR="000733D8">
        <w:rPr>
          <w:rFonts w:asciiTheme="minorHAnsi" w:hAnsiTheme="minorHAnsi" w:cstheme="minorHAnsi"/>
        </w:rPr>
        <w:t>trachten vier Projektmanagement-</w:t>
      </w:r>
      <w:r w:rsidRPr="0028757A">
        <w:rPr>
          <w:rFonts w:asciiTheme="minorHAnsi" w:hAnsiTheme="minorHAnsi" w:cstheme="minorHAnsi"/>
        </w:rPr>
        <w:t>Methoden mit dem Hauptaugenmerk auf Ablauf und Charakteristik. Diese werden am Ende auf der Basis der von uns gewählten Kriterien verglichen und bewertet. Die analysierten agilen Methoden sind aus einer vorhandenen Auflistung entnommen</w:t>
      </w:r>
      <w:r w:rsidRPr="0028757A">
        <w:rPr>
          <w:rStyle w:val="Funotenzeichen"/>
          <w:rFonts w:asciiTheme="minorHAnsi" w:hAnsiTheme="minorHAnsi" w:cstheme="minorHAnsi"/>
        </w:rPr>
        <w:footnoteReference w:id="43"/>
      </w:r>
      <w:r w:rsidRPr="0028757A">
        <w:rPr>
          <w:rFonts w:asciiTheme="minorHAnsi" w:hAnsiTheme="minorHAnsi" w:cstheme="minorHAnsi"/>
        </w:rPr>
        <w:t xml:space="preserve">. Die Methoden wurden genommen, da über </w:t>
      </w:r>
      <w:r w:rsidR="000733D8">
        <w:rPr>
          <w:rFonts w:asciiTheme="minorHAnsi" w:hAnsiTheme="minorHAnsi" w:cstheme="minorHAnsi"/>
        </w:rPr>
        <w:t>sie</w:t>
      </w:r>
      <w:r w:rsidRPr="0028757A">
        <w:rPr>
          <w:rFonts w:asciiTheme="minorHAnsi" w:hAnsiTheme="minorHAnsi" w:cstheme="minorHAnsi"/>
        </w:rPr>
        <w:t xml:space="preserve"> bereits rudimentäres Wissen vorhanden ist. Folgende Kriterien werden von uns verwendet</w:t>
      </w:r>
      <w:r w:rsidRPr="000733D8">
        <w:rPr>
          <w:rFonts w:asciiTheme="minorHAnsi" w:hAnsiTheme="minorHAnsi" w:cstheme="minorHAnsi"/>
          <w:vertAlign w:val="superscript"/>
        </w:rPr>
        <w:t>:</w:t>
      </w:r>
      <w:r w:rsidRPr="000733D8">
        <w:rPr>
          <w:rStyle w:val="FootnoteSymbol"/>
          <w:rFonts w:asciiTheme="minorHAnsi" w:hAnsiTheme="minorHAnsi" w:cstheme="minorHAnsi"/>
          <w:vertAlign w:val="superscript"/>
        </w:rPr>
        <w:footnoteReference w:id="44"/>
      </w:r>
      <w:r w:rsidRPr="000733D8">
        <w:rPr>
          <w:rFonts w:asciiTheme="minorHAnsi" w:hAnsiTheme="minorHAnsi" w:cstheme="minorHAnsi"/>
          <w:vertAlign w:val="superscript"/>
        </w:rPr>
        <w:t xml:space="preserve"> </w:t>
      </w:r>
      <w:r w:rsidRPr="000733D8">
        <w:rPr>
          <w:rStyle w:val="FootnoteSymbol"/>
          <w:rFonts w:asciiTheme="minorHAnsi" w:hAnsiTheme="minorHAnsi" w:cstheme="minorHAnsi"/>
          <w:vertAlign w:val="superscript"/>
        </w:rPr>
        <w:footnoteReference w:id="45"/>
      </w:r>
    </w:p>
    <w:p w14:paraId="5384FBC7"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Projektphase</w:t>
      </w:r>
      <w:r w:rsidRPr="005E20F6">
        <w:rPr>
          <w:rFonts w:asciiTheme="minorHAnsi" w:hAnsiTheme="minorHAnsi" w:cstheme="minorHAnsi"/>
        </w:rPr>
        <w:t>:</w:t>
      </w:r>
      <w:r w:rsidRPr="0028757A">
        <w:rPr>
          <w:rFonts w:asciiTheme="minorHAnsi" w:hAnsiTheme="minorHAnsi" w:cstheme="minorHAnsi"/>
        </w:rPr>
        <w:t xml:space="preserve"> Phasen-spezifisch oder ebenfalls für das komplette Projekt geeignet?</w:t>
      </w:r>
    </w:p>
    <w:p w14:paraId="2FBBF6A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Die Methode sollte sich für alle Phasen der Entwicklung anwenden lassen.</w:t>
      </w:r>
    </w:p>
    <w:p w14:paraId="58F1698F" w14:textId="77777777" w:rsidR="001650B3" w:rsidRPr="0028757A" w:rsidRDefault="001C39FA" w:rsidP="00E4118A">
      <w:pPr>
        <w:pStyle w:val="Textbody"/>
        <w:rPr>
          <w:rFonts w:asciiTheme="minorHAnsi" w:hAnsiTheme="minorHAnsi" w:cstheme="minorHAnsi"/>
        </w:rPr>
      </w:pPr>
      <w:r w:rsidRPr="005E20F6">
        <w:rPr>
          <w:rStyle w:val="StrongEmphasis"/>
          <w:rFonts w:asciiTheme="minorHAnsi" w:hAnsiTheme="minorHAnsi" w:cstheme="minorHAnsi"/>
        </w:rPr>
        <w:t>Projektgröße</w:t>
      </w:r>
      <w:r w:rsidRPr="005E20F6">
        <w:rPr>
          <w:rFonts w:asciiTheme="minorHAnsi" w:hAnsiTheme="minorHAnsi" w:cstheme="minorHAnsi"/>
        </w:rPr>
        <w:t>:</w:t>
      </w:r>
      <w:r w:rsidRPr="0028757A">
        <w:rPr>
          <w:rFonts w:asciiTheme="minorHAnsi" w:hAnsiTheme="minorHAnsi" w:cstheme="minorHAnsi"/>
        </w:rPr>
        <w:t xml:space="preserve"> Für welche Teamgröße und Projektdauer ist es geeignet?</w:t>
      </w:r>
    </w:p>
    <w:p w14:paraId="406B827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Unwichtig für uns da wir ein kleines Team mit einem kleinen Projekt sind.</w:t>
      </w:r>
    </w:p>
    <w:p w14:paraId="77780DAD" w14:textId="309C0993"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w:t>
      </w:r>
      <w:r w:rsidRPr="005E20F6">
        <w:rPr>
          <w:rStyle w:val="StrongEmphasis"/>
          <w:rFonts w:asciiTheme="minorHAnsi" w:hAnsiTheme="minorHAnsi" w:cstheme="minorHAnsi"/>
        </w:rPr>
        <w:t>ung</w:t>
      </w:r>
      <w:r w:rsidR="000733D8" w:rsidRPr="005E20F6">
        <w:rPr>
          <w:rFonts w:asciiTheme="minorHAnsi" w:hAnsiTheme="minorHAnsi" w:cstheme="minorHAnsi"/>
        </w:rPr>
        <w:t>:</w:t>
      </w:r>
      <w:r w:rsidR="000733D8">
        <w:rPr>
          <w:rFonts w:asciiTheme="minorHAnsi" w:hAnsiTheme="minorHAnsi" w:cstheme="minorHAnsi"/>
        </w:rPr>
        <w:t xml:space="preserve"> Darf das Datum, </w:t>
      </w:r>
      <w:r w:rsidRPr="0028757A">
        <w:rPr>
          <w:rFonts w:asciiTheme="minorHAnsi" w:hAnsiTheme="minorHAnsi" w:cstheme="minorHAnsi"/>
        </w:rPr>
        <w:t>bzw. Budget</w:t>
      </w:r>
      <w:r w:rsidR="005E20F6">
        <w:rPr>
          <w:rFonts w:asciiTheme="minorHAnsi" w:hAnsiTheme="minorHAnsi" w:cstheme="minorHAnsi"/>
        </w:rPr>
        <w:t>,</w:t>
      </w:r>
      <w:r w:rsidRPr="0028757A">
        <w:rPr>
          <w:rFonts w:asciiTheme="minorHAnsi" w:hAnsiTheme="minorHAnsi" w:cstheme="minorHAnsi"/>
        </w:rPr>
        <w:t xml:space="preserve"> fest oder offen sein?</w:t>
      </w:r>
    </w:p>
    <w:p w14:paraId="53B1A3E0" w14:textId="5B12DF2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Wir haben kein Budget. Eine zu feste Strukturierung mit feste Daten</w:t>
      </w:r>
      <w:r w:rsidR="005E20F6">
        <w:rPr>
          <w:rFonts w:asciiTheme="minorHAnsi" w:hAnsiTheme="minorHAnsi" w:cstheme="minorHAnsi"/>
        </w:rPr>
        <w:t xml:space="preserve">, sowie eine vollständig </w:t>
      </w:r>
      <w:r w:rsidRPr="0028757A">
        <w:rPr>
          <w:rFonts w:asciiTheme="minorHAnsi" w:hAnsiTheme="minorHAnsi" w:cstheme="minorHAnsi"/>
        </w:rPr>
        <w:t>fehl</w:t>
      </w:r>
      <w:r w:rsidR="005E20F6">
        <w:rPr>
          <w:rFonts w:asciiTheme="minorHAnsi" w:hAnsiTheme="minorHAnsi" w:cstheme="minorHAnsi"/>
        </w:rPr>
        <w:t xml:space="preserve">ende </w:t>
      </w:r>
      <w:r w:rsidRPr="0028757A">
        <w:rPr>
          <w:rFonts w:asciiTheme="minorHAnsi" w:hAnsiTheme="minorHAnsi" w:cstheme="minorHAnsi"/>
        </w:rPr>
        <w:t>Ordnung ist nicht gewünscht, weshalb wir nach einem Mittelmaß suchen.</w:t>
      </w:r>
    </w:p>
    <w:p w14:paraId="60E8B64B" w14:textId="5A023F2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w:t>
      </w:r>
      <w:r w:rsidRPr="005E20F6">
        <w:rPr>
          <w:rStyle w:val="StrongEmphasis"/>
          <w:rFonts w:asciiTheme="minorHAnsi" w:hAnsiTheme="minorHAnsi" w:cstheme="minorHAnsi"/>
        </w:rPr>
        <w:t>end Iterationen</w:t>
      </w:r>
      <w:r w:rsidRPr="005E20F6">
        <w:rPr>
          <w:rFonts w:asciiTheme="minorHAnsi" w:hAnsiTheme="minorHAnsi" w:cstheme="minorHAnsi"/>
        </w:rPr>
        <w:t>:</w:t>
      </w:r>
      <w:r w:rsidRPr="0028757A">
        <w:rPr>
          <w:rFonts w:asciiTheme="minorHAnsi" w:hAnsiTheme="minorHAnsi" w:cstheme="minorHAnsi"/>
        </w:rPr>
        <w:t xml:space="preserve"> Dürfen Änderungen währen</w:t>
      </w:r>
      <w:r w:rsidR="005E20F6">
        <w:rPr>
          <w:rFonts w:asciiTheme="minorHAnsi" w:hAnsiTheme="minorHAnsi" w:cstheme="minorHAnsi"/>
        </w:rPr>
        <w:t xml:space="preserve">d einer Iteration durchgeführt </w:t>
      </w:r>
      <w:r w:rsidRPr="0028757A">
        <w:rPr>
          <w:rFonts w:asciiTheme="minorHAnsi" w:hAnsiTheme="minorHAnsi" w:cstheme="minorHAnsi"/>
        </w:rPr>
        <w:t>werden oder nur zwischen diesen? (z.B. Aufgaben-Zuteilung; Aufgaben-Aufwandseinschätzung, Neue Aufgaben in die Iteration aufnehmen, Priorität von Aufgaben)</w:t>
      </w:r>
    </w:p>
    <w:p w14:paraId="5AA646FE"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Wir wollen flexibel in der Ausführung der Iterationen sein.</w:t>
      </w:r>
    </w:p>
    <w:p w14:paraId="37FE5FC2" w14:textId="77777777" w:rsidR="001650B3" w:rsidRPr="0028757A" w:rsidRDefault="001C39FA" w:rsidP="00E4118A">
      <w:pPr>
        <w:pStyle w:val="Textbody"/>
        <w:rPr>
          <w:rFonts w:asciiTheme="minorHAnsi" w:hAnsiTheme="minorHAnsi" w:cstheme="minorHAnsi"/>
        </w:rPr>
      </w:pPr>
      <w:r w:rsidRPr="005E20F6">
        <w:rPr>
          <w:rFonts w:asciiTheme="minorHAnsi" w:hAnsiTheme="minorHAnsi" w:cstheme="minorHAnsi"/>
          <w:b/>
        </w:rPr>
        <w:t xml:space="preserve">Flexibilität: </w:t>
      </w:r>
      <w:r w:rsidRPr="0028757A">
        <w:rPr>
          <w:rFonts w:asciiTheme="minorHAnsi" w:hAnsiTheme="minorHAnsi" w:cstheme="minorHAnsi"/>
        </w:rPr>
        <w:t xml:space="preserve">Wie gut/flexibel lässt sich die Methode auf die eigenen Umstände anpassen? Lässt sich </w:t>
      </w:r>
      <w:r w:rsidRPr="0028757A">
        <w:rPr>
          <w:rFonts w:asciiTheme="minorHAnsi" w:hAnsiTheme="minorHAnsi" w:cstheme="minorHAnsi"/>
        </w:rPr>
        <w:tab/>
        <w:t xml:space="preserve">die Methodik schrittweise oder in Teilen einführen? (z.B. Länge der Iteration, Dauer der </w:t>
      </w:r>
      <w:r w:rsidRPr="0028757A">
        <w:rPr>
          <w:rFonts w:asciiTheme="minorHAnsi" w:hAnsiTheme="minorHAnsi" w:cstheme="minorHAnsi"/>
        </w:rPr>
        <w:tab/>
        <w:t>Meetings anpassen)</w:t>
      </w:r>
    </w:p>
    <w:p w14:paraId="34AC550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Es soll alles so flexibel wie möglich sein.</w:t>
      </w:r>
    </w:p>
    <w:p w14:paraId="5246557D"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w:t>
      </w:r>
      <w:r w:rsidRPr="005E20F6">
        <w:rPr>
          <w:rStyle w:val="StrongEmphasis"/>
          <w:rFonts w:asciiTheme="minorHAnsi" w:hAnsiTheme="minorHAnsi" w:cstheme="minorHAnsi"/>
        </w:rPr>
        <w:t>enverantwortung</w:t>
      </w:r>
      <w:r w:rsidRPr="005E20F6">
        <w:rPr>
          <w:rFonts w:asciiTheme="minorHAnsi" w:hAnsiTheme="minorHAnsi" w:cstheme="minorHAnsi"/>
        </w:rPr>
        <w:t>:</w:t>
      </w:r>
      <w:r w:rsidRPr="0028757A">
        <w:rPr>
          <w:rFonts w:asciiTheme="minorHAnsi" w:hAnsiTheme="minorHAnsi" w:cstheme="minorHAnsi"/>
        </w:rPr>
        <w:t xml:space="preserve"> Wie hoch ist sie und wer trägt sie?</w:t>
      </w:r>
    </w:p>
    <w:p w14:paraId="6F4A90D9"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Alle Mitglieder sollen gleichermaßen verantwortlich sein.</w:t>
      </w:r>
    </w:p>
    <w:p w14:paraId="1AA3B904"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 xml:space="preserve">Einarbeitungsaufwand: </w:t>
      </w:r>
      <w:r w:rsidRPr="0028757A">
        <w:rPr>
          <w:rStyle w:val="StrongEmphasis"/>
          <w:rFonts w:asciiTheme="minorHAnsi" w:hAnsiTheme="minorHAnsi" w:cstheme="minorHAnsi"/>
          <w:b w:val="0"/>
          <w:bCs w:val="0"/>
        </w:rPr>
        <w:t>Wie schwer/aufwendig ist es, die Methodik einzuführen?</w:t>
      </w:r>
    </w:p>
    <w:p w14:paraId="15FD7C63" w14:textId="1EF4711F"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ab/>
        <w:t>Da wir für dieses Projekt eine Managementmethode so</w:t>
      </w:r>
      <w:r w:rsidR="005E20F6">
        <w:rPr>
          <w:rStyle w:val="StrongEmphasis"/>
          <w:rFonts w:asciiTheme="minorHAnsi" w:hAnsiTheme="minorHAnsi" w:cstheme="minorHAnsi"/>
          <w:b w:val="0"/>
          <w:bCs w:val="0"/>
        </w:rPr>
        <w:t xml:space="preserve">fort anwenden, sollte diese so </w:t>
      </w:r>
      <w:r w:rsidRPr="0028757A">
        <w:rPr>
          <w:rStyle w:val="StrongEmphasis"/>
          <w:rFonts w:asciiTheme="minorHAnsi" w:hAnsiTheme="minorHAnsi" w:cstheme="minorHAnsi"/>
          <w:b w:val="0"/>
          <w:bCs w:val="0"/>
        </w:rPr>
        <w:t>wenig</w:t>
      </w:r>
      <w:r w:rsidR="005E20F6">
        <w:rPr>
          <w:rStyle w:val="StrongEmphasis"/>
          <w:rFonts w:asciiTheme="minorHAnsi" w:hAnsiTheme="minorHAnsi" w:cstheme="minorHAnsi"/>
          <w:b w:val="0"/>
          <w:bCs w:val="0"/>
        </w:rPr>
        <w:t xml:space="preserve">e </w:t>
      </w:r>
      <w:r w:rsidRPr="0028757A">
        <w:rPr>
          <w:rStyle w:val="StrongEmphasis"/>
          <w:rFonts w:asciiTheme="minorHAnsi" w:hAnsiTheme="minorHAnsi" w:cstheme="minorHAnsi"/>
          <w:b w:val="0"/>
          <w:bCs w:val="0"/>
        </w:rPr>
        <w:t>Hürden haben wie möglich.</w:t>
      </w:r>
    </w:p>
    <w:p w14:paraId="3899A2B4" w14:textId="68F9E5EE"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E20F6">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E20F6">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 Ermöglicht es das Managen meh</w:t>
      </w:r>
      <w:r w:rsidR="005E20F6">
        <w:rPr>
          <w:rFonts w:asciiTheme="minorHAnsi" w:hAnsiTheme="minorHAnsi" w:cstheme="minorHAnsi"/>
        </w:rPr>
        <w:t xml:space="preserve">rerer Projekte </w:t>
      </w:r>
      <w:r w:rsidRPr="0028757A">
        <w:rPr>
          <w:rFonts w:asciiTheme="minorHAnsi" w:hAnsiTheme="minorHAnsi" w:cstheme="minorHAnsi"/>
        </w:rPr>
        <w:t>parallel? (z.B. eine Abteilung → zwei Projekte, Teammitg</w:t>
      </w:r>
      <w:r w:rsidR="005E20F6">
        <w:rPr>
          <w:rFonts w:asciiTheme="minorHAnsi" w:hAnsiTheme="minorHAnsi" w:cstheme="minorHAnsi"/>
        </w:rPr>
        <w:t xml:space="preserve">lieder bearbeiten Aufgaben aus </w:t>
      </w:r>
      <w:r w:rsidRPr="0028757A">
        <w:rPr>
          <w:rFonts w:asciiTheme="minorHAnsi" w:hAnsiTheme="minorHAnsi" w:cstheme="minorHAnsi"/>
        </w:rPr>
        <w:t>beiden Projekten)</w:t>
      </w:r>
    </w:p>
    <w:p w14:paraId="7903AAD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b/>
        <w:t>Für uns unwichtig, da wir nur an einem Projekt arbeiten.</w:t>
      </w:r>
    </w:p>
    <w:p w14:paraId="1CBD863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Wir haben uns unter den populärsten Projektmanagementmethoden die besseren herausgesucht.</w:t>
      </w:r>
    </w:p>
    <w:p w14:paraId="43A7424E" w14:textId="77777777" w:rsidR="0035382A" w:rsidRDefault="0035382A" w:rsidP="00E4118A">
      <w:pPr>
        <w:rPr>
          <w:rFonts w:asciiTheme="minorHAnsi" w:eastAsia="Segoe UI" w:hAnsiTheme="minorHAnsi" w:cstheme="minorHAnsi"/>
          <w:b/>
          <w:bCs/>
          <w:sz w:val="36"/>
          <w:szCs w:val="36"/>
        </w:rPr>
      </w:pPr>
      <w:bookmarkStart w:id="60" w:name="__RefHeading___Toc3499_581654776"/>
      <w:r>
        <w:rPr>
          <w:rFonts w:asciiTheme="minorHAnsi" w:hAnsiTheme="minorHAnsi" w:cstheme="minorHAnsi"/>
        </w:rPr>
        <w:br w:type="page"/>
      </w:r>
    </w:p>
    <w:p w14:paraId="2DD3E2D9" w14:textId="0F48E51F" w:rsidR="001650B3" w:rsidRPr="0028757A" w:rsidRDefault="000E6E1E" w:rsidP="00E4118A">
      <w:pPr>
        <w:pStyle w:val="berschrift2"/>
        <w:rPr>
          <w:rFonts w:asciiTheme="minorHAnsi" w:hAnsiTheme="minorHAnsi" w:cstheme="minorHAnsi"/>
        </w:rPr>
      </w:pPr>
      <w:bookmarkStart w:id="61" w:name="_Toc454796662"/>
      <w:r w:rsidRPr="0028757A">
        <w:rPr>
          <w:rFonts w:asciiTheme="minorHAnsi" w:hAnsiTheme="minorHAnsi" w:cstheme="minorHAnsi"/>
        </w:rPr>
        <w:lastRenderedPageBreak/>
        <w:t>2.9</w:t>
      </w:r>
      <w:r w:rsidR="001C39FA" w:rsidRPr="0028757A">
        <w:rPr>
          <w:rFonts w:asciiTheme="minorHAnsi" w:hAnsiTheme="minorHAnsi" w:cstheme="minorHAnsi"/>
        </w:rPr>
        <w:t xml:space="preserve"> Beschreibung der Projektmanagementmethoden</w:t>
      </w:r>
      <w:bookmarkEnd w:id="60"/>
      <w:bookmarkEnd w:id="61"/>
    </w:p>
    <w:p w14:paraId="371E58E1" w14:textId="4DF004EC" w:rsidR="00194CD6" w:rsidRDefault="00194CD6" w:rsidP="00194CD6">
      <w:pPr>
        <w:pStyle w:val="Textbody"/>
      </w:pPr>
      <w:bookmarkStart w:id="62" w:name="__RefHeading___Toc3501_581654776"/>
      <w:r>
        <w:t>Im Folgenden werden vier verschiedene Projektmanagementmethoden beschrieben und gegeneinander aufgewogen.</w:t>
      </w:r>
    </w:p>
    <w:p w14:paraId="34B26F02" w14:textId="359BDA9C" w:rsidR="001650B3" w:rsidRPr="0028757A" w:rsidRDefault="000E6E1E" w:rsidP="00E4118A">
      <w:pPr>
        <w:pStyle w:val="berschrift3"/>
        <w:rPr>
          <w:rFonts w:asciiTheme="minorHAnsi" w:hAnsiTheme="minorHAnsi" w:cstheme="minorHAnsi"/>
        </w:rPr>
      </w:pPr>
      <w:bookmarkStart w:id="63" w:name="_Toc454796663"/>
      <w:r w:rsidRPr="0028757A">
        <w:rPr>
          <w:rFonts w:asciiTheme="minorHAnsi" w:hAnsiTheme="minorHAnsi" w:cstheme="minorHAnsi"/>
        </w:rPr>
        <w:t>2.9</w:t>
      </w:r>
      <w:r w:rsidR="001C39FA" w:rsidRPr="0028757A">
        <w:rPr>
          <w:rFonts w:asciiTheme="minorHAnsi" w:hAnsiTheme="minorHAnsi" w:cstheme="minorHAnsi"/>
        </w:rPr>
        <w:t>.1 Kanban</w:t>
      </w:r>
      <w:bookmarkEnd w:id="62"/>
      <w:bookmarkEnd w:id="63"/>
    </w:p>
    <w:p w14:paraId="3C5960D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Begriff Kanban kommt aus dem Japanischem und bedeutet in etwa „Signalkarte“. Dieses Projektmanagement-Framework beinhaltet das „Pull-Prinzip“, d.h. ein Arbeiter erteilt Anfragen an andere (z.B. Nachschub anfordern) statt einer Person, die über dem ganzen steht und das Projekt überwacht. Dies soll dem Produktionsfluss dienen.</w:t>
      </w:r>
    </w:p>
    <w:p w14:paraId="4BE4EC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Kanban legt einem wenige Vorlagen auf, weshalb es flexibel und anpassbar ist, da der Schwerpunkt auf einem optimalen Fluss (Flow) liegen soll.</w:t>
      </w:r>
    </w:p>
    <w:p w14:paraId="283F8CCE" w14:textId="242A331B" w:rsidR="001650B3" w:rsidRPr="0028757A" w:rsidRDefault="000E6E1E" w:rsidP="00E4118A">
      <w:pPr>
        <w:pStyle w:val="berschrift4"/>
        <w:rPr>
          <w:rFonts w:asciiTheme="minorHAnsi" w:hAnsiTheme="minorHAnsi" w:cstheme="minorHAnsi"/>
        </w:rPr>
      </w:pPr>
      <w:bookmarkStart w:id="64" w:name="__RefHeading___Toc3503_581654776"/>
      <w:r w:rsidRPr="0028757A">
        <w:rPr>
          <w:rFonts w:asciiTheme="minorHAnsi" w:hAnsiTheme="minorHAnsi" w:cstheme="minorHAnsi"/>
        </w:rPr>
        <w:t>2.9</w:t>
      </w:r>
      <w:r w:rsidR="001C39FA" w:rsidRPr="0028757A">
        <w:rPr>
          <w:rFonts w:asciiTheme="minorHAnsi" w:hAnsiTheme="minorHAnsi" w:cstheme="minorHAnsi"/>
        </w:rPr>
        <w:t>.1.1 Kanban Ablauf</w:t>
      </w:r>
      <w:bookmarkEnd w:id="64"/>
    </w:p>
    <w:p w14:paraId="6C94454E" w14:textId="4242C5E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Aufgaben, Features, User-Stories und andere Formen von Anforderungen werden als Tickets</w:t>
      </w:r>
      <w:r w:rsidR="006A5030">
        <w:rPr>
          <w:rFonts w:asciiTheme="minorHAnsi" w:hAnsiTheme="minorHAnsi" w:cstheme="minorHAnsi"/>
        </w:rPr>
        <w:t xml:space="preserve"> (Work-Item)</w:t>
      </w:r>
      <w:r w:rsidRPr="0028757A">
        <w:rPr>
          <w:rFonts w:asciiTheme="minorHAnsi" w:hAnsiTheme="minorHAnsi" w:cstheme="minorHAnsi"/>
        </w:rPr>
        <w:t xml:space="preserve"> aufgefasst. Jedes Ticket durchläuft verschiedene Prozessschritte bis diese</w:t>
      </w:r>
      <w:r w:rsidR="006A5030">
        <w:rPr>
          <w:rFonts w:asciiTheme="minorHAnsi" w:hAnsiTheme="minorHAnsi" w:cstheme="minorHAnsi"/>
        </w:rPr>
        <w:t>s</w:t>
      </w:r>
      <w:r w:rsidRPr="0028757A">
        <w:rPr>
          <w:rFonts w:asciiTheme="minorHAnsi" w:hAnsiTheme="minorHAnsi" w:cstheme="minorHAnsi"/>
        </w:rPr>
        <w:t xml:space="preserve"> fertig ist; dabei wird die benötigte Zeit gemessen. Pro Schritt dürfen sich nur eine maximale Anzahl an Tickets gleichzeitig befinden. „Staut“ es sich, so zeigt es, dass der Flow nicht optimal ist. Es müssen dann für den entsprechenden Abschnitt mehr Ressourcen hinzugefügt oder die Prozessschritte überarbeitet werden.</w:t>
      </w:r>
      <w:r w:rsidR="006A5030">
        <w:rPr>
          <w:rFonts w:asciiTheme="minorHAnsi" w:hAnsiTheme="minorHAnsi" w:cstheme="minorHAnsi"/>
        </w:rPr>
        <w:t xml:space="preserve"> </w:t>
      </w:r>
      <w:r w:rsidRPr="0028757A">
        <w:rPr>
          <w:rFonts w:asciiTheme="minorHAnsi" w:hAnsiTheme="minorHAnsi" w:cstheme="minorHAnsi"/>
        </w:rPr>
        <w:t>All das soll als selbstregulierendes System den Produktionsfluss optimal halten.</w:t>
      </w:r>
    </w:p>
    <w:p w14:paraId="0F33BD1F" w14:textId="3F261121" w:rsidR="001650B3" w:rsidRPr="0028757A" w:rsidRDefault="000E6E1E" w:rsidP="00E4118A">
      <w:pPr>
        <w:pStyle w:val="berschrift4"/>
        <w:rPr>
          <w:rFonts w:asciiTheme="minorHAnsi" w:hAnsiTheme="minorHAnsi" w:cstheme="minorHAnsi"/>
        </w:rPr>
      </w:pPr>
      <w:bookmarkStart w:id="65" w:name="__RefHeading___Toc3505_581654776"/>
      <w:r w:rsidRPr="0028757A">
        <w:rPr>
          <w:rFonts w:asciiTheme="minorHAnsi" w:hAnsiTheme="minorHAnsi" w:cstheme="minorHAnsi"/>
        </w:rPr>
        <w:t>2.9</w:t>
      </w:r>
      <w:r w:rsidR="001C39FA" w:rsidRPr="0028757A">
        <w:rPr>
          <w:rFonts w:asciiTheme="minorHAnsi" w:hAnsiTheme="minorHAnsi" w:cstheme="minorHAnsi"/>
        </w:rPr>
        <w:t>.1.2 Kanban-Charakteristik</w:t>
      </w:r>
      <w:bookmarkEnd w:id="65"/>
    </w:p>
    <w:p w14:paraId="4EEB046F"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Kaizen:</w:t>
      </w:r>
    </w:p>
    <w:p w14:paraId="2915FCAE" w14:textId="174023F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Kaizen ist aus dem Japanischen (Kai = Veränderung, Zen = zum Besseren) und repräsentiert den KVP-Anteil (</w:t>
      </w:r>
      <w:bookmarkStart w:id="66" w:name="firstHeading"/>
      <w:bookmarkEnd w:id="66"/>
      <w:r w:rsidRPr="0028757A">
        <w:rPr>
          <w:rFonts w:asciiTheme="minorHAnsi" w:hAnsiTheme="minorHAnsi" w:cstheme="minorHAnsi"/>
        </w:rPr>
        <w:t>Kontinui</w:t>
      </w:r>
      <w:r w:rsidR="006A5030">
        <w:rPr>
          <w:rFonts w:asciiTheme="minorHAnsi" w:hAnsiTheme="minorHAnsi" w:cstheme="minorHAnsi"/>
        </w:rPr>
        <w:t xml:space="preserve">erlicher Verbesserungsprozess) </w:t>
      </w:r>
      <w:r w:rsidRPr="0028757A">
        <w:rPr>
          <w:rFonts w:asciiTheme="minorHAnsi" w:hAnsiTheme="minorHAnsi" w:cstheme="minorHAnsi"/>
        </w:rPr>
        <w:t>von Kanban.</w:t>
      </w:r>
      <w:r w:rsidRPr="006A5030">
        <w:rPr>
          <w:rStyle w:val="FootnoteSymbol"/>
          <w:rFonts w:asciiTheme="minorHAnsi" w:hAnsiTheme="minorHAnsi" w:cstheme="minorHAnsi"/>
          <w:vertAlign w:val="superscript"/>
        </w:rPr>
        <w:footnoteReference w:id="46"/>
      </w:r>
      <w:r w:rsidRPr="0028757A">
        <w:rPr>
          <w:rFonts w:asciiTheme="minorHAnsi" w:hAnsiTheme="minorHAnsi" w:cstheme="minorHAnsi"/>
        </w:rPr>
        <w:t xml:space="preserve"> Dieser beinhaltet u.a. auch die Treffen und Operations</w:t>
      </w:r>
      <w:r w:rsidR="006A5030">
        <w:rPr>
          <w:rFonts w:asciiTheme="minorHAnsi" w:hAnsiTheme="minorHAnsi" w:cstheme="minorHAnsi"/>
        </w:rPr>
        <w:t xml:space="preserve"> </w:t>
      </w:r>
      <w:r w:rsidRPr="0028757A">
        <w:rPr>
          <w:rFonts w:asciiTheme="minorHAnsi" w:hAnsiTheme="minorHAnsi" w:cstheme="minorHAnsi"/>
        </w:rPr>
        <w:t>Reviews.</w:t>
      </w:r>
    </w:p>
    <w:p w14:paraId="4B8B5755"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Treffen:</w:t>
      </w:r>
    </w:p>
    <w:p w14:paraId="3BA233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Diese finden täglich und in der Regel morgens statt. Dabei wird mittels des Kanban-Boards vorgetragen, wie weit die einzelnen Aufgaben seit dem letzten Meeting vorangeschritten sind und wo Probleme liegen, sofern vorhanden. Meetings sollten nicht länger als 15 Minuten dauern; bei größeren Diskussionen müssen diese zu einem anderen Zeitpunkt verschoben werden.</w:t>
      </w:r>
    </w:p>
    <w:p w14:paraId="58A20E48"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Operations Reviews:</w:t>
      </w:r>
    </w:p>
    <w:p w14:paraId="244BC944" w14:textId="68E41330"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Eine Form des Meetings, die im Gegensatz zu den täglichen Treffen unregelmäßig stattfinden. Sie dient der stetigen Verbesserung</w:t>
      </w:r>
      <w:r w:rsidR="006A5030">
        <w:rPr>
          <w:rFonts w:asciiTheme="minorHAnsi" w:hAnsiTheme="minorHAnsi" w:cstheme="minorHAnsi"/>
        </w:rPr>
        <w:t>,</w:t>
      </w:r>
      <w:r w:rsidRPr="0028757A">
        <w:rPr>
          <w:rFonts w:asciiTheme="minorHAnsi" w:hAnsiTheme="minorHAnsi" w:cstheme="minorHAnsi"/>
        </w:rPr>
        <w:t xml:space="preserve"> indem alte Daten betrachtet werden (z.B. Fehlerrate, Durchlaufzeiten, Anzahl geblockter Tasks) und </w:t>
      </w:r>
      <w:r w:rsidR="006A5030">
        <w:rPr>
          <w:rFonts w:asciiTheme="minorHAnsi" w:hAnsiTheme="minorHAnsi" w:cstheme="minorHAnsi"/>
        </w:rPr>
        <w:t>anhand dieser entschieden wird</w:t>
      </w:r>
      <w:r w:rsidRPr="0028757A">
        <w:rPr>
          <w:rFonts w:asciiTheme="minorHAnsi" w:hAnsiTheme="minorHAnsi" w:cstheme="minorHAnsi"/>
        </w:rPr>
        <w:t xml:space="preserve">, was zu </w:t>
      </w:r>
      <w:r w:rsidR="006A5030">
        <w:rPr>
          <w:rFonts w:asciiTheme="minorHAnsi" w:hAnsiTheme="minorHAnsi" w:cstheme="minorHAnsi"/>
        </w:rPr>
        <w:t>v</w:t>
      </w:r>
      <w:r w:rsidRPr="0028757A">
        <w:rPr>
          <w:rFonts w:asciiTheme="minorHAnsi" w:hAnsiTheme="minorHAnsi" w:cstheme="minorHAnsi"/>
        </w:rPr>
        <w:t>erbessern ist. Bei diesem Meeting treffen sich alle Mitglieder der Organisation. Operations Reviews sind nicht mit Retrospektiven aus anderen agilen Methoden zu verwechseln, die subjektiv auf die letzte Iteration(en) zurückblicken. Bei Kanban geht es um Zahlen und Fakten, die als Indikator gelten statt der Eindrücke der Mitarbeiter.</w:t>
      </w:r>
    </w:p>
    <w:p w14:paraId="0A74F625"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Kanban-Board:</w:t>
      </w:r>
    </w:p>
    <w:p w14:paraId="4413A502" w14:textId="506EE7C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 Kanban-Board ist eine simple Tafel, auf der die Prozessschritte als Spalten dargestellt werden. Die Aufgaben (Tasks) werden als Magnete, Post-its oder andere geeigneten Gegenstände spaltenweise verschoben. Dabei ist zu beachten, dass nur die erlaubte Anzahl an Tasks pro Spalte enthalten sein dürfen. Die Grenze wird üblicherweise oberhalb der Spalte eingetragen, so dass man auf eine</w:t>
      </w:r>
      <w:r w:rsidR="006A5030">
        <w:rPr>
          <w:rFonts w:asciiTheme="minorHAnsi" w:hAnsiTheme="minorHAnsi" w:cstheme="minorHAnsi"/>
        </w:rPr>
        <w:t>n</w:t>
      </w:r>
      <w:r w:rsidRPr="0028757A">
        <w:rPr>
          <w:rFonts w:asciiTheme="minorHAnsi" w:hAnsiTheme="minorHAnsi" w:cstheme="minorHAnsi"/>
        </w:rPr>
        <w:t xml:space="preserve"> Blick den Status der Prozesse sieht, Bottlenecks erkennt </w:t>
      </w:r>
      <w:r w:rsidRPr="0028757A">
        <w:rPr>
          <w:rFonts w:asciiTheme="minorHAnsi" w:hAnsiTheme="minorHAnsi" w:cstheme="minorHAnsi"/>
        </w:rPr>
        <w:lastRenderedPageBreak/>
        <w:t xml:space="preserve">und </w:t>
      </w:r>
      <w:r w:rsidR="006A5030">
        <w:rPr>
          <w:rFonts w:asciiTheme="minorHAnsi" w:hAnsiTheme="minorHAnsi" w:cstheme="minorHAnsi"/>
        </w:rPr>
        <w:t xml:space="preserve">sieht, </w:t>
      </w:r>
      <w:r w:rsidRPr="0028757A">
        <w:rPr>
          <w:rFonts w:asciiTheme="minorHAnsi" w:hAnsiTheme="minorHAnsi" w:cstheme="minorHAnsi"/>
        </w:rPr>
        <w:t>wie gut der Produktionsfluss "fließt".</w:t>
      </w:r>
    </w:p>
    <w:p w14:paraId="40AE2713" w14:textId="3F413678" w:rsidR="001650B3" w:rsidRPr="0028757A" w:rsidRDefault="000E6E1E" w:rsidP="00E4118A">
      <w:pPr>
        <w:pStyle w:val="berschrift4"/>
        <w:rPr>
          <w:rFonts w:asciiTheme="minorHAnsi" w:hAnsiTheme="minorHAnsi" w:cstheme="minorHAnsi"/>
        </w:rPr>
      </w:pPr>
      <w:bookmarkStart w:id="67" w:name="__RefHeading___Toc1215_133500371"/>
      <w:r w:rsidRPr="0028757A">
        <w:rPr>
          <w:rFonts w:asciiTheme="minorHAnsi" w:hAnsiTheme="minorHAnsi" w:cstheme="minorHAnsi"/>
        </w:rPr>
        <w:t>2.9</w:t>
      </w:r>
      <w:r w:rsidR="001C39FA" w:rsidRPr="0028757A">
        <w:rPr>
          <w:rFonts w:asciiTheme="minorHAnsi" w:hAnsiTheme="minorHAnsi" w:cstheme="minorHAnsi"/>
        </w:rPr>
        <w:t xml:space="preserve">.1.3 </w:t>
      </w:r>
      <w:r w:rsidR="006A5030">
        <w:rPr>
          <w:rFonts w:asciiTheme="minorHAnsi" w:hAnsiTheme="minorHAnsi" w:cstheme="minorHAnsi"/>
        </w:rPr>
        <w:t>Kanban-</w:t>
      </w:r>
      <w:r w:rsidR="001C39FA" w:rsidRPr="0028757A">
        <w:rPr>
          <w:rFonts w:asciiTheme="minorHAnsi" w:hAnsiTheme="minorHAnsi" w:cstheme="minorHAnsi"/>
        </w:rPr>
        <w:t>Zusammenfassung</w:t>
      </w:r>
      <w:bookmarkEnd w:id="67"/>
    </w:p>
    <w:p w14:paraId="741DEC9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3B09BA1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Kanban lässt sich für alle Arten von Aufgaben anwenden.</w:t>
      </w:r>
    </w:p>
    <w:p w14:paraId="7F34D367"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r w:rsidRPr="0028757A">
        <w:rPr>
          <w:rFonts w:asciiTheme="minorHAnsi" w:hAnsiTheme="minorHAnsi" w:cstheme="minorHAnsi"/>
        </w:rPr>
        <w:t>:</w:t>
      </w:r>
    </w:p>
    <w:p w14:paraId="289F0876" w14:textId="4653FD16" w:rsidR="001650B3" w:rsidRPr="0028757A" w:rsidRDefault="006A5030" w:rsidP="006A5030">
      <w:pPr>
        <w:pStyle w:val="Textbody"/>
        <w:rPr>
          <w:rFonts w:asciiTheme="minorHAnsi" w:hAnsiTheme="minorHAnsi" w:cstheme="minorHAnsi"/>
        </w:rPr>
      </w:pPr>
      <w:r>
        <w:rPr>
          <w:rFonts w:asciiTheme="minorHAnsi" w:hAnsiTheme="minorHAnsi" w:cstheme="minorHAnsi"/>
        </w:rPr>
        <w:t>Kanban ist sehr flexibel. Es kann für ein einzelnes Team verwendet werden, aber auch für das ganze Portfolio (mehrere Wertschöpfungsketten) eines Unternehmens.</w:t>
      </w:r>
      <w:r w:rsidR="001C39FA" w:rsidRPr="0028757A">
        <w:rPr>
          <w:rFonts w:asciiTheme="minorHAnsi" w:hAnsiTheme="minorHAnsi" w:cstheme="minorHAnsi"/>
        </w:rPr>
        <w:t xml:space="preserve"> Dementsprechend ist es auch für langfristigen Einsatz geeignet, es kann jedoch auch für ein einzelnes Projekt angewendet werden.</w:t>
      </w:r>
    </w:p>
    <w:p w14:paraId="78145C06" w14:textId="77777777" w:rsidR="001650B3" w:rsidRPr="0028757A" w:rsidRDefault="001C39FA" w:rsidP="00E4118A">
      <w:pPr>
        <w:pStyle w:val="Textbody"/>
        <w:rPr>
          <w:rFonts w:asciiTheme="minorHAnsi" w:hAnsiTheme="minorHAnsi" w:cstheme="minorHAnsi"/>
        </w:rPr>
      </w:pPr>
      <w:commentRangeStart w:id="68"/>
      <w:r w:rsidRPr="0028757A">
        <w:rPr>
          <w:rStyle w:val="StrongEmphasis"/>
          <w:rFonts w:asciiTheme="minorHAnsi" w:hAnsiTheme="minorHAnsi" w:cstheme="minorHAnsi"/>
        </w:rPr>
        <w:t>Grad der Planung</w:t>
      </w:r>
      <w:r w:rsidRPr="0028757A">
        <w:rPr>
          <w:rFonts w:asciiTheme="minorHAnsi" w:hAnsiTheme="minorHAnsi" w:cstheme="minorHAnsi"/>
        </w:rPr>
        <w:t>:</w:t>
      </w:r>
    </w:p>
    <w:p w14:paraId="401B451F" w14:textId="2E20D5F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Kanban erlaubt die Prioritätensetzung von </w:t>
      </w:r>
      <w:r w:rsidR="00587FFB">
        <w:rPr>
          <w:rFonts w:asciiTheme="minorHAnsi" w:hAnsiTheme="minorHAnsi" w:cstheme="minorHAnsi"/>
        </w:rPr>
        <w:t>Tickets mittels der</w:t>
      </w:r>
      <w:r w:rsidR="00194CD6">
        <w:rPr>
          <w:rFonts w:asciiTheme="minorHAnsi" w:hAnsiTheme="minorHAnsi" w:cstheme="minorHAnsi"/>
        </w:rPr>
        <w:t xml:space="preserve"> Ticketklassen.</w:t>
      </w:r>
      <w:commentRangeEnd w:id="68"/>
      <w:r w:rsidR="00194CD6">
        <w:rPr>
          <w:rStyle w:val="Kommentarzeichen"/>
          <w:rFonts w:eastAsia="SimSun" w:cs="Mangal"/>
        </w:rPr>
        <w:commentReference w:id="68"/>
      </w:r>
    </w:p>
    <w:p w14:paraId="7137825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798F1EE9"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Neue Anforderungen können zu jedem Zeitpunkt an das Team gegeben werden, falls Kapazitäten frei sind.</w:t>
      </w:r>
    </w:p>
    <w:p w14:paraId="02A1C7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7492B794" w14:textId="0A57A2F5" w:rsidR="00194CD6" w:rsidRDefault="001C39FA" w:rsidP="00E4118A">
      <w:pPr>
        <w:pStyle w:val="Textbody"/>
        <w:rPr>
          <w:rFonts w:asciiTheme="minorHAnsi" w:hAnsiTheme="minorHAnsi" w:cstheme="minorHAnsi"/>
        </w:rPr>
      </w:pPr>
      <w:r w:rsidRPr="0028757A">
        <w:rPr>
          <w:rFonts w:asciiTheme="minorHAnsi" w:hAnsiTheme="minorHAnsi" w:cstheme="minorHAnsi"/>
        </w:rPr>
        <w:t xml:space="preserve">Iterationen haben keine feste Länge. Das ist gut für Einsatzgebiete, in denen man mit vielen Unterbrechungen bzw. Notfällen rechnen </w:t>
      </w:r>
      <w:r w:rsidR="00194CD6">
        <w:rPr>
          <w:rFonts w:asciiTheme="minorHAnsi" w:hAnsiTheme="minorHAnsi" w:cstheme="minorHAnsi"/>
        </w:rPr>
        <w:t>muss (z.B. Wartung). Treffen finden täglich zur gleichen Uhrzeit mit fixer Länge statt, andere Besprechungen sind flexibel.</w:t>
      </w:r>
    </w:p>
    <w:p w14:paraId="02E051B0"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72AA7F96" w14:textId="19C7B90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Hohe Eigenverantw</w:t>
      </w:r>
      <w:r w:rsidR="00194CD6">
        <w:rPr>
          <w:rFonts w:asciiTheme="minorHAnsi" w:hAnsiTheme="minorHAnsi" w:cstheme="minorHAnsi"/>
        </w:rPr>
        <w:t>ortung wegen des</w:t>
      </w:r>
      <w:r w:rsidRPr="0028757A">
        <w:rPr>
          <w:rFonts w:asciiTheme="minorHAnsi" w:hAnsiTheme="minorHAnsi" w:cstheme="minorHAnsi"/>
        </w:rPr>
        <w:t xml:space="preserve"> Pull-Prinzip</w:t>
      </w:r>
      <w:r w:rsidR="00194CD6">
        <w:rPr>
          <w:rFonts w:asciiTheme="minorHAnsi" w:hAnsiTheme="minorHAnsi" w:cstheme="minorHAnsi"/>
        </w:rPr>
        <w:t>s</w:t>
      </w:r>
      <w:r w:rsidRPr="0028757A">
        <w:rPr>
          <w:rFonts w:asciiTheme="minorHAnsi" w:hAnsiTheme="minorHAnsi" w:cstheme="minorHAnsi"/>
        </w:rPr>
        <w:t>, Mitglieder und Teams holen sich ihre Aufgaben</w:t>
      </w:r>
      <w:r w:rsidR="00194CD6">
        <w:rPr>
          <w:rFonts w:asciiTheme="minorHAnsi" w:hAnsiTheme="minorHAnsi" w:cstheme="minorHAnsi"/>
        </w:rPr>
        <w:t xml:space="preserve"> selbst</w:t>
      </w:r>
      <w:r w:rsidRPr="0028757A">
        <w:rPr>
          <w:rFonts w:asciiTheme="minorHAnsi" w:hAnsiTheme="minorHAnsi" w:cstheme="minorHAnsi"/>
        </w:rPr>
        <w:t>.</w:t>
      </w:r>
    </w:p>
    <w:p w14:paraId="11ED959C"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62912C4E"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Kanban setzt weder viel Vorwissen voraus, noch braucht man spezielles Equipment. Ein Whiteboard und Kärtchen reichen bereits aus. Jedoch kann man auch fertige Software dafür einsetzten was mit finanziellem Aufwand und Einarbeitung ins Programm verbunden ist.</w:t>
      </w:r>
    </w:p>
    <w:p w14:paraId="765D93BC" w14:textId="721D4C02" w:rsidR="001650B3" w:rsidRPr="0028757A" w:rsidRDefault="00194CD6" w:rsidP="00E4118A">
      <w:pPr>
        <w:pStyle w:val="Textbody"/>
        <w:rPr>
          <w:rFonts w:asciiTheme="minorHAnsi" w:hAnsiTheme="minorHAnsi" w:cstheme="minorHAnsi"/>
        </w:rPr>
      </w:pPr>
      <w:r>
        <w:rPr>
          <w:rStyle w:val="StrongEmphasis"/>
          <w:rFonts w:asciiTheme="minorHAnsi" w:hAnsiTheme="minorHAnsi" w:cstheme="minorHAnsi"/>
        </w:rPr>
        <w:t>Ein-P</w:t>
      </w:r>
      <w:r w:rsidR="001C39FA" w:rsidRPr="0028757A">
        <w:rPr>
          <w:rStyle w:val="StrongEmphasis"/>
          <w:rFonts w:asciiTheme="minorHAnsi" w:hAnsiTheme="minorHAnsi" w:cstheme="minorHAnsi"/>
        </w:rPr>
        <w:t>rojekt- oder Mehr</w:t>
      </w:r>
      <w:r>
        <w:rPr>
          <w:rStyle w:val="StrongEmphasis"/>
          <w:rFonts w:asciiTheme="minorHAnsi" w:hAnsiTheme="minorHAnsi" w:cstheme="minorHAnsi"/>
        </w:rPr>
        <w:t>-P</w:t>
      </w:r>
      <w:r w:rsidR="001C39FA" w:rsidRPr="0028757A">
        <w:rPr>
          <w:rStyle w:val="StrongEmphasis"/>
          <w:rFonts w:asciiTheme="minorHAnsi" w:hAnsiTheme="minorHAnsi" w:cstheme="minorHAnsi"/>
        </w:rPr>
        <w:t>rojektumgebungen</w:t>
      </w:r>
      <w:r w:rsidR="001C39FA" w:rsidRPr="0028757A">
        <w:rPr>
          <w:rFonts w:asciiTheme="minorHAnsi" w:hAnsiTheme="minorHAnsi" w:cstheme="minorHAnsi"/>
        </w:rPr>
        <w:t>:</w:t>
      </w:r>
    </w:p>
    <w:p w14:paraId="7EF986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Es ist möglich an mehreren Projekten gleichzeitig zu arbeiten. Die Tickets können mit verschiedenen Farben hervorgehoben werden, um diese dann entsprechend zuzuordnen bzw. man kann pro Projekt eigene Zeilen/Zeilengruppen auf dem Board bilden.</w:t>
      </w:r>
    </w:p>
    <w:p w14:paraId="45ADFD7E" w14:textId="16738859" w:rsidR="001650B3" w:rsidRPr="0028757A" w:rsidRDefault="000E6E1E" w:rsidP="00E4118A">
      <w:pPr>
        <w:pStyle w:val="berschrift3"/>
        <w:rPr>
          <w:rFonts w:asciiTheme="minorHAnsi" w:hAnsiTheme="minorHAnsi" w:cstheme="minorHAnsi"/>
        </w:rPr>
      </w:pPr>
      <w:bookmarkStart w:id="69" w:name="__RefHeading___Toc3507_581654776"/>
      <w:bookmarkStart w:id="70" w:name="_Toc454796664"/>
      <w:r w:rsidRPr="0028757A">
        <w:rPr>
          <w:rFonts w:asciiTheme="minorHAnsi" w:hAnsiTheme="minorHAnsi" w:cstheme="minorHAnsi"/>
        </w:rPr>
        <w:t>2.9</w:t>
      </w:r>
      <w:r w:rsidR="001C39FA" w:rsidRPr="0028757A">
        <w:rPr>
          <w:rFonts w:asciiTheme="minorHAnsi" w:hAnsiTheme="minorHAnsi" w:cstheme="minorHAnsi"/>
        </w:rPr>
        <w:t>.2 Scrum</w:t>
      </w:r>
      <w:bookmarkEnd w:id="69"/>
      <w:bookmarkEnd w:id="70"/>
    </w:p>
    <w:p w14:paraId="3EE2972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Scrum ist eine Projektmanagementmethodik zur agilen Softwareentwicklung. Es zeichnet sich besonders dadurch aus, dass es nur wenige Regeln kennt und daher einfach zu erlernen ist.</w:t>
      </w:r>
    </w:p>
    <w:p w14:paraId="15CC83FD" w14:textId="41079D28" w:rsidR="001650B3" w:rsidRPr="0028757A" w:rsidRDefault="000E6E1E" w:rsidP="00E4118A">
      <w:pPr>
        <w:pStyle w:val="berschrift4"/>
        <w:rPr>
          <w:rFonts w:asciiTheme="minorHAnsi" w:hAnsiTheme="minorHAnsi" w:cstheme="minorHAnsi"/>
        </w:rPr>
      </w:pPr>
      <w:bookmarkStart w:id="71" w:name="__RefHeading___Toc3509_581654776"/>
      <w:r w:rsidRPr="0028757A">
        <w:rPr>
          <w:rFonts w:asciiTheme="minorHAnsi" w:hAnsiTheme="minorHAnsi" w:cstheme="minorHAnsi"/>
        </w:rPr>
        <w:t>2.9</w:t>
      </w:r>
      <w:r w:rsidR="001C39FA" w:rsidRPr="0028757A">
        <w:rPr>
          <w:rFonts w:asciiTheme="minorHAnsi" w:hAnsiTheme="minorHAnsi" w:cstheme="minorHAnsi"/>
        </w:rPr>
        <w:t>.2.1 Projektmitglieder</w:t>
      </w:r>
      <w:bookmarkEnd w:id="71"/>
    </w:p>
    <w:p w14:paraId="61F040D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Personen die direkt am Prozess beteiligt sind können in drei Rollen eingeteilt werden:</w:t>
      </w:r>
    </w:p>
    <w:p w14:paraId="58F3B62B"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Product Owner: Stellt die fachlichen Anforderungen und priorisiert diese</w:t>
      </w:r>
    </w:p>
    <w:p w14:paraId="18A06F75"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Scrum: Managt den Prozess und beseitigt gegebenenfalls Hindernisse</w:t>
      </w:r>
    </w:p>
    <w:p w14:paraId="5DE09B31" w14:textId="77777777" w:rsidR="001650B3" w:rsidRPr="0028757A" w:rsidRDefault="001C39FA" w:rsidP="00E4118A">
      <w:pPr>
        <w:numPr>
          <w:ilvl w:val="0"/>
          <w:numId w:val="1"/>
        </w:numPr>
        <w:rPr>
          <w:rFonts w:asciiTheme="minorHAnsi" w:hAnsiTheme="minorHAnsi" w:cstheme="minorHAnsi"/>
        </w:rPr>
      </w:pPr>
      <w:r w:rsidRPr="0028757A">
        <w:rPr>
          <w:rFonts w:asciiTheme="minorHAnsi" w:hAnsiTheme="minorHAnsi" w:cstheme="minorHAnsi"/>
        </w:rPr>
        <w:t>Team: Entwickelt das Produkt</w:t>
      </w:r>
    </w:p>
    <w:p w14:paraId="0CAE8FC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Als Beobachter und Berater gibt es zudem noch die sogenannten Stakeholder.</w:t>
      </w:r>
    </w:p>
    <w:p w14:paraId="5AF26FFB" w14:textId="77777777" w:rsidR="0035382A" w:rsidRDefault="0035382A" w:rsidP="00E4118A">
      <w:pPr>
        <w:rPr>
          <w:rFonts w:asciiTheme="minorHAnsi" w:eastAsia="Calibri" w:hAnsiTheme="minorHAnsi" w:cstheme="minorHAnsi"/>
          <w:b/>
          <w:bCs/>
          <w:i/>
          <w:iCs/>
          <w:sz w:val="28"/>
          <w:szCs w:val="28"/>
        </w:rPr>
      </w:pPr>
      <w:bookmarkStart w:id="72" w:name="__RefHeading__1589_555833900"/>
      <w:r>
        <w:rPr>
          <w:rFonts w:asciiTheme="minorHAnsi" w:hAnsiTheme="minorHAnsi" w:cstheme="minorHAnsi"/>
        </w:rPr>
        <w:br w:type="page"/>
      </w:r>
    </w:p>
    <w:p w14:paraId="1FCE8B21" w14:textId="7ACB0E59"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2.9</w:t>
      </w:r>
      <w:r w:rsidR="001C39FA" w:rsidRPr="0028757A">
        <w:rPr>
          <w:rFonts w:asciiTheme="minorHAnsi" w:hAnsiTheme="minorHAnsi" w:cstheme="minorHAnsi"/>
        </w:rPr>
        <w:t>.2.2 Ablauf</w:t>
      </w:r>
      <w:bookmarkEnd w:id="72"/>
    </w:p>
    <w:p w14:paraId="51BC2F8D"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Anforderungen werden in den Product Backlog eingepflegt, priorisiert und ggf. erweitert</w:t>
      </w:r>
    </w:p>
    <w:p w14:paraId="3B7927C3"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Monatlich wird ein Arbeitspaket aus dem Product Backlog entnommen und umgesetzt (inkl. Test und Dokumentation)</w:t>
      </w:r>
    </w:p>
    <w:p w14:paraId="31F74120"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(Increment) wird während einer Iteration (Sprint) nicht modifiziert</w:t>
      </w:r>
    </w:p>
    <w:p w14:paraId="758A47E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Das Arbeitspaket wird in kleinere Arbeitspakete (Tasks) eingeteilt, einem Bearbeiter zugeteilt, bekommt einen Restaufwand der täglich aktualisiert wird und wird in den Sprint Backlog geschoben</w:t>
      </w:r>
    </w:p>
    <w:p w14:paraId="54F67776"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Während des Sprints darf der Bearbeiter keinen Störungen ausgesetzt sein</w:t>
      </w:r>
    </w:p>
    <w:p w14:paraId="0E51C967" w14:textId="4E11DE4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Täglich muss ein 15</w:t>
      </w:r>
      <w:r w:rsidR="00704451">
        <w:rPr>
          <w:rFonts w:asciiTheme="minorHAnsi" w:hAnsiTheme="minorHAnsi" w:cstheme="minorHAnsi"/>
        </w:rPr>
        <w:t>-</w:t>
      </w:r>
      <w:r w:rsidRPr="0028757A">
        <w:rPr>
          <w:rFonts w:asciiTheme="minorHAnsi" w:hAnsiTheme="minorHAnsi" w:cstheme="minorHAnsi"/>
        </w:rPr>
        <w:t>Minütiges Daily Meeting abgehalten, um herauszufinden was die anderen Teammitglieder bearbeiten, was man selbst als nächstes bearbeiten muss und wo es Probleme gibt</w:t>
      </w:r>
    </w:p>
    <w:p w14:paraId="72A83E98"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Am Ende eines Sprints wird die voll funktionsfähige Funktionalität dem Product Owner und den Stakeholdern live am System gezeigt</w:t>
      </w:r>
    </w:p>
    <w:p w14:paraId="3B7646AE"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Entsprechende Feedbacks fließen in den nächsten Sprint und das Sprint Planing Meeting mit ein</w:t>
      </w:r>
    </w:p>
    <w:p w14:paraId="4382459F" w14:textId="77777777" w:rsidR="001650B3" w:rsidRPr="0028757A" w:rsidRDefault="001C39FA" w:rsidP="00E4118A">
      <w:pPr>
        <w:numPr>
          <w:ilvl w:val="0"/>
          <w:numId w:val="2"/>
        </w:numPr>
        <w:rPr>
          <w:rFonts w:asciiTheme="minorHAnsi" w:hAnsiTheme="minorHAnsi" w:cstheme="minorHAnsi"/>
        </w:rPr>
      </w:pPr>
      <w:r w:rsidRPr="0028757A">
        <w:rPr>
          <w:rFonts w:asciiTheme="minorHAnsi" w:hAnsiTheme="minorHAnsi" w:cstheme="minorHAnsi"/>
        </w:rPr>
        <w:t>Eine neue Iteration beginnt</w:t>
      </w:r>
    </w:p>
    <w:p w14:paraId="77B5B861" w14:textId="132EE377" w:rsidR="001650B3" w:rsidRPr="0028757A" w:rsidRDefault="000E6E1E" w:rsidP="00E4118A">
      <w:pPr>
        <w:pStyle w:val="berschrift3"/>
        <w:rPr>
          <w:rFonts w:asciiTheme="minorHAnsi" w:hAnsiTheme="minorHAnsi" w:cstheme="minorHAnsi"/>
        </w:rPr>
      </w:pPr>
      <w:bookmarkStart w:id="73" w:name="__RefHeading__1591_555833900"/>
      <w:bookmarkStart w:id="74" w:name="_Toc454796665"/>
      <w:r w:rsidRPr="0028757A">
        <w:rPr>
          <w:rFonts w:asciiTheme="minorHAnsi" w:hAnsiTheme="minorHAnsi" w:cstheme="minorHAnsi"/>
        </w:rPr>
        <w:t>2.9</w:t>
      </w:r>
      <w:r w:rsidR="001C39FA" w:rsidRPr="0028757A">
        <w:rPr>
          <w:rFonts w:asciiTheme="minorHAnsi" w:hAnsiTheme="minorHAnsi" w:cstheme="minorHAnsi"/>
        </w:rPr>
        <w:t>.3 Feature-Driven-Development (FDD)</w:t>
      </w:r>
      <w:bookmarkEnd w:id="73"/>
      <w:bookmarkEnd w:id="74"/>
    </w:p>
    <w:p w14:paraId="116F565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FDD ist eine in der Praxis entstandene Methodik, die versucht, agile Prinzipien in klassischen Unternehmenskulturen zu verwirklichen. Sie ist insbesondere für größere Teams geeignet.</w:t>
      </w:r>
    </w:p>
    <w:p w14:paraId="775090EF" w14:textId="12A4D7FD" w:rsidR="001650B3" w:rsidRPr="0028757A" w:rsidRDefault="000E6E1E" w:rsidP="00E4118A">
      <w:pPr>
        <w:pStyle w:val="berschrift4"/>
        <w:rPr>
          <w:rFonts w:asciiTheme="minorHAnsi" w:hAnsiTheme="minorHAnsi" w:cstheme="minorHAnsi"/>
        </w:rPr>
      </w:pPr>
      <w:bookmarkStart w:id="75" w:name="__RefHeading___Toc3509_5816547761"/>
      <w:r w:rsidRPr="0028757A">
        <w:rPr>
          <w:rFonts w:asciiTheme="minorHAnsi" w:hAnsiTheme="minorHAnsi" w:cstheme="minorHAnsi"/>
        </w:rPr>
        <w:t>2.9</w:t>
      </w:r>
      <w:r w:rsidR="001C39FA" w:rsidRPr="0028757A">
        <w:rPr>
          <w:rFonts w:asciiTheme="minorHAnsi" w:hAnsiTheme="minorHAnsi" w:cstheme="minorHAnsi"/>
        </w:rPr>
        <w:t>.3.1 Prozess</w:t>
      </w:r>
      <w:bookmarkEnd w:id="75"/>
    </w:p>
    <w:p w14:paraId="68D523A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Der FDD-Prozess lässt sich in 2 Phasen aufteilen: Die erste Phase beinhaltet die Erstellung eines Modells, einer Feature-Liste und eines Plans (geplante Fertigstellung der Features).</w:t>
      </w:r>
    </w:p>
    <w:p w14:paraId="53C576D6" w14:textId="1C0A64CA" w:rsidR="001650B3" w:rsidRPr="0028757A" w:rsidRDefault="001C39FA" w:rsidP="00E4118A">
      <w:pPr>
        <w:rPr>
          <w:rFonts w:asciiTheme="minorHAnsi" w:hAnsiTheme="minorHAnsi" w:cstheme="minorHAnsi"/>
        </w:rPr>
      </w:pPr>
      <w:r w:rsidRPr="0028757A">
        <w:rPr>
          <w:rFonts w:asciiTheme="minorHAnsi" w:hAnsiTheme="minorHAnsi" w:cstheme="minorHAnsi"/>
        </w:rPr>
        <w:t>Die zweite Phase ist die iterative, agile P</w:t>
      </w:r>
      <w:r w:rsidR="00704451">
        <w:rPr>
          <w:rFonts w:asciiTheme="minorHAnsi" w:hAnsiTheme="minorHAnsi" w:cstheme="minorHAnsi"/>
        </w:rPr>
        <w:t>hase, in der in einem, maximal zwei</w:t>
      </w:r>
      <w:r w:rsidRPr="0028757A">
        <w:rPr>
          <w:rFonts w:asciiTheme="minorHAnsi" w:hAnsiTheme="minorHAnsi" w:cstheme="minorHAnsi"/>
        </w:rPr>
        <w:t>wöchigem</w:t>
      </w:r>
      <w:r w:rsidR="00704451">
        <w:rPr>
          <w:rFonts w:asciiTheme="minorHAnsi" w:hAnsiTheme="minorHAnsi" w:cstheme="minorHAnsi"/>
        </w:rPr>
        <w:t>,</w:t>
      </w:r>
      <w:r w:rsidRPr="0028757A">
        <w:rPr>
          <w:rFonts w:asciiTheme="minorHAnsi" w:hAnsiTheme="minorHAnsi" w:cstheme="minorHAnsi"/>
        </w:rPr>
        <w:t xml:space="preserve"> Zyklus Features designt und implementiert werden. Am Ende einer Iteration muss etwas stehen, was die Hände des verantwortlichen Teams verlassen kann.</w:t>
      </w:r>
    </w:p>
    <w:p w14:paraId="596CE049" w14:textId="05704BAC" w:rsidR="001650B3" w:rsidRPr="0028757A" w:rsidRDefault="000E6E1E" w:rsidP="00E4118A">
      <w:pPr>
        <w:pStyle w:val="berschrift4"/>
        <w:rPr>
          <w:rFonts w:asciiTheme="minorHAnsi" w:hAnsiTheme="minorHAnsi" w:cstheme="minorHAnsi"/>
        </w:rPr>
      </w:pPr>
      <w:bookmarkStart w:id="76" w:name="__RefHeading__1589_5558339001"/>
      <w:r w:rsidRPr="0028757A">
        <w:rPr>
          <w:rFonts w:asciiTheme="minorHAnsi" w:hAnsiTheme="minorHAnsi" w:cstheme="minorHAnsi"/>
        </w:rPr>
        <w:t>2.9</w:t>
      </w:r>
      <w:r w:rsidR="001C39FA" w:rsidRPr="0028757A">
        <w:rPr>
          <w:rFonts w:asciiTheme="minorHAnsi" w:hAnsiTheme="minorHAnsi" w:cstheme="minorHAnsi"/>
        </w:rPr>
        <w:t>.3.2 Teamorganisation</w:t>
      </w:r>
      <w:bookmarkEnd w:id="76"/>
    </w:p>
    <w:p w14:paraId="40E5239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Die Rolle des klassischen Team-Managers wird in FDD beibehalten. Der Manager weist jedem Feature Teammitglieder zu und bildet so sogenannte "Feature-Teams". Solch ein Team besteht nur temporär solange, bis das Feature fertiggestellt wurde. Ein Teammitglied kann mehreren Feature-Teams zur gleichen Zeit angehören.</w:t>
      </w:r>
    </w:p>
    <w:p w14:paraId="319428BC" w14:textId="3D8C0D55" w:rsidR="001650B3" w:rsidRPr="0028757A" w:rsidRDefault="000E6E1E" w:rsidP="00E4118A">
      <w:pPr>
        <w:pStyle w:val="berschrift4"/>
        <w:rPr>
          <w:rFonts w:asciiTheme="minorHAnsi" w:hAnsiTheme="minorHAnsi" w:cstheme="minorHAnsi"/>
        </w:rPr>
      </w:pPr>
      <w:bookmarkStart w:id="77" w:name="__RefHeading___Toc3349_756211831"/>
      <w:r w:rsidRPr="0028757A">
        <w:rPr>
          <w:rFonts w:asciiTheme="minorHAnsi" w:hAnsiTheme="minorHAnsi" w:cstheme="minorHAnsi"/>
        </w:rPr>
        <w:t>2.9</w:t>
      </w:r>
      <w:r w:rsidR="001C39FA" w:rsidRPr="0028757A">
        <w:rPr>
          <w:rFonts w:asciiTheme="minorHAnsi" w:hAnsiTheme="minorHAnsi" w:cstheme="minorHAnsi"/>
        </w:rPr>
        <w:t>.3.3 Zusammenfassung</w:t>
      </w:r>
      <w:bookmarkEnd w:id="77"/>
    </w:p>
    <w:p w14:paraId="1BEB80F3"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Projektphase:</w:t>
      </w:r>
    </w:p>
    <w:p w14:paraId="34BEBD26"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FDD beinhaltet keine Prozessschritte für die allgemeine grobe Spezifikation.</w:t>
      </w:r>
    </w:p>
    <w:p w14:paraId="146B309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p>
    <w:p w14:paraId="6F343698" w14:textId="23C506A9"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skaliert problemlos auch mit einem sehr großen Team</w:t>
      </w:r>
      <w:r w:rsidR="00587FFB">
        <w:rPr>
          <w:rStyle w:val="StrongEmphasis"/>
          <w:rFonts w:asciiTheme="minorHAnsi" w:hAnsiTheme="minorHAnsi" w:cstheme="minorHAnsi"/>
          <w:b w:val="0"/>
          <w:bCs w:val="0"/>
        </w:rPr>
        <w:t>,</w:t>
      </w:r>
      <w:r w:rsidRPr="0028757A">
        <w:rPr>
          <w:rStyle w:val="StrongEmphasis"/>
          <w:rFonts w:asciiTheme="minorHAnsi" w:hAnsiTheme="minorHAnsi" w:cstheme="minorHAnsi"/>
          <w:b w:val="0"/>
          <w:bCs w:val="0"/>
        </w:rPr>
        <w:t xml:space="preserve"> inklusive zusätzlich vorhandenen Spezialisten oder Spezial-Teams.</w:t>
      </w:r>
    </w:p>
    <w:p w14:paraId="411F5D54"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Grad der Planung:</w:t>
      </w:r>
    </w:p>
    <w:p w14:paraId="302DD048" w14:textId="358EED40" w:rsidR="0035382A" w:rsidRPr="00CA702C" w:rsidRDefault="001C39FA" w:rsidP="00E4118A">
      <w:pPr>
        <w:pStyle w:val="Textbody"/>
        <w:rPr>
          <w:rStyle w:val="StrongEmphasis"/>
          <w:rFonts w:asciiTheme="minorHAnsi" w:hAnsiTheme="minorHAnsi" w:cstheme="minorHAnsi"/>
          <w:b w:val="0"/>
          <w:bCs w:val="0"/>
        </w:rPr>
      </w:pPr>
      <w:r w:rsidRPr="0028757A">
        <w:rPr>
          <w:rFonts w:asciiTheme="minorHAnsi" w:hAnsiTheme="minorHAnsi" w:cstheme="minorHAnsi"/>
        </w:rPr>
        <w:t>In der Planungsphase werden die Fertigstellungste</w:t>
      </w:r>
      <w:r w:rsidR="00587FFB">
        <w:rPr>
          <w:rFonts w:asciiTheme="minorHAnsi" w:hAnsiTheme="minorHAnsi" w:cstheme="minorHAnsi"/>
        </w:rPr>
        <w:t>rmine der Features festgelegt. E</w:t>
      </w:r>
      <w:r w:rsidRPr="0028757A">
        <w:rPr>
          <w:rFonts w:asciiTheme="minorHAnsi" w:hAnsiTheme="minorHAnsi" w:cstheme="minorHAnsi"/>
        </w:rPr>
        <w:t>s sind nur geringe Änderungen am Plan vorgesehen. Verspätungen weisen auf Probleme hin.</w:t>
      </w:r>
    </w:p>
    <w:p w14:paraId="673E1E59" w14:textId="21BECF92"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w:t>
      </w:r>
    </w:p>
    <w:p w14:paraId="551F2AD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Änderungen sollten im Rahmen des jeweils dafür vorgesehenen Prozess-Schrittes ausgeführt werden, nicht außerhalb.</w:t>
      </w:r>
    </w:p>
    <w:p w14:paraId="27BBC3F7"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Flexibilität:</w:t>
      </w:r>
    </w:p>
    <w:p w14:paraId="69599B3E"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Der FDD-Prozess ist relativ spezifisch. Für jeden Prozessschritt gibt es eine Empfehlung, wie viel Zeit für diesen Schritt eingeplant werden sollte.</w:t>
      </w:r>
    </w:p>
    <w:p w14:paraId="2DA5826D"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lastRenderedPageBreak/>
        <w:t>Grad der Eigenverantwortung:</w:t>
      </w:r>
    </w:p>
    <w:p w14:paraId="051B1D2D" w14:textId="2E9DE8E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Die Eigenverantwortung der Entwickler ist abhängig vom Management-Stil des Team-Managers. Dies kann je nach Stil zu geringer Eigenverantwortung führen, wenn der Manager auf einer direkten Leitung besteht. In jedem Fall ist der Manager für sein Team verantwortlich.</w:t>
      </w:r>
    </w:p>
    <w:p w14:paraId="7C3B01C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7EC0964B"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sehr einfach auf klassische Unternehmensstrukturen abbildbar und damit in einem Unternehmen sehr einfach und konfliktfrei einführbar. In einer Struktur, die einem Unternehmen nicht ähnelt, ist jedoch viel Aufwand erforderlich.</w:t>
      </w:r>
    </w:p>
    <w:p w14:paraId="3D52BB73" w14:textId="0CC49C24"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587FFB">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587FFB">
        <w:rPr>
          <w:rStyle w:val="StrongEmphasis"/>
          <w:rFonts w:asciiTheme="minorHAnsi" w:hAnsiTheme="minorHAnsi" w:cstheme="minorHAnsi"/>
        </w:rPr>
        <w:t>-P</w:t>
      </w:r>
      <w:r w:rsidRPr="0028757A">
        <w:rPr>
          <w:rStyle w:val="StrongEmphasis"/>
          <w:rFonts w:asciiTheme="minorHAnsi" w:hAnsiTheme="minorHAnsi" w:cstheme="minorHAnsi"/>
        </w:rPr>
        <w:t>rojektumgebungen:</w:t>
      </w:r>
    </w:p>
    <w:p w14:paraId="29FD810A" w14:textId="28D4C5B8"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FDD ist besonders geeignet für hierarchisch organisierten Projektstrukturen, in denen mehrere Unterprojekte auf das Erfüllen einer gemeinsamen Aufgabe hinarbeiten. Diese hierarchische</w:t>
      </w:r>
      <w:r w:rsidR="00587FFB">
        <w:rPr>
          <w:rStyle w:val="StrongEmphasis"/>
          <w:rFonts w:asciiTheme="minorHAnsi" w:hAnsiTheme="minorHAnsi" w:cstheme="minorHAnsi"/>
          <w:b w:val="0"/>
          <w:bCs w:val="0"/>
        </w:rPr>
        <w:t>n</w:t>
      </w:r>
      <w:r w:rsidRPr="0028757A">
        <w:rPr>
          <w:rStyle w:val="StrongEmphasis"/>
          <w:rFonts w:asciiTheme="minorHAnsi" w:hAnsiTheme="minorHAnsi" w:cstheme="minorHAnsi"/>
          <w:b w:val="0"/>
          <w:bCs w:val="0"/>
        </w:rPr>
        <w:t xml:space="preserve"> Strukturen können relativ frei gestaltet werden.</w:t>
      </w:r>
      <w:r w:rsidR="00587FFB">
        <w:rPr>
          <w:rStyle w:val="StrongEmphasis"/>
          <w:rFonts w:asciiTheme="minorHAnsi" w:hAnsiTheme="minorHAnsi" w:cstheme="minorHAnsi"/>
          <w:b w:val="0"/>
          <w:bCs w:val="0"/>
        </w:rPr>
        <w:t xml:space="preserve"> </w:t>
      </w:r>
      <w:r w:rsidRPr="0028757A">
        <w:rPr>
          <w:rStyle w:val="StrongEmphasis"/>
          <w:rFonts w:asciiTheme="minorHAnsi" w:hAnsiTheme="minorHAnsi" w:cstheme="minorHAnsi"/>
          <w:b w:val="0"/>
          <w:bCs w:val="0"/>
        </w:rPr>
        <w:t>Die jeweiligen Projektleiter können sich dabei einigen, wie die vorhandenen Mitarbeiter für Features eingeteilt werden sollen.</w:t>
      </w:r>
    </w:p>
    <w:p w14:paraId="7D4C26BC" w14:textId="109326AF" w:rsidR="001650B3" w:rsidRPr="0028757A" w:rsidRDefault="000E6E1E" w:rsidP="00E4118A">
      <w:pPr>
        <w:pStyle w:val="berschrift3"/>
        <w:rPr>
          <w:rFonts w:asciiTheme="minorHAnsi" w:hAnsiTheme="minorHAnsi" w:cstheme="minorHAnsi"/>
        </w:rPr>
      </w:pPr>
      <w:bookmarkStart w:id="78" w:name="__RefHeading___Toc3515_581654776"/>
      <w:bookmarkStart w:id="79" w:name="_Toc454796666"/>
      <w:r w:rsidRPr="0028757A">
        <w:rPr>
          <w:rFonts w:asciiTheme="minorHAnsi" w:hAnsiTheme="minorHAnsi" w:cstheme="minorHAnsi"/>
        </w:rPr>
        <w:t>2.9</w:t>
      </w:r>
      <w:r w:rsidR="001C39FA" w:rsidRPr="0028757A">
        <w:rPr>
          <w:rFonts w:asciiTheme="minorHAnsi" w:hAnsiTheme="minorHAnsi" w:cstheme="minorHAnsi"/>
        </w:rPr>
        <w:t>.4 Extreme Programming (XP)</w:t>
      </w:r>
      <w:bookmarkEnd w:id="78"/>
      <w:bookmarkEnd w:id="79"/>
    </w:p>
    <w:p w14:paraId="6D76ECC9" w14:textId="12A3746C"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Ein bekannter agiler Softwareprozess ist Extrem Progamming. Dabei werden die</w:t>
      </w:r>
      <w:r w:rsidR="00D16EBF">
        <w:rPr>
          <w:rFonts w:asciiTheme="minorHAnsi" w:hAnsiTheme="minorHAnsi" w:cstheme="minorHAnsi"/>
        </w:rPr>
        <w:t>,</w:t>
      </w:r>
      <w:r w:rsidRPr="0028757A">
        <w:rPr>
          <w:rFonts w:asciiTheme="minorHAnsi" w:hAnsiTheme="minorHAnsi" w:cstheme="minorHAnsi"/>
        </w:rPr>
        <w:t xml:space="preserve"> sich während der Entwicklung ändernden</w:t>
      </w:r>
      <w:r w:rsidR="00D16EBF">
        <w:rPr>
          <w:rFonts w:asciiTheme="minorHAnsi" w:hAnsiTheme="minorHAnsi" w:cstheme="minorHAnsi"/>
        </w:rPr>
        <w:t>,</w:t>
      </w:r>
      <w:r w:rsidRPr="0028757A">
        <w:rPr>
          <w:rFonts w:asciiTheme="minorHAnsi" w:hAnsiTheme="minorHAnsi" w:cstheme="minorHAnsi"/>
        </w:rPr>
        <w:t xml:space="preserve"> Kundenwünsche </w:t>
      </w:r>
      <w:r w:rsidR="00587FFB">
        <w:rPr>
          <w:rFonts w:asciiTheme="minorHAnsi" w:hAnsiTheme="minorHAnsi" w:cstheme="minorHAnsi"/>
        </w:rPr>
        <w:t>stets</w:t>
      </w:r>
      <w:r w:rsidRPr="0028757A">
        <w:rPr>
          <w:rFonts w:asciiTheme="minorHAnsi" w:hAnsiTheme="minorHAnsi" w:cstheme="minorHAnsi"/>
        </w:rPr>
        <w:t xml:space="preserve"> berücksichtigt. Der Softwareprozess wird immer wieder in kurzen Zyklen durchlaufen. Nur die im Iterationsschritt festgelegten Anforderungen werden implementiert. Diese Methode beruht auf der Erfahrung, das</w:t>
      </w:r>
      <w:r w:rsidR="00587FFB">
        <w:rPr>
          <w:rFonts w:asciiTheme="minorHAnsi" w:hAnsiTheme="minorHAnsi" w:cstheme="minorHAnsi"/>
        </w:rPr>
        <w:t>s</w:t>
      </w:r>
      <w:r w:rsidRPr="0028757A">
        <w:rPr>
          <w:rFonts w:asciiTheme="minorHAnsi" w:hAnsiTheme="minorHAnsi" w:cstheme="minorHAnsi"/>
        </w:rPr>
        <w:t xml:space="preserve"> der Kunde alle vollständigen Anforderungen seiner Software zu Projektbeginn noch nicht genau kennt.</w:t>
      </w:r>
    </w:p>
    <w:p w14:paraId="0666C9D8" w14:textId="75F03494" w:rsidR="001650B3" w:rsidRPr="0028757A" w:rsidRDefault="000E6E1E" w:rsidP="00E4118A">
      <w:pPr>
        <w:pStyle w:val="berschrift4"/>
        <w:rPr>
          <w:rFonts w:asciiTheme="minorHAnsi" w:hAnsiTheme="minorHAnsi" w:cstheme="minorHAnsi"/>
        </w:rPr>
      </w:pPr>
      <w:bookmarkStart w:id="80" w:name="__RefHeading___Toc1219_133500371"/>
      <w:r w:rsidRPr="0028757A">
        <w:rPr>
          <w:rFonts w:asciiTheme="minorHAnsi" w:hAnsiTheme="minorHAnsi" w:cstheme="minorHAnsi"/>
        </w:rPr>
        <w:t>2.9</w:t>
      </w:r>
      <w:r w:rsidR="001C39FA" w:rsidRPr="0028757A">
        <w:rPr>
          <w:rFonts w:asciiTheme="minorHAnsi" w:hAnsiTheme="minorHAnsi" w:cstheme="minorHAnsi"/>
        </w:rPr>
        <w:t xml:space="preserve">.4.1 </w:t>
      </w:r>
      <w:bookmarkStart w:id="81" w:name="code1"/>
      <w:bookmarkEnd w:id="81"/>
      <w:r w:rsidR="001C39FA" w:rsidRPr="0028757A">
        <w:rPr>
          <w:rFonts w:asciiTheme="minorHAnsi" w:hAnsiTheme="minorHAnsi" w:cstheme="minorHAnsi"/>
        </w:rPr>
        <w:t>Projektphase</w:t>
      </w:r>
      <w:bookmarkEnd w:id="80"/>
    </w:p>
    <w:p w14:paraId="305A0975" w14:textId="1F0CD2E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Kunde hat den gleichen Projek</w:t>
      </w:r>
      <w:r w:rsidR="00587FFB">
        <w:rPr>
          <w:rFonts w:asciiTheme="minorHAnsi" w:hAnsiTheme="minorHAnsi" w:cstheme="minorHAnsi"/>
        </w:rPr>
        <w:t>t</w:t>
      </w:r>
      <w:r w:rsidRPr="0028757A">
        <w:rPr>
          <w:rFonts w:asciiTheme="minorHAnsi" w:hAnsiTheme="minorHAnsi" w:cstheme="minorHAnsi"/>
        </w:rPr>
        <w:t xml:space="preserve">stand wie der Entwickler. Jede Komponente besitzt einen Modultest, um Fehler </w:t>
      </w:r>
      <w:r w:rsidR="00587FFB">
        <w:rPr>
          <w:rFonts w:asciiTheme="minorHAnsi" w:hAnsiTheme="minorHAnsi" w:cstheme="minorHAnsi"/>
        </w:rPr>
        <w:t xml:space="preserve">so früh wie möglich </w:t>
      </w:r>
      <w:r w:rsidRPr="0028757A">
        <w:rPr>
          <w:rFonts w:asciiTheme="minorHAnsi" w:hAnsiTheme="minorHAnsi" w:cstheme="minorHAnsi"/>
        </w:rPr>
        <w:t>zu erkennen und zu beseitigen. Auf einen ehrlichen Umgang mit dem Kunden wird Wert gelegt, um Fehler mit Mitarbeitern und Kunden zu minimieren.</w:t>
      </w:r>
    </w:p>
    <w:p w14:paraId="0929AADE" w14:textId="7AFCBBA2" w:rsidR="001650B3" w:rsidRPr="0028757A" w:rsidRDefault="001C39FA" w:rsidP="00E4118A">
      <w:pPr>
        <w:pStyle w:val="Textbody"/>
        <w:rPr>
          <w:rFonts w:asciiTheme="minorHAnsi" w:hAnsiTheme="minorHAnsi" w:cstheme="minorHAnsi"/>
        </w:rPr>
      </w:pPr>
      <w:bookmarkStart w:id="82" w:name="code6"/>
      <w:bookmarkEnd w:id="82"/>
      <w:r w:rsidRPr="0028757A">
        <w:rPr>
          <w:rFonts w:asciiTheme="minorHAnsi" w:hAnsiTheme="minorHAnsi" w:cstheme="minorHAnsi"/>
        </w:rPr>
        <w:t>Die Projektphase gliedert sich in folgende Einheiten, die aufeinander aufbauen:</w:t>
      </w:r>
    </w:p>
    <w:p w14:paraId="1E8CC691" w14:textId="77777777" w:rsidR="001650B3" w:rsidRPr="0028757A" w:rsidRDefault="001C39FA" w:rsidP="00E4118A">
      <w:pPr>
        <w:pStyle w:val="Listenabsatz"/>
        <w:numPr>
          <w:ilvl w:val="0"/>
          <w:numId w:val="14"/>
        </w:numPr>
      </w:pPr>
      <w:r w:rsidRPr="0028757A">
        <w:t>Sekundentakt: Durch Pair-Programming wird die gegenseitige Kontrolle erhöht, und Fehler vermieden.</w:t>
      </w:r>
    </w:p>
    <w:p w14:paraId="19AA59D5" w14:textId="77777777" w:rsidR="001650B3" w:rsidRPr="0028757A" w:rsidRDefault="001C39FA" w:rsidP="00E4118A">
      <w:pPr>
        <w:pStyle w:val="Listenabsatz"/>
        <w:numPr>
          <w:ilvl w:val="0"/>
          <w:numId w:val="14"/>
        </w:numPr>
      </w:pPr>
      <w:r w:rsidRPr="0028757A">
        <w:t>Minutentakt: UNIT-Tests werden vor dem Code geschrieben, so das der Code ständig überprüft wird</w:t>
      </w:r>
    </w:p>
    <w:p w14:paraId="3744F9DA" w14:textId="77777777" w:rsidR="001650B3" w:rsidRPr="0028757A" w:rsidRDefault="001C39FA" w:rsidP="00E4118A">
      <w:pPr>
        <w:pStyle w:val="Listenabsatz"/>
        <w:numPr>
          <w:ilvl w:val="0"/>
          <w:numId w:val="14"/>
        </w:numPr>
      </w:pPr>
      <w:r w:rsidRPr="0028757A">
        <w:t>Stundentakt: Entwickelte Komponenten werden sofort im Gesamtsystem integriert, und somit Fehler schneller gefunden.</w:t>
      </w:r>
    </w:p>
    <w:p w14:paraId="6C31DFE2" w14:textId="77777777" w:rsidR="001650B3" w:rsidRPr="0028757A" w:rsidRDefault="001C39FA" w:rsidP="00E4118A">
      <w:pPr>
        <w:pStyle w:val="Listenabsatz"/>
        <w:numPr>
          <w:ilvl w:val="0"/>
          <w:numId w:val="14"/>
        </w:numPr>
      </w:pPr>
      <w:r w:rsidRPr="0028757A">
        <w:t>Tagestakt: tägliches Treffen des Entwicklungsteams um den Projektfortschritt zu reflektieren, und Fehlentwicklungen zu vermeiden.</w:t>
      </w:r>
    </w:p>
    <w:p w14:paraId="5066CA13" w14:textId="77777777" w:rsidR="001650B3" w:rsidRPr="0028757A" w:rsidRDefault="001C39FA" w:rsidP="00E4118A">
      <w:pPr>
        <w:pStyle w:val="Listenabsatz"/>
        <w:numPr>
          <w:ilvl w:val="0"/>
          <w:numId w:val="14"/>
        </w:numPr>
      </w:pPr>
      <w:r w:rsidRPr="0028757A">
        <w:t>Wochentakt: Wöchentlicher Kundenkontakt, um die aktuell lauffähige Version auszuliefern, und um neue Änderungen zu besprechen.</w:t>
      </w:r>
    </w:p>
    <w:p w14:paraId="1263272D" w14:textId="77777777" w:rsidR="001650B3" w:rsidRPr="0028757A" w:rsidRDefault="001C39FA" w:rsidP="00E4118A">
      <w:pPr>
        <w:pStyle w:val="Listenabsatz"/>
        <w:numPr>
          <w:ilvl w:val="0"/>
          <w:numId w:val="14"/>
        </w:numPr>
      </w:pPr>
      <w:r w:rsidRPr="0028757A">
        <w:t>Monatstakt: dem Kunden wird regelmäßig eine neue Release ausgeliefert.</w:t>
      </w:r>
    </w:p>
    <w:p w14:paraId="00E2AEE3" w14:textId="5C083E9A"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kleineren Einheiten sind immer mehrfach in der gr</w:t>
      </w:r>
      <w:r w:rsidR="0035382A">
        <w:rPr>
          <w:rFonts w:asciiTheme="minorHAnsi" w:hAnsiTheme="minorHAnsi" w:cstheme="minorHAnsi"/>
        </w:rPr>
        <w:t xml:space="preserve">ößeren enthalten. Solange </w:t>
      </w:r>
      <w:r w:rsidRPr="0028757A">
        <w:rPr>
          <w:rFonts w:asciiTheme="minorHAnsi" w:hAnsiTheme="minorHAnsi" w:cstheme="minorHAnsi"/>
        </w:rPr>
        <w:t>eine Iteration fehlerhafte Tests liefert wird diese in mehrere kleiner Iterationsphasen aufgeteilt und in die nächste Iteration verschoben. Auch während der Iteration können Änderungen vom Kunden durchgeführt werden.</w:t>
      </w:r>
    </w:p>
    <w:p w14:paraId="25DFB017" w14:textId="7BA23A62"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Um erfolgreiche Software entwickeln zu können müssend die Werte Kommunikation,</w:t>
      </w:r>
      <w:r w:rsidR="0035382A">
        <w:rPr>
          <w:rFonts w:asciiTheme="minorHAnsi" w:hAnsiTheme="minorHAnsi" w:cstheme="minorHAnsi"/>
        </w:rPr>
        <w:t xml:space="preserve"> Einfachheit, Rückmeldung, Mut </w:t>
      </w:r>
      <w:r w:rsidRPr="0028757A">
        <w:rPr>
          <w:rFonts w:asciiTheme="minorHAnsi" w:hAnsiTheme="minorHAnsi" w:cstheme="minorHAnsi"/>
        </w:rPr>
        <w:t>und Respekt eingehalten werden.</w:t>
      </w:r>
      <w:r w:rsidR="00587FFB">
        <w:rPr>
          <w:rFonts w:asciiTheme="minorHAnsi" w:hAnsiTheme="minorHAnsi" w:cstheme="minorHAnsi"/>
        </w:rPr>
        <w:t xml:space="preserve"> </w:t>
      </w:r>
      <w:r w:rsidRPr="0028757A">
        <w:rPr>
          <w:rFonts w:asciiTheme="minorHAnsi" w:hAnsiTheme="minorHAnsi" w:cstheme="minorHAnsi"/>
        </w:rPr>
        <w:t>Das Vorgehen wird im Team ständig hinterfragt, um Prinz</w:t>
      </w:r>
      <w:r w:rsidR="00587FFB">
        <w:rPr>
          <w:rFonts w:asciiTheme="minorHAnsi" w:hAnsiTheme="minorHAnsi" w:cstheme="minorHAnsi"/>
        </w:rPr>
        <w:t>ipien wie z.B. Selbstsicherheit und</w:t>
      </w:r>
      <w:r w:rsidRPr="0028757A">
        <w:rPr>
          <w:rFonts w:asciiTheme="minorHAnsi" w:hAnsiTheme="minorHAnsi" w:cstheme="minorHAnsi"/>
        </w:rPr>
        <w:t xml:space="preserve"> Qualität zu gewährleisten. Dadurch ist lauffähige Software zu jedem Zeitpunkt gewährleistet, bei </w:t>
      </w:r>
      <w:r w:rsidR="0035382A">
        <w:rPr>
          <w:rFonts w:asciiTheme="minorHAnsi" w:hAnsiTheme="minorHAnsi" w:cstheme="minorHAnsi"/>
        </w:rPr>
        <w:t>welcher</w:t>
      </w:r>
      <w:r w:rsidRPr="0028757A">
        <w:rPr>
          <w:rFonts w:asciiTheme="minorHAnsi" w:hAnsiTheme="minorHAnsi" w:cstheme="minorHAnsi"/>
        </w:rPr>
        <w:t xml:space="preserve"> jedoch anfängliche Fehlschläge mit einkalkuliert werden müssen.</w:t>
      </w:r>
      <w:r w:rsidR="00587FFB">
        <w:rPr>
          <w:rFonts w:asciiTheme="minorHAnsi" w:hAnsiTheme="minorHAnsi" w:cstheme="minorHAnsi"/>
        </w:rPr>
        <w:t xml:space="preserve"> </w:t>
      </w:r>
      <w:r w:rsidRPr="0028757A">
        <w:rPr>
          <w:rFonts w:asciiTheme="minorHAnsi" w:hAnsiTheme="minorHAnsi" w:cstheme="minorHAnsi"/>
        </w:rPr>
        <w:t>Zum Einsatz kommen Praktiken wi</w:t>
      </w:r>
      <w:r w:rsidR="00587FFB">
        <w:rPr>
          <w:rFonts w:asciiTheme="minorHAnsi" w:hAnsiTheme="minorHAnsi" w:cstheme="minorHAnsi"/>
        </w:rPr>
        <w:t>e z.B. Pair-Programming, bei welchem durch das</w:t>
      </w:r>
      <w:r w:rsidRPr="0028757A">
        <w:rPr>
          <w:rFonts w:asciiTheme="minorHAnsi" w:hAnsiTheme="minorHAnsi" w:cstheme="minorHAnsi"/>
        </w:rPr>
        <w:t xml:space="preserve"> Vier-Augen-Prinzip</w:t>
      </w:r>
      <w:r w:rsidR="00587FFB">
        <w:rPr>
          <w:rFonts w:asciiTheme="minorHAnsi" w:hAnsiTheme="minorHAnsi" w:cstheme="minorHAnsi"/>
        </w:rPr>
        <w:t xml:space="preserve"> Fehler sofort</w:t>
      </w:r>
      <w:r w:rsidRPr="0028757A">
        <w:rPr>
          <w:rFonts w:asciiTheme="minorHAnsi" w:hAnsiTheme="minorHAnsi" w:cstheme="minorHAnsi"/>
        </w:rPr>
        <w:t xml:space="preserve"> gefunden werden, oder Refectoring, bei dem ständig Architektur-, Design- und Code-Verbesserungen vorgenommen werden.</w:t>
      </w:r>
    </w:p>
    <w:p w14:paraId="11733814" w14:textId="2F08C553" w:rsidR="001650B3" w:rsidRPr="0028757A" w:rsidRDefault="000E6E1E" w:rsidP="00E4118A">
      <w:pPr>
        <w:pStyle w:val="berschrift4"/>
        <w:rPr>
          <w:rFonts w:asciiTheme="minorHAnsi" w:hAnsiTheme="minorHAnsi" w:cstheme="minorHAnsi"/>
        </w:rPr>
      </w:pPr>
      <w:bookmarkStart w:id="83" w:name="__RefHeading__1589_55583390011"/>
      <w:r w:rsidRPr="0028757A">
        <w:rPr>
          <w:rFonts w:asciiTheme="minorHAnsi" w:hAnsiTheme="minorHAnsi" w:cstheme="minorHAnsi"/>
        </w:rPr>
        <w:lastRenderedPageBreak/>
        <w:t>2.9</w:t>
      </w:r>
      <w:r w:rsidR="001C39FA" w:rsidRPr="0028757A">
        <w:rPr>
          <w:rFonts w:asciiTheme="minorHAnsi" w:hAnsiTheme="minorHAnsi" w:cstheme="minorHAnsi"/>
        </w:rPr>
        <w:t xml:space="preserve">.4.2 </w:t>
      </w:r>
      <w:bookmarkStart w:id="84" w:name="code2"/>
      <w:bookmarkEnd w:id="84"/>
      <w:r w:rsidR="001C39FA" w:rsidRPr="0028757A">
        <w:rPr>
          <w:rFonts w:asciiTheme="minorHAnsi" w:hAnsiTheme="minorHAnsi" w:cstheme="minorHAnsi"/>
        </w:rPr>
        <w:t>Vorteile</w:t>
      </w:r>
      <w:bookmarkEnd w:id="83"/>
    </w:p>
    <w:p w14:paraId="0C3B02F4" w14:textId="2966E7D1" w:rsidR="001650B3" w:rsidRPr="0028757A" w:rsidRDefault="00164202" w:rsidP="00E4118A">
      <w:pPr>
        <w:numPr>
          <w:ilvl w:val="0"/>
          <w:numId w:val="4"/>
        </w:numPr>
        <w:rPr>
          <w:rFonts w:asciiTheme="minorHAnsi" w:hAnsiTheme="minorHAnsi" w:cstheme="minorHAnsi"/>
        </w:rPr>
      </w:pPr>
      <w:bookmarkStart w:id="85" w:name="code7"/>
      <w:bookmarkEnd w:id="85"/>
      <w:r>
        <w:rPr>
          <w:rFonts w:asciiTheme="minorHAnsi" w:hAnsiTheme="minorHAnsi" w:cstheme="minorHAnsi"/>
        </w:rPr>
        <w:t>S</w:t>
      </w:r>
      <w:r w:rsidR="001C39FA" w:rsidRPr="0028757A">
        <w:rPr>
          <w:rFonts w:asciiTheme="minorHAnsi" w:hAnsiTheme="minorHAnsi" w:cstheme="minorHAnsi"/>
        </w:rPr>
        <w:t>chnelle Entwicklung</w:t>
      </w:r>
      <w:r w:rsidR="00587FFB">
        <w:rPr>
          <w:rFonts w:asciiTheme="minorHAnsi" w:hAnsiTheme="minorHAnsi" w:cstheme="minorHAnsi"/>
        </w:rPr>
        <w:t xml:space="preserve"> einer funktionierenden</w:t>
      </w:r>
      <w:r w:rsidR="001C39FA" w:rsidRPr="0028757A">
        <w:rPr>
          <w:rFonts w:asciiTheme="minorHAnsi" w:hAnsiTheme="minorHAnsi" w:cstheme="minorHAnsi"/>
        </w:rPr>
        <w:t xml:space="preserve"> Software</w:t>
      </w:r>
    </w:p>
    <w:p w14:paraId="4EECFA25" w14:textId="7FD618CE"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N</w:t>
      </w:r>
      <w:r w:rsidR="001C39FA" w:rsidRPr="0028757A">
        <w:rPr>
          <w:rFonts w:asciiTheme="minorHAnsi" w:hAnsiTheme="minorHAnsi" w:cstheme="minorHAnsi"/>
        </w:rPr>
        <w:t>ur eingesetzte Funktionen werden entwickelt</w:t>
      </w:r>
    </w:p>
    <w:p w14:paraId="74453D6C" w14:textId="0F7BE3FE"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Softwareentwicklung lässt sich mit den Kunden vereinbaren, und bietet schnelle</w:t>
      </w:r>
      <w:r w:rsidR="00164202">
        <w:rPr>
          <w:rFonts w:asciiTheme="minorHAnsi" w:hAnsiTheme="minorHAnsi" w:cstheme="minorHAnsi"/>
        </w:rPr>
        <w:t>,</w:t>
      </w:r>
      <w:r w:rsidRPr="0028757A">
        <w:rPr>
          <w:rFonts w:asciiTheme="minorHAnsi" w:hAnsiTheme="minorHAnsi" w:cstheme="minorHAnsi"/>
        </w:rPr>
        <w:t xml:space="preserve"> bewertbare Ergebnisse</w:t>
      </w:r>
    </w:p>
    <w:p w14:paraId="1F524C3A" w14:textId="6717D86A"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M</w:t>
      </w:r>
      <w:r w:rsidR="001C39FA" w:rsidRPr="0028757A">
        <w:rPr>
          <w:rFonts w:asciiTheme="minorHAnsi" w:hAnsiTheme="minorHAnsi" w:cstheme="minorHAnsi"/>
        </w:rPr>
        <w:t>ehr Kommunikation im Projekt durch</w:t>
      </w:r>
      <w:r>
        <w:rPr>
          <w:rFonts w:asciiTheme="minorHAnsi" w:hAnsiTheme="minorHAnsi" w:cstheme="minorHAnsi"/>
        </w:rPr>
        <w:t xml:space="preserve"> kurze</w:t>
      </w:r>
      <w:r w:rsidR="001C39FA" w:rsidRPr="0028757A">
        <w:rPr>
          <w:rFonts w:asciiTheme="minorHAnsi" w:hAnsiTheme="minorHAnsi" w:cstheme="minorHAnsi"/>
        </w:rPr>
        <w:t xml:space="preserve"> Zyklen</w:t>
      </w:r>
    </w:p>
    <w:p w14:paraId="33430771" w14:textId="0078D43B"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 xml:space="preserve">Kunde wird stärker </w:t>
      </w:r>
      <w:r w:rsidR="00164202">
        <w:rPr>
          <w:rFonts w:asciiTheme="minorHAnsi" w:hAnsiTheme="minorHAnsi" w:cstheme="minorHAnsi"/>
        </w:rPr>
        <w:t>in den</w:t>
      </w:r>
      <w:r w:rsidRPr="0028757A">
        <w:rPr>
          <w:rFonts w:asciiTheme="minorHAnsi" w:hAnsiTheme="minorHAnsi" w:cstheme="minorHAnsi"/>
        </w:rPr>
        <w:t xml:space="preserve"> Entwicklungsprozess eingebunden, </w:t>
      </w:r>
      <w:commentRangeStart w:id="86"/>
      <w:r w:rsidRPr="0028757A">
        <w:rPr>
          <w:rFonts w:asciiTheme="minorHAnsi" w:hAnsiTheme="minorHAnsi" w:cstheme="minorHAnsi"/>
        </w:rPr>
        <w:t>und hat dadurch ein besseres Verständnis</w:t>
      </w:r>
      <w:commentRangeEnd w:id="86"/>
      <w:r w:rsidR="00164202">
        <w:rPr>
          <w:rStyle w:val="Kommentarzeichen"/>
        </w:rPr>
        <w:commentReference w:id="86"/>
      </w:r>
    </w:p>
    <w:p w14:paraId="2D8140A2"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Kosten bleiben bei großen Software-Projekten verhältnismäßig gering</w:t>
      </w:r>
    </w:p>
    <w:p w14:paraId="529964BC" w14:textId="6141B430" w:rsidR="001650B3" w:rsidRPr="0028757A" w:rsidRDefault="00164202" w:rsidP="00E4118A">
      <w:pPr>
        <w:numPr>
          <w:ilvl w:val="0"/>
          <w:numId w:val="4"/>
        </w:numPr>
        <w:rPr>
          <w:rFonts w:asciiTheme="minorHAnsi" w:hAnsiTheme="minorHAnsi" w:cstheme="minorHAnsi"/>
        </w:rPr>
      </w:pPr>
      <w:r>
        <w:rPr>
          <w:rFonts w:asciiTheme="minorHAnsi" w:hAnsiTheme="minorHAnsi" w:cstheme="minorHAnsi"/>
        </w:rPr>
        <w:t>Hohe</w:t>
      </w:r>
      <w:r w:rsidR="001C39FA" w:rsidRPr="0028757A">
        <w:rPr>
          <w:rFonts w:asciiTheme="minorHAnsi" w:hAnsiTheme="minorHAnsi" w:cstheme="minorHAnsi"/>
        </w:rPr>
        <w:t xml:space="preserve"> Qualität, Erweiterbarkeit und Nachhaltigkeit bei der Entwicklung</w:t>
      </w:r>
    </w:p>
    <w:p w14:paraId="61BA70FD" w14:textId="77777777" w:rsidR="001650B3" w:rsidRPr="0028757A" w:rsidRDefault="001C39FA" w:rsidP="00E4118A">
      <w:pPr>
        <w:numPr>
          <w:ilvl w:val="0"/>
          <w:numId w:val="4"/>
        </w:numPr>
        <w:rPr>
          <w:rFonts w:asciiTheme="minorHAnsi" w:hAnsiTheme="minorHAnsi" w:cstheme="minorHAnsi"/>
        </w:rPr>
      </w:pPr>
      <w:r w:rsidRPr="0028757A">
        <w:rPr>
          <w:rFonts w:asciiTheme="minorHAnsi" w:hAnsiTheme="minorHAnsi" w:cstheme="minorHAnsi"/>
        </w:rPr>
        <w:t>XP hat eine positive Auswirkung auf dem Teamgeist und der Motivation der Entwickler so wie ein Erfolgserlebnis bei der Auslieferung einer neuen Version</w:t>
      </w:r>
    </w:p>
    <w:p w14:paraId="488D7AF1" w14:textId="4AF1AE67" w:rsidR="001650B3" w:rsidRPr="0028757A" w:rsidRDefault="000E6E1E" w:rsidP="00E4118A">
      <w:pPr>
        <w:pStyle w:val="berschrift4"/>
        <w:rPr>
          <w:rFonts w:asciiTheme="minorHAnsi" w:hAnsiTheme="minorHAnsi" w:cstheme="minorHAnsi"/>
        </w:rPr>
      </w:pPr>
      <w:bookmarkStart w:id="87" w:name="__RefHeading___Toc1221_133500371"/>
      <w:r w:rsidRPr="0028757A">
        <w:rPr>
          <w:rFonts w:asciiTheme="minorHAnsi" w:hAnsiTheme="minorHAnsi" w:cstheme="minorHAnsi"/>
        </w:rPr>
        <w:t>2.9</w:t>
      </w:r>
      <w:r w:rsidR="001C39FA" w:rsidRPr="0028757A">
        <w:rPr>
          <w:rFonts w:asciiTheme="minorHAnsi" w:hAnsiTheme="minorHAnsi" w:cstheme="minorHAnsi"/>
        </w:rPr>
        <w:t xml:space="preserve">.4.3 </w:t>
      </w:r>
      <w:bookmarkStart w:id="88" w:name="code3"/>
      <w:bookmarkEnd w:id="88"/>
      <w:r w:rsidR="001C39FA" w:rsidRPr="0028757A">
        <w:rPr>
          <w:rFonts w:asciiTheme="minorHAnsi" w:hAnsiTheme="minorHAnsi" w:cstheme="minorHAnsi"/>
        </w:rPr>
        <w:t>Nachteile</w:t>
      </w:r>
      <w:bookmarkEnd w:id="87"/>
    </w:p>
    <w:p w14:paraId="76B25201" w14:textId="3788FC3D" w:rsidR="001650B3" w:rsidRDefault="00164202" w:rsidP="00E4118A">
      <w:pPr>
        <w:numPr>
          <w:ilvl w:val="0"/>
          <w:numId w:val="5"/>
        </w:numPr>
        <w:rPr>
          <w:rFonts w:asciiTheme="minorHAnsi" w:hAnsiTheme="minorHAnsi" w:cstheme="minorHAnsi"/>
        </w:rPr>
      </w:pPr>
      <w:r>
        <w:rPr>
          <w:rFonts w:asciiTheme="minorHAnsi" w:hAnsiTheme="minorHAnsi" w:cstheme="minorHAnsi"/>
        </w:rPr>
        <w:t>Schlecht bei k</w:t>
      </w:r>
      <w:r w:rsidR="001C39FA" w:rsidRPr="0028757A">
        <w:rPr>
          <w:rFonts w:asciiTheme="minorHAnsi" w:hAnsiTheme="minorHAnsi" w:cstheme="minorHAnsi"/>
        </w:rPr>
        <w:t>leinen Softwareprojekten</w:t>
      </w:r>
    </w:p>
    <w:p w14:paraId="32F5F737" w14:textId="47005B39" w:rsidR="00164202" w:rsidRPr="0028757A" w:rsidRDefault="00164202" w:rsidP="00E4118A">
      <w:pPr>
        <w:numPr>
          <w:ilvl w:val="0"/>
          <w:numId w:val="5"/>
        </w:numPr>
        <w:rPr>
          <w:rFonts w:asciiTheme="minorHAnsi" w:hAnsiTheme="minorHAnsi" w:cstheme="minorHAnsi"/>
        </w:rPr>
      </w:pPr>
      <w:r>
        <w:rPr>
          <w:rFonts w:asciiTheme="minorHAnsi" w:hAnsiTheme="minorHAnsi" w:cstheme="minorHAnsi"/>
        </w:rPr>
        <w:t>Nur, bei Beginn definierte, Anforderungen können mit dem geringsten Aufwand umgesetzt werden</w:t>
      </w:r>
    </w:p>
    <w:p w14:paraId="673C91E3" w14:textId="73F68F16"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H</w:t>
      </w:r>
      <w:r w:rsidR="001C39FA" w:rsidRPr="0028757A">
        <w:rPr>
          <w:rFonts w:asciiTheme="minorHAnsi" w:hAnsiTheme="minorHAnsi" w:cstheme="minorHAnsi"/>
        </w:rPr>
        <w:t>ohe Anforderung an die Entwickler, da die Software im jeden Zustand erweiterbar sein sollte</w:t>
      </w:r>
    </w:p>
    <w:p w14:paraId="19B5B1BF" w14:textId="570CDC75" w:rsidR="001650B3" w:rsidRPr="0028757A" w:rsidRDefault="001C39FA" w:rsidP="00E4118A">
      <w:pPr>
        <w:numPr>
          <w:ilvl w:val="0"/>
          <w:numId w:val="5"/>
        </w:numPr>
        <w:rPr>
          <w:rFonts w:asciiTheme="minorHAnsi" w:hAnsiTheme="minorHAnsi" w:cstheme="minorHAnsi"/>
        </w:rPr>
      </w:pPr>
      <w:r w:rsidRPr="0028757A">
        <w:rPr>
          <w:rFonts w:asciiTheme="minorHAnsi" w:hAnsiTheme="minorHAnsi" w:cstheme="minorHAnsi"/>
        </w:rPr>
        <w:t xml:space="preserve">Kunde hat nicht </w:t>
      </w:r>
      <w:r w:rsidR="00164202">
        <w:rPr>
          <w:rFonts w:asciiTheme="minorHAnsi" w:hAnsiTheme="minorHAnsi" w:cstheme="minorHAnsi"/>
        </w:rPr>
        <w:t xml:space="preserve">immer </w:t>
      </w:r>
      <w:r w:rsidRPr="0028757A">
        <w:rPr>
          <w:rFonts w:asciiTheme="minorHAnsi" w:hAnsiTheme="minorHAnsi" w:cstheme="minorHAnsi"/>
        </w:rPr>
        <w:t>ausreichend Zeit, um sich regelmäßig mit den Entwicklern zu treffen</w:t>
      </w:r>
    </w:p>
    <w:p w14:paraId="6A709EA9" w14:textId="242C7E58"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ie Test-Entwicklung kann schnell zum Endprodukt werden bzw. ausgelassen werden</w:t>
      </w:r>
    </w:p>
    <w:p w14:paraId="7D83B506" w14:textId="74090E11" w:rsidR="001650B3" w:rsidRPr="0028757A" w:rsidRDefault="00164202" w:rsidP="00E4118A">
      <w:pPr>
        <w:numPr>
          <w:ilvl w:val="0"/>
          <w:numId w:val="5"/>
        </w:numPr>
        <w:rPr>
          <w:rFonts w:asciiTheme="minorHAnsi" w:hAnsiTheme="minorHAnsi" w:cstheme="minorHAnsi"/>
        </w:rPr>
      </w:pPr>
      <w:r>
        <w:rPr>
          <w:rFonts w:asciiTheme="minorHAnsi" w:hAnsiTheme="minorHAnsi" w:cstheme="minorHAnsi"/>
        </w:rPr>
        <w:t>D</w:t>
      </w:r>
      <w:r w:rsidR="001C39FA" w:rsidRPr="0028757A">
        <w:rPr>
          <w:rFonts w:asciiTheme="minorHAnsi" w:hAnsiTheme="minorHAnsi" w:cstheme="minorHAnsi"/>
        </w:rPr>
        <w:t>er Kunde muss Vertrauen in den Programmierer haben</w:t>
      </w:r>
    </w:p>
    <w:p w14:paraId="40C49C25" w14:textId="3D815E94" w:rsidR="001650B3" w:rsidRPr="0028757A" w:rsidRDefault="000E6E1E" w:rsidP="00E4118A">
      <w:pPr>
        <w:pStyle w:val="berschrift4"/>
        <w:rPr>
          <w:rFonts w:asciiTheme="minorHAnsi" w:hAnsiTheme="minorHAnsi" w:cstheme="minorHAnsi"/>
        </w:rPr>
      </w:pPr>
      <w:bookmarkStart w:id="89" w:name="__RefHeading___Toc1223_133500371"/>
      <w:r w:rsidRPr="0028757A">
        <w:rPr>
          <w:rFonts w:asciiTheme="minorHAnsi" w:hAnsiTheme="minorHAnsi" w:cstheme="minorHAnsi"/>
        </w:rPr>
        <w:t>2.9</w:t>
      </w:r>
      <w:r w:rsidR="001C39FA" w:rsidRPr="0028757A">
        <w:rPr>
          <w:rFonts w:asciiTheme="minorHAnsi" w:hAnsiTheme="minorHAnsi" w:cstheme="minorHAnsi"/>
        </w:rPr>
        <w:t>.4.4 Zusammenfassung</w:t>
      </w:r>
      <w:bookmarkEnd w:id="89"/>
    </w:p>
    <w:p w14:paraId="51A6FFBF"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Projektphase</w:t>
      </w:r>
      <w:r w:rsidRPr="0028757A">
        <w:rPr>
          <w:rFonts w:asciiTheme="minorHAnsi" w:hAnsiTheme="minorHAnsi" w:cstheme="minorHAnsi"/>
        </w:rPr>
        <w:t>:</w:t>
      </w:r>
    </w:p>
    <w:p w14:paraId="0EAE271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Projekt wird in kleine Teilschritte zerlegt, die einzelne Funktionsblöcke enthalten.</w:t>
      </w:r>
    </w:p>
    <w:p w14:paraId="4A1E7BFD"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Projektgröße</w:t>
      </w:r>
      <w:r w:rsidRPr="0028757A">
        <w:rPr>
          <w:rFonts w:asciiTheme="minorHAnsi" w:hAnsiTheme="minorHAnsi" w:cstheme="minorHAnsi"/>
        </w:rPr>
        <w:t>:</w:t>
      </w:r>
    </w:p>
    <w:p w14:paraId="0E87829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Gut geeignet für kleine bis mittelgroße Teams (&lt;10-12 Mitglieder).</w:t>
      </w:r>
    </w:p>
    <w:p w14:paraId="7FA88621"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Planung</w:t>
      </w:r>
      <w:r w:rsidRPr="0028757A">
        <w:rPr>
          <w:rFonts w:asciiTheme="minorHAnsi" w:hAnsiTheme="minorHAnsi" w:cstheme="minorHAnsi"/>
        </w:rPr>
        <w:t>:</w:t>
      </w:r>
    </w:p>
    <w:p w14:paraId="7F2EAC8D" w14:textId="77777777" w:rsidR="001650B3" w:rsidRPr="0028757A" w:rsidRDefault="001C39FA" w:rsidP="00E4118A">
      <w:pPr>
        <w:pStyle w:val="Textbody"/>
        <w:rPr>
          <w:rFonts w:asciiTheme="minorHAnsi" w:hAnsiTheme="minorHAnsi" w:cstheme="minorHAnsi"/>
        </w:rPr>
      </w:pPr>
      <w:bookmarkStart w:id="90" w:name="code4"/>
      <w:bookmarkEnd w:id="90"/>
      <w:r w:rsidRPr="0028757A">
        <w:rPr>
          <w:rFonts w:asciiTheme="minorHAnsi" w:hAnsiTheme="minorHAnsi" w:cstheme="minorHAnsi"/>
        </w:rPr>
        <w:t>Durch das Mitwachsen der Anforderungen verläuft die Kostenkurve gleichmäßig linear.</w:t>
      </w:r>
    </w:p>
    <w:p w14:paraId="3C9E9422"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Änderungen während Iterationen</w:t>
      </w:r>
      <w:r w:rsidRPr="0028757A">
        <w:rPr>
          <w:rFonts w:asciiTheme="minorHAnsi" w:hAnsiTheme="minorHAnsi" w:cstheme="minorHAnsi"/>
        </w:rPr>
        <w:t>:</w:t>
      </w:r>
    </w:p>
    <w:p w14:paraId="33D235E3" w14:textId="75B3E8D9"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ist auf schnelle Anforderungen ausgelegt weswegen Änderungen immer möglich sein müssen.</w:t>
      </w:r>
    </w:p>
    <w:p w14:paraId="226A077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b/>
          <w:bCs/>
        </w:rPr>
        <w:t>Flexibilität:</w:t>
      </w:r>
    </w:p>
    <w:p w14:paraId="58ADAE2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XP muss in einem Zug eingeführt werden, die Dauer der Iteration hängt vom Kunden ab.</w:t>
      </w:r>
    </w:p>
    <w:p w14:paraId="19FE2DE3"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Grad der Eigenverantwortung</w:t>
      </w:r>
      <w:r w:rsidRPr="0028757A">
        <w:rPr>
          <w:rFonts w:asciiTheme="minorHAnsi" w:hAnsiTheme="minorHAnsi" w:cstheme="minorHAnsi"/>
        </w:rPr>
        <w:t>:</w:t>
      </w:r>
    </w:p>
    <w:p w14:paraId="473327A5" w14:textId="77777777" w:rsidR="001650B3" w:rsidRPr="0028757A" w:rsidRDefault="001C39FA" w:rsidP="00E4118A">
      <w:pPr>
        <w:pStyle w:val="Textbody"/>
        <w:rPr>
          <w:rFonts w:asciiTheme="minorHAnsi" w:hAnsiTheme="minorHAnsi" w:cstheme="minorHAnsi"/>
        </w:rPr>
      </w:pPr>
      <w:bookmarkStart w:id="91" w:name="code5"/>
      <w:bookmarkEnd w:id="91"/>
      <w:r w:rsidRPr="0028757A">
        <w:rPr>
          <w:rFonts w:asciiTheme="minorHAnsi" w:hAnsiTheme="minorHAnsi" w:cstheme="minorHAnsi"/>
        </w:rPr>
        <w:t>Die Eigenverantwortung liegt von der Funktionalität beim Kunden, und die Zuverlässigkeit und Umsetzung beim Entwickler.</w:t>
      </w:r>
    </w:p>
    <w:p w14:paraId="1084B80A"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Einarbeitungsaufwand:</w:t>
      </w:r>
    </w:p>
    <w:p w14:paraId="4E951BF8" w14:textId="77777777"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b w:val="0"/>
          <w:bCs w:val="0"/>
        </w:rPr>
        <w:t>XP erfordert Softwareentwickler mit besonderen Fähigkeiten, da alle Teammitglieder Entwickler sind.</w:t>
      </w:r>
    </w:p>
    <w:p w14:paraId="495EC5BF" w14:textId="791D3F96" w:rsidR="001650B3" w:rsidRPr="0028757A" w:rsidRDefault="001C39FA" w:rsidP="00E4118A">
      <w:pPr>
        <w:pStyle w:val="Textbody"/>
        <w:rPr>
          <w:rFonts w:asciiTheme="minorHAnsi" w:hAnsiTheme="minorHAnsi" w:cstheme="minorHAnsi"/>
        </w:rPr>
      </w:pPr>
      <w:r w:rsidRPr="0028757A">
        <w:rPr>
          <w:rStyle w:val="StrongEmphasis"/>
          <w:rFonts w:asciiTheme="minorHAnsi" w:hAnsiTheme="minorHAnsi" w:cstheme="minorHAnsi"/>
        </w:rPr>
        <w:t>Ein</w:t>
      </w:r>
      <w:r w:rsidR="00164202">
        <w:rPr>
          <w:rStyle w:val="StrongEmphasis"/>
          <w:rFonts w:asciiTheme="minorHAnsi" w:hAnsiTheme="minorHAnsi" w:cstheme="minorHAnsi"/>
        </w:rPr>
        <w:t>-P</w:t>
      </w:r>
      <w:r w:rsidRPr="0028757A">
        <w:rPr>
          <w:rStyle w:val="StrongEmphasis"/>
          <w:rFonts w:asciiTheme="minorHAnsi" w:hAnsiTheme="minorHAnsi" w:cstheme="minorHAnsi"/>
        </w:rPr>
        <w:t>rojekt- oder Mehr</w:t>
      </w:r>
      <w:r w:rsidR="00164202">
        <w:rPr>
          <w:rStyle w:val="StrongEmphasis"/>
          <w:rFonts w:asciiTheme="minorHAnsi" w:hAnsiTheme="minorHAnsi" w:cstheme="minorHAnsi"/>
        </w:rPr>
        <w:t>-P</w:t>
      </w:r>
      <w:r w:rsidRPr="0028757A">
        <w:rPr>
          <w:rStyle w:val="StrongEmphasis"/>
          <w:rFonts w:asciiTheme="minorHAnsi" w:hAnsiTheme="minorHAnsi" w:cstheme="minorHAnsi"/>
        </w:rPr>
        <w:t>rojektumgebungen</w:t>
      </w:r>
      <w:r w:rsidRPr="0028757A">
        <w:rPr>
          <w:rFonts w:asciiTheme="minorHAnsi" w:hAnsiTheme="minorHAnsi" w:cstheme="minorHAnsi"/>
        </w:rPr>
        <w:t>:</w:t>
      </w:r>
    </w:p>
    <w:p w14:paraId="53D5034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Projektmanager kann an mehreren Projekten arbeiten.</w:t>
      </w:r>
    </w:p>
    <w:p w14:paraId="2DEAD0C5" w14:textId="4EB8D9E4" w:rsidR="001650B3" w:rsidRPr="0028757A" w:rsidRDefault="000E6E1E" w:rsidP="00E4118A">
      <w:pPr>
        <w:pStyle w:val="berschrift2"/>
        <w:pageBreakBefore/>
        <w:rPr>
          <w:rFonts w:asciiTheme="minorHAnsi" w:hAnsiTheme="minorHAnsi" w:cstheme="minorHAnsi"/>
        </w:rPr>
      </w:pPr>
      <w:bookmarkStart w:id="92" w:name="__RefHeading___Toc3517_581654776"/>
      <w:bookmarkStart w:id="93" w:name="_Toc454796667"/>
      <w:r w:rsidRPr="0028757A">
        <w:rPr>
          <w:rFonts w:asciiTheme="minorHAnsi" w:hAnsiTheme="minorHAnsi" w:cstheme="minorHAnsi"/>
        </w:rPr>
        <w:lastRenderedPageBreak/>
        <w:t>2.10</w:t>
      </w:r>
      <w:r w:rsidR="001C39FA" w:rsidRPr="0028757A">
        <w:rPr>
          <w:rFonts w:asciiTheme="minorHAnsi" w:hAnsiTheme="minorHAnsi" w:cstheme="minorHAnsi"/>
        </w:rPr>
        <w:t xml:space="preserve"> </w:t>
      </w:r>
      <w:bookmarkEnd w:id="92"/>
      <w:r w:rsidR="00D16EBF">
        <w:rPr>
          <w:rFonts w:asciiTheme="minorHAnsi" w:hAnsiTheme="minorHAnsi" w:cstheme="minorHAnsi"/>
        </w:rPr>
        <w:t>Gegenüberstellung der Projektmanagementmethoden</w:t>
      </w:r>
      <w:bookmarkEnd w:id="93"/>
    </w:p>
    <w:p w14:paraId="1C19A710" w14:textId="04B41AA3" w:rsidR="006F5724" w:rsidRPr="0028757A" w:rsidRDefault="001C39FA" w:rsidP="00E4118A">
      <w:pPr>
        <w:rPr>
          <w:rFonts w:asciiTheme="minorHAnsi" w:hAnsiTheme="minorHAnsi" w:cstheme="minorHAnsi"/>
        </w:rPr>
      </w:pPr>
      <w:r w:rsidRPr="0028757A">
        <w:rPr>
          <w:rFonts w:asciiTheme="minorHAnsi" w:hAnsiTheme="minorHAnsi" w:cstheme="minorHAnsi"/>
        </w:rPr>
        <w:t>Im Folgenden werd</w:t>
      </w:r>
      <w:r w:rsidR="00164202">
        <w:rPr>
          <w:rFonts w:asciiTheme="minorHAnsi" w:hAnsiTheme="minorHAnsi" w:cstheme="minorHAnsi"/>
        </w:rPr>
        <w:t>en die Projektmanagementmethod</w:t>
      </w:r>
      <w:r w:rsidRPr="0028757A">
        <w:rPr>
          <w:rFonts w:asciiTheme="minorHAnsi" w:hAnsiTheme="minorHAnsi" w:cstheme="minorHAnsi"/>
        </w:rPr>
        <w:t>en, die wir ausgewählt haben</w:t>
      </w:r>
      <w:r w:rsidR="00164202">
        <w:rPr>
          <w:rFonts w:asciiTheme="minorHAnsi" w:hAnsiTheme="minorHAnsi" w:cstheme="minorHAnsi"/>
        </w:rPr>
        <w:t>,</w:t>
      </w:r>
      <w:r w:rsidRPr="0028757A">
        <w:rPr>
          <w:rFonts w:asciiTheme="minorHAnsi" w:hAnsiTheme="minorHAnsi" w:cstheme="minorHAnsi"/>
        </w:rPr>
        <w:t xml:space="preserve"> gegeneinander verglichen.</w:t>
      </w:r>
      <w:r w:rsidR="00164202">
        <w:rPr>
          <w:rFonts w:asciiTheme="minorHAnsi" w:hAnsiTheme="minorHAnsi" w:cstheme="minorHAnsi"/>
        </w:rPr>
        <w:t xml:space="preserve"> </w:t>
      </w:r>
      <w:r w:rsidRPr="0028757A">
        <w:rPr>
          <w:rFonts w:asciiTheme="minorHAnsi" w:hAnsiTheme="minorHAnsi" w:cstheme="minorHAnsi"/>
        </w:rPr>
        <w:t>Für die Kriterien Projektphase und Mehrprojektumge</w:t>
      </w:r>
      <w:r w:rsidR="00164202">
        <w:rPr>
          <w:rFonts w:asciiTheme="minorHAnsi" w:hAnsiTheme="minorHAnsi" w:cstheme="minorHAnsi"/>
        </w:rPr>
        <w:t>bung wird ein Wertebereich von 0 bis 1</w:t>
      </w:r>
      <w:r w:rsidRPr="0028757A">
        <w:rPr>
          <w:rFonts w:asciiTheme="minorHAnsi" w:hAnsiTheme="minorHAnsi" w:cstheme="minorHAnsi"/>
        </w:rPr>
        <w:t xml:space="preserve"> gewählt, da es entwe</w:t>
      </w:r>
      <w:r w:rsidR="00164202">
        <w:rPr>
          <w:rFonts w:asciiTheme="minorHAnsi" w:hAnsiTheme="minorHAnsi" w:cstheme="minorHAnsi"/>
        </w:rPr>
        <w:t>der geht oder nicht. Für uns wa</w:t>
      </w:r>
      <w:r w:rsidRPr="0028757A">
        <w:rPr>
          <w:rFonts w:asciiTheme="minorHAnsi" w:hAnsiTheme="minorHAnsi" w:cstheme="minorHAnsi"/>
        </w:rPr>
        <w:t xml:space="preserve">ren die Kriterien Eigenverantwortung und Einarbeitungsaufwand die wichtigsten Kriterien, mit einer Gewichtung von 3 und einem Wertebereich von 2 bis 4. </w:t>
      </w:r>
      <w:r w:rsidR="00D73688">
        <w:rPr>
          <w:rFonts w:asciiTheme="minorHAnsi" w:hAnsiTheme="minorHAnsi" w:cstheme="minorHAnsi"/>
        </w:rPr>
        <w:t xml:space="preserve">Um zu verhindern, dass ein unwichtiges Kriterium ein schlecht bewertetes Framework zu stark verbessert, ist der Wertebereich der </w:t>
      </w:r>
      <w:r w:rsidR="00D16EBF">
        <w:rPr>
          <w:rFonts w:asciiTheme="minorHAnsi" w:hAnsiTheme="minorHAnsi" w:cstheme="minorHAnsi"/>
        </w:rPr>
        <w:t xml:space="preserve">Kriterien mit Gewichtung „eins“ </w:t>
      </w:r>
      <w:r w:rsidR="00D73688">
        <w:rPr>
          <w:rFonts w:asciiTheme="minorHAnsi" w:hAnsiTheme="minorHAnsi" w:cstheme="minorHAnsi"/>
        </w:rPr>
        <w:t>höher.</w:t>
      </w:r>
      <w:r w:rsidR="00D16EBF">
        <w:rPr>
          <w:rFonts w:asciiTheme="minorHAnsi" w:hAnsiTheme="minorHAnsi" w:cstheme="minorHAnsi"/>
        </w:rPr>
        <w:t xml:space="preserve"> F</w:t>
      </w:r>
      <w:r w:rsidRPr="0028757A">
        <w:rPr>
          <w:rFonts w:asciiTheme="minorHAnsi" w:hAnsiTheme="minorHAnsi" w:cstheme="minorHAnsi"/>
        </w:rPr>
        <w:t>ür das Kriterium Flexibilität wird der Wertebereich von 1 bis 2 gewählt, da eine Methodik entweder flexibel sein kann oder nicht. Alle anderen Kriterien haben einen Wertebereich von 1 bis 3, jeweils ob diese das Kriterien gut, sehr g</w:t>
      </w:r>
      <w:r w:rsidR="00C50E0E">
        <w:rPr>
          <w:rFonts w:asciiTheme="minorHAnsi" w:hAnsiTheme="minorHAnsi" w:cstheme="minorHAnsi"/>
        </w:rPr>
        <w:t>ut oder ausgezeichnet erfüllen.</w:t>
      </w:r>
    </w:p>
    <w:tbl>
      <w:tblPr>
        <w:tblStyle w:val="Gitternetztabelle4Akzent1"/>
        <w:tblW w:w="8148" w:type="dxa"/>
        <w:tblLook w:val="04A0" w:firstRow="1" w:lastRow="0" w:firstColumn="1" w:lastColumn="0" w:noHBand="0" w:noVBand="1"/>
      </w:tblPr>
      <w:tblGrid>
        <w:gridCol w:w="2849"/>
        <w:gridCol w:w="866"/>
        <w:gridCol w:w="979"/>
        <w:gridCol w:w="549"/>
        <w:gridCol w:w="682"/>
        <w:gridCol w:w="1364"/>
        <w:gridCol w:w="859"/>
      </w:tblGrid>
      <w:tr w:rsidR="00A4499A" w14:paraId="521FB9B2" w14:textId="77777777" w:rsidTr="00C13AF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shd w:val="clear" w:color="auto" w:fill="2E74B5" w:themeFill="accent1" w:themeFillShade="BF"/>
          </w:tcPr>
          <w:p w14:paraId="0A553F20" w14:textId="77777777" w:rsidR="006F5724" w:rsidRDefault="006F5724" w:rsidP="00E4118A">
            <w:pPr>
              <w:rPr>
                <w:rFonts w:asciiTheme="minorHAnsi" w:hAnsiTheme="minorHAnsi" w:cstheme="minorHAnsi"/>
              </w:rPr>
            </w:pPr>
          </w:p>
        </w:tc>
        <w:tc>
          <w:tcPr>
            <w:tcW w:w="866" w:type="dxa"/>
            <w:shd w:val="clear" w:color="auto" w:fill="2E74B5" w:themeFill="accent1" w:themeFillShade="BF"/>
          </w:tcPr>
          <w:p w14:paraId="0363609B" w14:textId="790151E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Scrum</w:t>
            </w:r>
          </w:p>
        </w:tc>
        <w:tc>
          <w:tcPr>
            <w:tcW w:w="979" w:type="dxa"/>
            <w:shd w:val="clear" w:color="auto" w:fill="2E74B5" w:themeFill="accent1" w:themeFillShade="BF"/>
          </w:tcPr>
          <w:p w14:paraId="167DD3B5" w14:textId="40A1FB19"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Kanban</w:t>
            </w:r>
          </w:p>
        </w:tc>
        <w:tc>
          <w:tcPr>
            <w:tcW w:w="549" w:type="dxa"/>
            <w:shd w:val="clear" w:color="auto" w:fill="2E74B5" w:themeFill="accent1" w:themeFillShade="BF"/>
          </w:tcPr>
          <w:p w14:paraId="742F7F79" w14:textId="7EEE954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XP</w:t>
            </w:r>
          </w:p>
        </w:tc>
        <w:tc>
          <w:tcPr>
            <w:tcW w:w="682" w:type="dxa"/>
            <w:shd w:val="clear" w:color="auto" w:fill="2E74B5" w:themeFill="accent1" w:themeFillShade="BF"/>
          </w:tcPr>
          <w:p w14:paraId="5D3A320D" w14:textId="1B855D7E"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FDD</w:t>
            </w:r>
          </w:p>
        </w:tc>
        <w:tc>
          <w:tcPr>
            <w:tcW w:w="1364" w:type="dxa"/>
            <w:shd w:val="clear" w:color="auto" w:fill="2E74B5" w:themeFill="accent1" w:themeFillShade="BF"/>
          </w:tcPr>
          <w:p w14:paraId="1C9F088C" w14:textId="30F921CD"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Gewichtung</w:t>
            </w:r>
          </w:p>
        </w:tc>
        <w:tc>
          <w:tcPr>
            <w:tcW w:w="859" w:type="dxa"/>
            <w:shd w:val="clear" w:color="auto" w:fill="2E74B5" w:themeFill="accent1" w:themeFillShade="BF"/>
          </w:tcPr>
          <w:p w14:paraId="1C17A4F3" w14:textId="0EC2F611" w:rsidR="006F5724" w:rsidRDefault="006F5724"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Range</w:t>
            </w:r>
          </w:p>
        </w:tc>
      </w:tr>
      <w:tr w:rsidR="00A4499A" w14:paraId="13876D3F" w14:textId="77777777" w:rsidTr="00D16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Borders>
              <w:top w:val="single" w:sz="4" w:space="0" w:color="5B9BD5" w:themeColor="accent1"/>
              <w:right w:val="single" w:sz="12" w:space="0" w:color="auto"/>
            </w:tcBorders>
          </w:tcPr>
          <w:p w14:paraId="2623BD14" w14:textId="1D68E892" w:rsidR="006F5724" w:rsidRDefault="006F5724" w:rsidP="00E4118A">
            <w:pPr>
              <w:rPr>
                <w:rFonts w:asciiTheme="minorHAnsi" w:hAnsiTheme="minorHAnsi" w:cstheme="minorHAnsi"/>
              </w:rPr>
            </w:pPr>
            <w:r>
              <w:rPr>
                <w:rFonts w:asciiTheme="minorHAnsi" w:hAnsiTheme="minorHAnsi" w:cstheme="minorHAnsi"/>
              </w:rPr>
              <w:t>Projektphase</w:t>
            </w:r>
          </w:p>
        </w:tc>
        <w:tc>
          <w:tcPr>
            <w:tcW w:w="866" w:type="dxa"/>
            <w:tcBorders>
              <w:left w:val="single" w:sz="12" w:space="0" w:color="auto"/>
            </w:tcBorders>
          </w:tcPr>
          <w:p w14:paraId="441972D2" w14:textId="189C74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979" w:type="dxa"/>
          </w:tcPr>
          <w:p w14:paraId="1F56B1DD" w14:textId="451E5D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549" w:type="dxa"/>
          </w:tcPr>
          <w:p w14:paraId="5BF24160" w14:textId="38F7400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682" w:type="dxa"/>
          </w:tcPr>
          <w:p w14:paraId="77C2F4C3" w14:textId="00608F5C"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1364" w:type="dxa"/>
          </w:tcPr>
          <w:p w14:paraId="0D34C478" w14:textId="13687A1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859" w:type="dxa"/>
          </w:tcPr>
          <w:p w14:paraId="3C61EB2A" w14:textId="13E6E5E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7ABD27CE" w14:textId="77777777" w:rsidTr="00D16EBF">
        <w:tc>
          <w:tcPr>
            <w:cnfStyle w:val="001000000000" w:firstRow="0" w:lastRow="0" w:firstColumn="1" w:lastColumn="0" w:oddVBand="0" w:evenVBand="0" w:oddHBand="0" w:evenHBand="0" w:firstRowFirstColumn="0" w:firstRowLastColumn="0" w:lastRowFirstColumn="0" w:lastRowLastColumn="0"/>
            <w:tcW w:w="2849" w:type="dxa"/>
            <w:tcBorders>
              <w:right w:val="single" w:sz="12" w:space="0" w:color="auto"/>
            </w:tcBorders>
          </w:tcPr>
          <w:p w14:paraId="4D76CC33" w14:textId="5C4D585F" w:rsidR="006F5724" w:rsidRDefault="006F5724" w:rsidP="00E4118A">
            <w:pPr>
              <w:rPr>
                <w:rFonts w:asciiTheme="minorHAnsi" w:hAnsiTheme="minorHAnsi" w:cstheme="minorHAnsi"/>
              </w:rPr>
            </w:pPr>
            <w:r>
              <w:rPr>
                <w:rFonts w:asciiTheme="minorHAnsi" w:hAnsiTheme="minorHAnsi" w:cstheme="minorHAnsi"/>
              </w:rPr>
              <w:t>Projektgröße</w:t>
            </w:r>
          </w:p>
        </w:tc>
        <w:tc>
          <w:tcPr>
            <w:tcW w:w="866" w:type="dxa"/>
            <w:tcBorders>
              <w:left w:val="single" w:sz="12" w:space="0" w:color="auto"/>
            </w:tcBorders>
          </w:tcPr>
          <w:p w14:paraId="618490D9" w14:textId="1E441A9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979" w:type="dxa"/>
          </w:tcPr>
          <w:p w14:paraId="35B5CA3F" w14:textId="35BBEF4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549" w:type="dxa"/>
          </w:tcPr>
          <w:p w14:paraId="1A1C9E91" w14:textId="05D7AFB8"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682" w:type="dxa"/>
          </w:tcPr>
          <w:p w14:paraId="56FBE5AF" w14:textId="3E7CE469"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1364" w:type="dxa"/>
          </w:tcPr>
          <w:p w14:paraId="18A74F95" w14:textId="58535D5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859" w:type="dxa"/>
          </w:tcPr>
          <w:p w14:paraId="65A4B4E8" w14:textId="37EE3B4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70168661" w14:textId="77777777" w:rsidTr="00D16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Borders>
              <w:right w:val="single" w:sz="12" w:space="0" w:color="auto"/>
            </w:tcBorders>
          </w:tcPr>
          <w:p w14:paraId="45AD0FE2" w14:textId="6DDCDAFD" w:rsidR="006F5724" w:rsidRDefault="006F5724" w:rsidP="00E4118A">
            <w:pPr>
              <w:rPr>
                <w:rFonts w:asciiTheme="minorHAnsi" w:hAnsiTheme="minorHAnsi" w:cstheme="minorHAnsi"/>
              </w:rPr>
            </w:pPr>
            <w:r>
              <w:rPr>
                <w:rFonts w:asciiTheme="minorHAnsi" w:hAnsiTheme="minorHAnsi" w:cstheme="minorHAnsi"/>
              </w:rPr>
              <w:t>Grad der Planung</w:t>
            </w:r>
          </w:p>
        </w:tc>
        <w:tc>
          <w:tcPr>
            <w:tcW w:w="866" w:type="dxa"/>
            <w:tcBorders>
              <w:left w:val="single" w:sz="12" w:space="0" w:color="auto"/>
            </w:tcBorders>
          </w:tcPr>
          <w:p w14:paraId="1B47294B" w14:textId="5CAEED9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979" w:type="dxa"/>
          </w:tcPr>
          <w:p w14:paraId="1407F412" w14:textId="3DDDE82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549" w:type="dxa"/>
          </w:tcPr>
          <w:p w14:paraId="102B1781" w14:textId="051F739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682" w:type="dxa"/>
          </w:tcPr>
          <w:p w14:paraId="603175D8" w14:textId="22A21869"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6482D255" w14:textId="3F8F429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859" w:type="dxa"/>
          </w:tcPr>
          <w:p w14:paraId="09CBF22E" w14:textId="19148223"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4736E999" w14:textId="77777777" w:rsidTr="00D16EBF">
        <w:tc>
          <w:tcPr>
            <w:cnfStyle w:val="001000000000" w:firstRow="0" w:lastRow="0" w:firstColumn="1" w:lastColumn="0" w:oddVBand="0" w:evenVBand="0" w:oddHBand="0" w:evenHBand="0" w:firstRowFirstColumn="0" w:firstRowLastColumn="0" w:lastRowFirstColumn="0" w:lastRowLastColumn="0"/>
            <w:tcW w:w="2849" w:type="dxa"/>
            <w:tcBorders>
              <w:right w:val="single" w:sz="12" w:space="0" w:color="auto"/>
            </w:tcBorders>
          </w:tcPr>
          <w:p w14:paraId="2B2E35DE" w14:textId="473E5DC1" w:rsidR="006F5724" w:rsidRDefault="006F5724" w:rsidP="00E4118A">
            <w:pPr>
              <w:rPr>
                <w:rFonts w:asciiTheme="minorHAnsi" w:hAnsiTheme="minorHAnsi" w:cstheme="minorHAnsi"/>
              </w:rPr>
            </w:pPr>
            <w:r>
              <w:rPr>
                <w:rFonts w:asciiTheme="minorHAnsi" w:hAnsiTheme="minorHAnsi" w:cstheme="minorHAnsi"/>
              </w:rPr>
              <w:t xml:space="preserve">Änderung während Iteration </w:t>
            </w:r>
          </w:p>
        </w:tc>
        <w:tc>
          <w:tcPr>
            <w:tcW w:w="866" w:type="dxa"/>
            <w:tcBorders>
              <w:left w:val="single" w:sz="12" w:space="0" w:color="auto"/>
            </w:tcBorders>
          </w:tcPr>
          <w:p w14:paraId="26D55E97" w14:textId="3E9F9BF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979" w:type="dxa"/>
          </w:tcPr>
          <w:p w14:paraId="629A91A2" w14:textId="0C3021D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549" w:type="dxa"/>
          </w:tcPr>
          <w:p w14:paraId="5ED1D854" w14:textId="2D8DE76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682" w:type="dxa"/>
          </w:tcPr>
          <w:p w14:paraId="3364FE9C" w14:textId="37F429A6"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1364" w:type="dxa"/>
          </w:tcPr>
          <w:p w14:paraId="44887652" w14:textId="2CEE921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859" w:type="dxa"/>
          </w:tcPr>
          <w:p w14:paraId="423004DA" w14:textId="4CCBBC0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A4499A" w14:paraId="2A1FF09B" w14:textId="77777777" w:rsidTr="00D16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Borders>
              <w:right w:val="single" w:sz="12" w:space="0" w:color="auto"/>
            </w:tcBorders>
          </w:tcPr>
          <w:p w14:paraId="20AC7A96" w14:textId="550F7B0A" w:rsidR="006F5724" w:rsidRDefault="006F5724" w:rsidP="00E4118A">
            <w:pPr>
              <w:rPr>
                <w:rFonts w:asciiTheme="minorHAnsi" w:hAnsiTheme="minorHAnsi" w:cstheme="minorHAnsi"/>
              </w:rPr>
            </w:pPr>
            <w:r>
              <w:rPr>
                <w:rFonts w:asciiTheme="minorHAnsi" w:hAnsiTheme="minorHAnsi" w:cstheme="minorHAnsi"/>
              </w:rPr>
              <w:t>Flexibilität</w:t>
            </w:r>
          </w:p>
        </w:tc>
        <w:tc>
          <w:tcPr>
            <w:tcW w:w="866" w:type="dxa"/>
            <w:tcBorders>
              <w:left w:val="single" w:sz="12" w:space="0" w:color="auto"/>
            </w:tcBorders>
          </w:tcPr>
          <w:p w14:paraId="13E78477" w14:textId="4DF0019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979" w:type="dxa"/>
          </w:tcPr>
          <w:p w14:paraId="33D19702" w14:textId="0B79678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549" w:type="dxa"/>
          </w:tcPr>
          <w:p w14:paraId="0A9AF009" w14:textId="4B857AF0"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682" w:type="dxa"/>
          </w:tcPr>
          <w:p w14:paraId="74F7479B" w14:textId="5ACA1B4F"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4D830A4E" w14:textId="1686828A"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859" w:type="dxa"/>
          </w:tcPr>
          <w:p w14:paraId="372F3C10" w14:textId="751C116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1-2</w:t>
            </w:r>
          </w:p>
        </w:tc>
      </w:tr>
      <w:tr w:rsidR="00A4499A" w14:paraId="6967D006" w14:textId="77777777" w:rsidTr="00D16EBF">
        <w:tc>
          <w:tcPr>
            <w:cnfStyle w:val="001000000000" w:firstRow="0" w:lastRow="0" w:firstColumn="1" w:lastColumn="0" w:oddVBand="0" w:evenVBand="0" w:oddHBand="0" w:evenHBand="0" w:firstRowFirstColumn="0" w:firstRowLastColumn="0" w:lastRowFirstColumn="0" w:lastRowLastColumn="0"/>
            <w:tcW w:w="2849" w:type="dxa"/>
            <w:tcBorders>
              <w:right w:val="single" w:sz="12" w:space="0" w:color="auto"/>
            </w:tcBorders>
          </w:tcPr>
          <w:p w14:paraId="265E2607" w14:textId="256044C1" w:rsidR="006F5724" w:rsidRDefault="006F5724" w:rsidP="00E4118A">
            <w:pPr>
              <w:rPr>
                <w:rFonts w:asciiTheme="minorHAnsi" w:hAnsiTheme="minorHAnsi" w:cstheme="minorHAnsi"/>
              </w:rPr>
            </w:pPr>
            <w:r>
              <w:rPr>
                <w:rFonts w:asciiTheme="minorHAnsi" w:hAnsiTheme="minorHAnsi" w:cstheme="minorHAnsi"/>
              </w:rPr>
              <w:t>Grad Eigenverantwortung</w:t>
            </w:r>
          </w:p>
        </w:tc>
        <w:tc>
          <w:tcPr>
            <w:tcW w:w="866" w:type="dxa"/>
            <w:tcBorders>
              <w:left w:val="single" w:sz="12" w:space="0" w:color="auto"/>
            </w:tcBorders>
          </w:tcPr>
          <w:p w14:paraId="04E5AB78" w14:textId="793A6CB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979" w:type="dxa"/>
          </w:tcPr>
          <w:p w14:paraId="79EFD4A9" w14:textId="51688E34"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549" w:type="dxa"/>
          </w:tcPr>
          <w:p w14:paraId="00BE4ED6" w14:textId="33243AE1"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682" w:type="dxa"/>
          </w:tcPr>
          <w:p w14:paraId="1FE3098A" w14:textId="0FF3A95A"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63F1A389" w14:textId="11B48C7C"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859" w:type="dxa"/>
          </w:tcPr>
          <w:p w14:paraId="481BB126" w14:textId="47EE2DF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1C70172" w14:textId="77777777" w:rsidTr="00D16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Borders>
              <w:right w:val="single" w:sz="12" w:space="0" w:color="auto"/>
            </w:tcBorders>
          </w:tcPr>
          <w:p w14:paraId="4EA4727C" w14:textId="622DA903" w:rsidR="006F5724" w:rsidRDefault="006F5724" w:rsidP="00E4118A">
            <w:pPr>
              <w:rPr>
                <w:rFonts w:asciiTheme="minorHAnsi" w:hAnsiTheme="minorHAnsi" w:cstheme="minorHAnsi"/>
              </w:rPr>
            </w:pPr>
            <w:r>
              <w:rPr>
                <w:rFonts w:asciiTheme="minorHAnsi" w:hAnsiTheme="minorHAnsi" w:cstheme="minorHAnsi"/>
              </w:rPr>
              <w:t>Einarbeitungsaufwand</w:t>
            </w:r>
          </w:p>
        </w:tc>
        <w:tc>
          <w:tcPr>
            <w:tcW w:w="866" w:type="dxa"/>
            <w:tcBorders>
              <w:left w:val="single" w:sz="12" w:space="0" w:color="auto"/>
            </w:tcBorders>
          </w:tcPr>
          <w:p w14:paraId="15C8E600" w14:textId="0CB9C2A4"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979" w:type="dxa"/>
          </w:tcPr>
          <w:p w14:paraId="572C5781" w14:textId="4D6CCC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2</w:t>
            </w:r>
          </w:p>
        </w:tc>
        <w:tc>
          <w:tcPr>
            <w:tcW w:w="549" w:type="dxa"/>
          </w:tcPr>
          <w:p w14:paraId="5B25D0F8" w14:textId="61E6345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682" w:type="dxa"/>
          </w:tcPr>
          <w:p w14:paraId="54CEA384" w14:textId="577382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Pr>
          <w:p w14:paraId="1663EE99" w14:textId="0560EF4B"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3</w:t>
            </w:r>
          </w:p>
        </w:tc>
        <w:tc>
          <w:tcPr>
            <w:tcW w:w="859" w:type="dxa"/>
          </w:tcPr>
          <w:p w14:paraId="12C52FCA" w14:textId="2ABBD9C8"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Pr>
                <w:rFonts w:asciiTheme="minorHAnsi" w:hAnsiTheme="minorHAnsi" w:cstheme="minorHAnsi"/>
              </w:rPr>
              <w:t>1-3</w:t>
            </w:r>
          </w:p>
        </w:tc>
      </w:tr>
      <w:tr w:rsidR="00A4499A" w14:paraId="374613E3" w14:textId="77777777" w:rsidTr="00D16EBF">
        <w:tc>
          <w:tcPr>
            <w:cnfStyle w:val="001000000000" w:firstRow="0" w:lastRow="0" w:firstColumn="1" w:lastColumn="0" w:oddVBand="0" w:evenVBand="0" w:oddHBand="0" w:evenHBand="0" w:firstRowFirstColumn="0" w:firstRowLastColumn="0" w:lastRowFirstColumn="0" w:lastRowLastColumn="0"/>
            <w:tcW w:w="2849" w:type="dxa"/>
            <w:tcBorders>
              <w:bottom w:val="single" w:sz="12" w:space="0" w:color="auto"/>
              <w:right w:val="single" w:sz="12" w:space="0" w:color="auto"/>
            </w:tcBorders>
          </w:tcPr>
          <w:p w14:paraId="3A8F3A92" w14:textId="598375C9" w:rsidR="006F5724" w:rsidRDefault="006F5724" w:rsidP="00E4118A">
            <w:pPr>
              <w:rPr>
                <w:rFonts w:asciiTheme="minorHAnsi" w:hAnsiTheme="minorHAnsi" w:cstheme="minorHAnsi"/>
              </w:rPr>
            </w:pPr>
            <w:r>
              <w:rPr>
                <w:rFonts w:asciiTheme="minorHAnsi" w:hAnsiTheme="minorHAnsi" w:cstheme="minorHAnsi"/>
              </w:rPr>
              <w:t>Mehrprojektumgebung</w:t>
            </w:r>
          </w:p>
        </w:tc>
        <w:tc>
          <w:tcPr>
            <w:tcW w:w="866" w:type="dxa"/>
            <w:tcBorders>
              <w:left w:val="single" w:sz="12" w:space="0" w:color="auto"/>
              <w:bottom w:val="single" w:sz="12" w:space="0" w:color="auto"/>
            </w:tcBorders>
          </w:tcPr>
          <w:p w14:paraId="23C6C9CF" w14:textId="234A96A2"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979" w:type="dxa"/>
            <w:tcBorders>
              <w:bottom w:val="single" w:sz="12" w:space="0" w:color="auto"/>
            </w:tcBorders>
          </w:tcPr>
          <w:p w14:paraId="1C38CAB7" w14:textId="7F818CEE"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549" w:type="dxa"/>
            <w:tcBorders>
              <w:bottom w:val="single" w:sz="12" w:space="0" w:color="auto"/>
            </w:tcBorders>
          </w:tcPr>
          <w:p w14:paraId="49C59104" w14:textId="28087CA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w:t>
            </w:r>
          </w:p>
        </w:tc>
        <w:tc>
          <w:tcPr>
            <w:tcW w:w="682" w:type="dxa"/>
            <w:tcBorders>
              <w:bottom w:val="single" w:sz="12" w:space="0" w:color="auto"/>
            </w:tcBorders>
          </w:tcPr>
          <w:p w14:paraId="3B592BAF" w14:textId="68A1CAD5"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1364" w:type="dxa"/>
            <w:tcBorders>
              <w:bottom w:val="single" w:sz="12" w:space="0" w:color="auto"/>
            </w:tcBorders>
          </w:tcPr>
          <w:p w14:paraId="66ED9B42" w14:textId="21EF3CE0"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1</w:t>
            </w:r>
          </w:p>
        </w:tc>
        <w:tc>
          <w:tcPr>
            <w:tcW w:w="859" w:type="dxa"/>
            <w:tcBorders>
              <w:bottom w:val="single" w:sz="12" w:space="0" w:color="auto"/>
            </w:tcBorders>
          </w:tcPr>
          <w:p w14:paraId="446A2624" w14:textId="71FF1BA3" w:rsidR="006F5724" w:rsidRDefault="006F5724"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Pr>
                <w:rFonts w:asciiTheme="minorHAnsi" w:hAnsiTheme="minorHAnsi" w:cstheme="minorHAnsi"/>
              </w:rPr>
              <w:t>0-1</w:t>
            </w:r>
          </w:p>
        </w:tc>
      </w:tr>
      <w:tr w:rsidR="006F5724" w14:paraId="0E64E5B9" w14:textId="77777777" w:rsidTr="00D16E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49" w:type="dxa"/>
            <w:tcBorders>
              <w:top w:val="single" w:sz="12" w:space="0" w:color="auto"/>
              <w:right w:val="single" w:sz="12" w:space="0" w:color="auto"/>
            </w:tcBorders>
          </w:tcPr>
          <w:p w14:paraId="36653EF9" w14:textId="4C5C1E13" w:rsidR="006F5724" w:rsidRDefault="006F5724" w:rsidP="00E4118A">
            <w:pPr>
              <w:rPr>
                <w:rFonts w:asciiTheme="minorHAnsi" w:hAnsiTheme="minorHAnsi" w:cstheme="minorHAnsi"/>
              </w:rPr>
            </w:pPr>
            <w:r>
              <w:rPr>
                <w:rFonts w:asciiTheme="minorHAnsi" w:hAnsiTheme="minorHAnsi" w:cstheme="minorHAnsi"/>
              </w:rPr>
              <w:t>Gesamt</w:t>
            </w:r>
          </w:p>
        </w:tc>
        <w:tc>
          <w:tcPr>
            <w:tcW w:w="866" w:type="dxa"/>
            <w:tcBorders>
              <w:top w:val="single" w:sz="12" w:space="0" w:color="auto"/>
              <w:left w:val="single" w:sz="12" w:space="0" w:color="auto"/>
            </w:tcBorders>
          </w:tcPr>
          <w:p w14:paraId="652DA3B5" w14:textId="1C1EAA12"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24</w:t>
            </w:r>
          </w:p>
        </w:tc>
        <w:tc>
          <w:tcPr>
            <w:tcW w:w="979" w:type="dxa"/>
            <w:tcBorders>
              <w:top w:val="single" w:sz="12" w:space="0" w:color="auto"/>
            </w:tcBorders>
          </w:tcPr>
          <w:p w14:paraId="22EE3B03" w14:textId="4702CBC1"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31</w:t>
            </w:r>
          </w:p>
        </w:tc>
        <w:tc>
          <w:tcPr>
            <w:tcW w:w="549" w:type="dxa"/>
            <w:tcBorders>
              <w:top w:val="single" w:sz="12" w:space="0" w:color="auto"/>
            </w:tcBorders>
          </w:tcPr>
          <w:p w14:paraId="285A96EB" w14:textId="71E5FF3C"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27</w:t>
            </w:r>
          </w:p>
        </w:tc>
        <w:tc>
          <w:tcPr>
            <w:tcW w:w="682" w:type="dxa"/>
            <w:tcBorders>
              <w:top w:val="single" w:sz="12" w:space="0" w:color="auto"/>
            </w:tcBorders>
          </w:tcPr>
          <w:p w14:paraId="365C6B05" w14:textId="2E23D660" w:rsidR="006F5724" w:rsidRPr="00A4499A"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A4499A">
              <w:rPr>
                <w:rFonts w:asciiTheme="minorHAnsi" w:hAnsiTheme="minorHAnsi" w:cstheme="minorHAnsi"/>
                <w:b/>
              </w:rPr>
              <w:t>14</w:t>
            </w:r>
          </w:p>
        </w:tc>
        <w:tc>
          <w:tcPr>
            <w:tcW w:w="1364" w:type="dxa"/>
            <w:tcBorders>
              <w:top w:val="single" w:sz="12" w:space="0" w:color="auto"/>
            </w:tcBorders>
          </w:tcPr>
          <w:p w14:paraId="12827AC2"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59" w:type="dxa"/>
            <w:tcBorders>
              <w:top w:val="single" w:sz="12" w:space="0" w:color="auto"/>
            </w:tcBorders>
          </w:tcPr>
          <w:p w14:paraId="32AC1315" w14:textId="77777777" w:rsidR="006F5724" w:rsidRDefault="006F5724"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1AE0185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Berechnungsgrundlage:</w:t>
      </w:r>
    </w:p>
    <w:p w14:paraId="2211A7B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Gesamt = Projektphase * Gewichtung + Projektgröße * Gewichtung + …</w:t>
      </w:r>
    </w:p>
    <w:p w14:paraId="1A5B7AC9" w14:textId="77777777" w:rsidR="001650B3" w:rsidRPr="0028757A" w:rsidRDefault="001650B3" w:rsidP="00E4118A">
      <w:pPr>
        <w:rPr>
          <w:rFonts w:asciiTheme="minorHAnsi" w:hAnsiTheme="minorHAnsi" w:cstheme="minorHAnsi"/>
        </w:rPr>
      </w:pPr>
    </w:p>
    <w:p w14:paraId="4282350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Beste Projektmanagementmethodik:</w:t>
      </w:r>
    </w:p>
    <w:tbl>
      <w:tblPr>
        <w:tblStyle w:val="Gitternetztabelle4Akzent5"/>
        <w:tblW w:w="1806" w:type="dxa"/>
        <w:tblLook w:val="04A0" w:firstRow="1" w:lastRow="0" w:firstColumn="1" w:lastColumn="0" w:noHBand="0" w:noVBand="1"/>
      </w:tblPr>
      <w:tblGrid>
        <w:gridCol w:w="638"/>
        <w:gridCol w:w="1205"/>
      </w:tblGrid>
      <w:tr w:rsidR="00CA702C" w14:paraId="2E5F8691" w14:textId="77777777" w:rsidTr="00CA70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30E4FF" w14:textId="550058F8" w:rsidR="00CA702C" w:rsidRDefault="00CA702C" w:rsidP="00E4118A">
            <w:pPr>
              <w:rPr>
                <w:rFonts w:asciiTheme="minorHAnsi" w:hAnsiTheme="minorHAnsi" w:cstheme="minorHAnsi"/>
              </w:rPr>
            </w:pPr>
            <w:r w:rsidRPr="0028757A">
              <w:rPr>
                <w:rFonts w:asciiTheme="minorHAnsi" w:hAnsiTheme="minorHAnsi" w:cstheme="minorHAnsi"/>
              </w:rPr>
              <w:t>Platz</w:t>
            </w:r>
          </w:p>
        </w:tc>
        <w:tc>
          <w:tcPr>
            <w:tcW w:w="1181" w:type="dxa"/>
          </w:tcPr>
          <w:p w14:paraId="65CDF4F5" w14:textId="09620946" w:rsidR="00CA702C" w:rsidRDefault="00CA702C" w:rsidP="00E4118A">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Framework</w:t>
            </w:r>
          </w:p>
        </w:tc>
      </w:tr>
      <w:tr w:rsidR="00CA702C" w14:paraId="7F494E22"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63B4029B" w14:textId="110A7A7B" w:rsidR="00CA702C" w:rsidRPr="00CA702C" w:rsidRDefault="00CA702C" w:rsidP="00E4118A">
            <w:pPr>
              <w:rPr>
                <w:rFonts w:asciiTheme="minorHAnsi" w:hAnsiTheme="minorHAnsi" w:cstheme="minorHAnsi"/>
              </w:rPr>
            </w:pPr>
            <w:r w:rsidRPr="00CA702C">
              <w:rPr>
                <w:rFonts w:asciiTheme="minorHAnsi" w:hAnsiTheme="minorHAnsi" w:cstheme="minorHAnsi"/>
              </w:rPr>
              <w:t>1</w:t>
            </w:r>
          </w:p>
        </w:tc>
        <w:tc>
          <w:tcPr>
            <w:tcW w:w="1181" w:type="dxa"/>
          </w:tcPr>
          <w:p w14:paraId="0BD4EE98" w14:textId="5A096F10" w:rsidR="00CA702C"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Kanban</w:t>
            </w:r>
          </w:p>
        </w:tc>
      </w:tr>
      <w:tr w:rsidR="00CA702C" w14:paraId="5CE56CF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1EAF6E15" w14:textId="68935FF4" w:rsidR="00CA702C" w:rsidRPr="00CA702C" w:rsidRDefault="00CA702C" w:rsidP="00E4118A">
            <w:pPr>
              <w:rPr>
                <w:rFonts w:asciiTheme="minorHAnsi" w:hAnsiTheme="minorHAnsi" w:cstheme="minorHAnsi"/>
              </w:rPr>
            </w:pPr>
            <w:r w:rsidRPr="00CA702C">
              <w:rPr>
                <w:rFonts w:asciiTheme="minorHAnsi" w:hAnsiTheme="minorHAnsi" w:cstheme="minorHAnsi"/>
              </w:rPr>
              <w:t>2</w:t>
            </w:r>
          </w:p>
        </w:tc>
        <w:tc>
          <w:tcPr>
            <w:tcW w:w="1181" w:type="dxa"/>
          </w:tcPr>
          <w:p w14:paraId="4B1ED553" w14:textId="78D5145D"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XP</w:t>
            </w:r>
          </w:p>
        </w:tc>
      </w:tr>
      <w:tr w:rsidR="00CA702C" w14:paraId="5E5E737E" w14:textId="77777777" w:rsidTr="00CA70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25" w:type="dxa"/>
          </w:tcPr>
          <w:p w14:paraId="44F1B784" w14:textId="68818801" w:rsidR="00CA702C" w:rsidRPr="00CA702C" w:rsidRDefault="00CA702C" w:rsidP="00E4118A">
            <w:pPr>
              <w:rPr>
                <w:rFonts w:asciiTheme="minorHAnsi" w:hAnsiTheme="minorHAnsi" w:cstheme="minorHAnsi"/>
              </w:rPr>
            </w:pPr>
            <w:r w:rsidRPr="00CA702C">
              <w:rPr>
                <w:rFonts w:asciiTheme="minorHAnsi" w:hAnsiTheme="minorHAnsi" w:cstheme="minorHAnsi"/>
              </w:rPr>
              <w:t>3</w:t>
            </w:r>
          </w:p>
        </w:tc>
        <w:tc>
          <w:tcPr>
            <w:tcW w:w="1181" w:type="dxa"/>
          </w:tcPr>
          <w:p w14:paraId="081A1886" w14:textId="4C4B8965" w:rsidR="00CA702C" w:rsidRPr="00A4499A" w:rsidRDefault="00CA702C" w:rsidP="00E4118A">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Scrum</w:t>
            </w:r>
          </w:p>
        </w:tc>
      </w:tr>
      <w:tr w:rsidR="00CA702C" w14:paraId="36B452CF" w14:textId="77777777" w:rsidTr="00CA702C">
        <w:tc>
          <w:tcPr>
            <w:cnfStyle w:val="001000000000" w:firstRow="0" w:lastRow="0" w:firstColumn="1" w:lastColumn="0" w:oddVBand="0" w:evenVBand="0" w:oddHBand="0" w:evenHBand="0" w:firstRowFirstColumn="0" w:firstRowLastColumn="0" w:lastRowFirstColumn="0" w:lastRowLastColumn="0"/>
            <w:tcW w:w="625" w:type="dxa"/>
          </w:tcPr>
          <w:p w14:paraId="39A5FDB1" w14:textId="3ED9ACEF" w:rsidR="00CA702C" w:rsidRPr="00CA702C" w:rsidRDefault="00CA702C" w:rsidP="00E4118A">
            <w:pPr>
              <w:rPr>
                <w:rFonts w:asciiTheme="minorHAnsi" w:hAnsiTheme="minorHAnsi" w:cstheme="minorHAnsi"/>
              </w:rPr>
            </w:pPr>
            <w:r w:rsidRPr="00CA702C">
              <w:rPr>
                <w:rFonts w:asciiTheme="minorHAnsi" w:hAnsiTheme="minorHAnsi" w:cstheme="minorHAnsi"/>
              </w:rPr>
              <w:t>4</w:t>
            </w:r>
          </w:p>
        </w:tc>
        <w:tc>
          <w:tcPr>
            <w:tcW w:w="1181" w:type="dxa"/>
          </w:tcPr>
          <w:p w14:paraId="30024492" w14:textId="3FCC2F94" w:rsidR="00CA702C" w:rsidRPr="00A4499A" w:rsidRDefault="00CA702C" w:rsidP="00E4118A">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A4499A">
              <w:rPr>
                <w:rFonts w:asciiTheme="minorHAnsi" w:hAnsiTheme="minorHAnsi" w:cstheme="minorHAnsi"/>
              </w:rPr>
              <w:t>FDD</w:t>
            </w:r>
          </w:p>
        </w:tc>
      </w:tr>
    </w:tbl>
    <w:p w14:paraId="0984CE2D" w14:textId="3FB1789D"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 xml:space="preserve">Die beste Projektmanagementmethodik nach dem gewichteten Vergleich ist Kanban gefolgt von Extreme Programming. Aufgrund der vom Kunden gestellten Anforderungen wird allerdings dennoch Scrum </w:t>
      </w:r>
      <w:r w:rsidR="00D16EBF">
        <w:rPr>
          <w:rFonts w:asciiTheme="minorHAnsi" w:hAnsiTheme="minorHAnsi" w:cstheme="minorHAnsi"/>
        </w:rPr>
        <w:t>gewählt</w:t>
      </w:r>
      <w:r w:rsidRPr="0028757A">
        <w:rPr>
          <w:rFonts w:asciiTheme="minorHAnsi" w:hAnsiTheme="minorHAnsi" w:cstheme="minorHAnsi"/>
        </w:rPr>
        <w:t>.</w:t>
      </w:r>
    </w:p>
    <w:p w14:paraId="46E64606" w14:textId="3FD9B6E5" w:rsidR="001650B3" w:rsidRPr="0028757A" w:rsidRDefault="000E6E1E" w:rsidP="00E4118A">
      <w:pPr>
        <w:pStyle w:val="berschrift2"/>
        <w:pageBreakBefore/>
        <w:rPr>
          <w:rFonts w:asciiTheme="minorHAnsi" w:hAnsiTheme="minorHAnsi" w:cstheme="minorHAnsi"/>
        </w:rPr>
      </w:pPr>
      <w:bookmarkStart w:id="94" w:name="__RefHeading___Toc4116_258508911"/>
      <w:bookmarkStart w:id="95" w:name="_Toc454796668"/>
      <w:r w:rsidRPr="0028757A">
        <w:rPr>
          <w:rFonts w:asciiTheme="minorHAnsi" w:hAnsiTheme="minorHAnsi" w:cstheme="minorHAnsi"/>
        </w:rPr>
        <w:lastRenderedPageBreak/>
        <w:t>2.11</w:t>
      </w:r>
      <w:r w:rsidR="001C39FA" w:rsidRPr="0028757A">
        <w:rPr>
          <w:rFonts w:asciiTheme="minorHAnsi" w:hAnsiTheme="minorHAnsi" w:cstheme="minorHAnsi"/>
        </w:rPr>
        <w:t xml:space="preserve"> Software-Spezifikation</w:t>
      </w:r>
      <w:bookmarkEnd w:id="94"/>
      <w:bookmarkEnd w:id="95"/>
    </w:p>
    <w:p w14:paraId="0B193E6E" w14:textId="50BF1F7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Zu Beginn dieser Spezifikation werden wir zwei Frameworks für die Endanwendung</w:t>
      </w:r>
      <w:r w:rsidR="00D16EBF">
        <w:rPr>
          <w:rFonts w:asciiTheme="minorHAnsi" w:hAnsiTheme="minorHAnsi" w:cstheme="minorHAnsi"/>
        </w:rPr>
        <w:t xml:space="preserve"> analysieren</w:t>
      </w:r>
      <w:r w:rsidRPr="0028757A">
        <w:rPr>
          <w:rFonts w:asciiTheme="minorHAnsi" w:hAnsiTheme="minorHAnsi" w:cstheme="minorHAnsi"/>
        </w:rPr>
        <w:t xml:space="preserve"> und vergleichen, um uns für eine der beiden zu entscheiden. Anschließend erklären wir mit UML</w:t>
      </w:r>
      <w:r w:rsidR="00D16EBF">
        <w:rPr>
          <w:rFonts w:asciiTheme="minorHAnsi" w:hAnsiTheme="minorHAnsi" w:cstheme="minorHAnsi"/>
        </w:rPr>
        <w:t>-</w:t>
      </w:r>
      <w:r w:rsidRPr="0028757A">
        <w:rPr>
          <w:rFonts w:asciiTheme="minorHAnsi" w:hAnsiTheme="minorHAnsi" w:cstheme="minorHAnsi"/>
        </w:rPr>
        <w:t>2 Diagrammen den Ablauf unseres Programms, welche Funktionen in der GUI aufgerufen werden können und welche Informationen wir verwalten.</w:t>
      </w:r>
    </w:p>
    <w:p w14:paraId="627CCB2A" w14:textId="1F9C0F37" w:rsidR="001650B3" w:rsidRPr="0028757A" w:rsidRDefault="000E6E1E" w:rsidP="00E4118A">
      <w:pPr>
        <w:pStyle w:val="berschrift2"/>
        <w:rPr>
          <w:rFonts w:asciiTheme="minorHAnsi" w:hAnsiTheme="minorHAnsi" w:cstheme="minorHAnsi"/>
        </w:rPr>
      </w:pPr>
      <w:bookmarkStart w:id="96" w:name="__RefHeading___Toc3697_756211831"/>
      <w:bookmarkStart w:id="97" w:name="_Toc454796669"/>
      <w:r w:rsidRPr="0028757A">
        <w:rPr>
          <w:rFonts w:asciiTheme="minorHAnsi" w:hAnsiTheme="minorHAnsi" w:cstheme="minorHAnsi"/>
        </w:rPr>
        <w:t>2.12</w:t>
      </w:r>
      <w:r w:rsidR="001C39FA" w:rsidRPr="0028757A">
        <w:rPr>
          <w:rFonts w:asciiTheme="minorHAnsi" w:hAnsiTheme="minorHAnsi" w:cstheme="minorHAnsi"/>
        </w:rPr>
        <w:t xml:space="preserve"> Frameworks</w:t>
      </w:r>
      <w:bookmarkEnd w:id="96"/>
      <w:bookmarkEnd w:id="97"/>
    </w:p>
    <w:p w14:paraId="688AF5DA" w14:textId="3BC01271" w:rsidR="001650B3" w:rsidRPr="0028757A" w:rsidRDefault="000E6E1E" w:rsidP="00E4118A">
      <w:pPr>
        <w:pStyle w:val="berschrift3"/>
        <w:rPr>
          <w:rFonts w:asciiTheme="minorHAnsi" w:hAnsiTheme="minorHAnsi" w:cstheme="minorHAnsi"/>
        </w:rPr>
      </w:pPr>
      <w:bookmarkStart w:id="98" w:name="__RefHeading___Toc4120_258508911"/>
      <w:bookmarkStart w:id="99" w:name="_Toc454796670"/>
      <w:r w:rsidRPr="0028757A">
        <w:rPr>
          <w:rFonts w:asciiTheme="minorHAnsi" w:hAnsiTheme="minorHAnsi" w:cstheme="minorHAnsi"/>
        </w:rPr>
        <w:t>2.12</w:t>
      </w:r>
      <w:r w:rsidR="001C39FA" w:rsidRPr="0028757A">
        <w:rPr>
          <w:rFonts w:asciiTheme="minorHAnsi" w:hAnsiTheme="minorHAnsi" w:cstheme="minorHAnsi"/>
        </w:rPr>
        <w:t>.1 Bootstrap</w:t>
      </w:r>
      <w:bookmarkEnd w:id="98"/>
      <w:bookmarkEnd w:id="99"/>
    </w:p>
    <w:p w14:paraId="3606A61B" w14:textId="726E46D9" w:rsidR="001650B3" w:rsidRPr="0028757A" w:rsidRDefault="000E6E1E" w:rsidP="00E4118A">
      <w:pPr>
        <w:pStyle w:val="berschrift4"/>
        <w:rPr>
          <w:rFonts w:asciiTheme="minorHAnsi" w:hAnsiTheme="minorHAnsi" w:cstheme="minorHAnsi"/>
        </w:rPr>
      </w:pPr>
      <w:bookmarkStart w:id="100" w:name="__RefHeading___Toc3351_756211831"/>
      <w:r w:rsidRPr="0028757A">
        <w:rPr>
          <w:rFonts w:asciiTheme="minorHAnsi" w:hAnsiTheme="minorHAnsi" w:cstheme="minorHAnsi"/>
        </w:rPr>
        <w:t>2.12</w:t>
      </w:r>
      <w:r w:rsidR="001C39FA" w:rsidRPr="0028757A">
        <w:rPr>
          <w:rFonts w:asciiTheme="minorHAnsi" w:hAnsiTheme="minorHAnsi" w:cstheme="minorHAnsi"/>
        </w:rPr>
        <w:t>.1.1 Einleitung</w:t>
      </w:r>
      <w:bookmarkEnd w:id="100"/>
    </w:p>
    <w:p w14:paraId="381F2197"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wurde von Twitter entwickelt und war dafür gedacht, die eigene aufwändige Oberflächenentwicklung zu erleichtern. Ursprünglich als internes Werkzeug gedacht, wurde das Potential von Bootstrap später erkannt und 2011 als Open-Source-Projekt veröffentlicht.</w:t>
      </w:r>
    </w:p>
    <w:p w14:paraId="1D587826" w14:textId="5FA2E220" w:rsidR="001650B3" w:rsidRPr="0028757A" w:rsidRDefault="000E6E1E" w:rsidP="00E4118A">
      <w:pPr>
        <w:pStyle w:val="berschrift4"/>
        <w:rPr>
          <w:rFonts w:asciiTheme="minorHAnsi" w:hAnsiTheme="minorHAnsi" w:cstheme="minorHAnsi"/>
        </w:rPr>
      </w:pPr>
      <w:bookmarkStart w:id="101" w:name="__RefHeading___Toc3353_756211831"/>
      <w:r w:rsidRPr="0028757A">
        <w:rPr>
          <w:rFonts w:asciiTheme="minorHAnsi" w:hAnsiTheme="minorHAnsi" w:cstheme="minorHAnsi"/>
        </w:rPr>
        <w:t>2.12</w:t>
      </w:r>
      <w:r w:rsidR="001C39FA" w:rsidRPr="0028757A">
        <w:rPr>
          <w:rFonts w:asciiTheme="minorHAnsi" w:hAnsiTheme="minorHAnsi" w:cstheme="minorHAnsi"/>
        </w:rPr>
        <w:t>.1.2 Eigenschaften</w:t>
      </w:r>
      <w:bookmarkEnd w:id="101"/>
    </w:p>
    <w:p w14:paraId="6605F88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lässt sich über eine spezielle „Customize“-Option verändern, um für das eigene Projekt nur die benötigten Komponenten anzuwählen und diverse Werte (z.B. Schriftgröße, -farbe, Breite der Gridspalten) an die eigenen Bedürfnisse anzupassen. Letzteres wird dadurch erleichtert, dass der LESS CSS-Compiler verwendet wird, der Style-Variablen ermöglicht.</w:t>
      </w:r>
    </w:p>
    <w:p w14:paraId="0E1D6CFB" w14:textId="2427511B" w:rsidR="001650B3" w:rsidRPr="0028757A" w:rsidRDefault="000E6E1E" w:rsidP="00E4118A">
      <w:pPr>
        <w:pStyle w:val="berschrift4"/>
        <w:rPr>
          <w:rFonts w:asciiTheme="minorHAnsi" w:hAnsiTheme="minorHAnsi" w:cstheme="minorHAnsi"/>
        </w:rPr>
      </w:pPr>
      <w:bookmarkStart w:id="102" w:name="__RefHeading___Toc3355_756211831"/>
      <w:r w:rsidRPr="0028757A">
        <w:rPr>
          <w:rFonts w:asciiTheme="minorHAnsi" w:hAnsiTheme="minorHAnsi" w:cstheme="minorHAnsi"/>
        </w:rPr>
        <w:t>2.12</w:t>
      </w:r>
      <w:r w:rsidR="001C39FA" w:rsidRPr="0028757A">
        <w:rPr>
          <w:rFonts w:asciiTheme="minorHAnsi" w:hAnsiTheme="minorHAnsi" w:cstheme="minorHAnsi"/>
        </w:rPr>
        <w:t>.1.3 Vorteile</w:t>
      </w:r>
      <w:bookmarkEnd w:id="102"/>
    </w:p>
    <w:p w14:paraId="19EA834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wiederverwendbare Komponenten wie z.B. Buttons oder Navigationselemente</w:t>
      </w:r>
    </w:p>
    <w:p w14:paraId="54BBB13B"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Beinhaltet jQuery-Plugins für Menüs, Tooltips, etc.</w:t>
      </w:r>
    </w:p>
    <w:p w14:paraId="3F8B0E3C"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Arbeitet mit dem 940 Grid System (12 Spalten)</w:t>
      </w:r>
    </w:p>
    <w:p w14:paraId="54ADD98E" w14:textId="77777777" w:rsidR="001650B3" w:rsidRPr="0028757A" w:rsidRDefault="001C39FA" w:rsidP="00E4118A">
      <w:pPr>
        <w:numPr>
          <w:ilvl w:val="0"/>
          <w:numId w:val="6"/>
        </w:numPr>
        <w:rPr>
          <w:rFonts w:asciiTheme="minorHAnsi" w:hAnsiTheme="minorHAnsi" w:cstheme="minorHAnsi"/>
        </w:rPr>
      </w:pPr>
      <w:r w:rsidRPr="0028757A">
        <w:rPr>
          <w:rFonts w:asciiTheme="minorHAnsi" w:hAnsiTheme="minorHAnsi" w:cstheme="minorHAnsi"/>
        </w:rPr>
        <w:t>Weitreichende Kompatibilität mit Browsern</w:t>
      </w:r>
    </w:p>
    <w:p w14:paraId="2C7FFA8C" w14:textId="201BCCED" w:rsidR="001650B3" w:rsidRPr="0028757A" w:rsidRDefault="00D16EBF" w:rsidP="00E4118A">
      <w:pPr>
        <w:numPr>
          <w:ilvl w:val="0"/>
          <w:numId w:val="6"/>
        </w:numPr>
        <w:rPr>
          <w:rFonts w:asciiTheme="minorHAnsi" w:hAnsiTheme="minorHAnsi" w:cstheme="minorHAnsi"/>
        </w:rPr>
      </w:pPr>
      <w:r>
        <w:rPr>
          <w:rFonts w:asciiTheme="minorHAnsi" w:hAnsiTheme="minorHAnsi" w:cstheme="minorHAnsi"/>
        </w:rPr>
        <w:t>K</w:t>
      </w:r>
      <w:r w:rsidR="001C39FA" w:rsidRPr="0028757A">
        <w:rPr>
          <w:rFonts w:asciiTheme="minorHAnsi" w:hAnsiTheme="minorHAnsi" w:cstheme="minorHAnsi"/>
        </w:rPr>
        <w:t>ann mit zahlreichen Erweiterungen ausgebaut werden (z.B. für Wordpress oder Facebook Applikationen)</w:t>
      </w:r>
    </w:p>
    <w:p w14:paraId="44BB9E28" w14:textId="168F027C" w:rsidR="001650B3" w:rsidRPr="0028757A" w:rsidRDefault="00D16EBF" w:rsidP="00E4118A">
      <w:pPr>
        <w:numPr>
          <w:ilvl w:val="0"/>
          <w:numId w:val="6"/>
        </w:numPr>
        <w:rPr>
          <w:rFonts w:asciiTheme="minorHAnsi" w:hAnsiTheme="minorHAnsi" w:cstheme="minorHAnsi"/>
        </w:rPr>
      </w:pPr>
      <w:r>
        <w:rPr>
          <w:rFonts w:asciiTheme="minorHAnsi" w:hAnsiTheme="minorHAnsi" w:cstheme="minorHAnsi"/>
        </w:rPr>
        <w:t>V</w:t>
      </w:r>
      <w:r w:rsidR="001C39FA" w:rsidRPr="0028757A">
        <w:rPr>
          <w:rFonts w:asciiTheme="minorHAnsi" w:hAnsiTheme="minorHAnsi" w:cstheme="minorHAnsi"/>
        </w:rPr>
        <w:t>erhilft sehr schnell zu gut aussehenden Ergebnissen</w:t>
      </w:r>
    </w:p>
    <w:p w14:paraId="6CAF4171" w14:textId="70940CAC" w:rsidR="001650B3" w:rsidRPr="0028757A" w:rsidRDefault="000E6E1E" w:rsidP="00E4118A">
      <w:pPr>
        <w:pStyle w:val="berschrift4"/>
        <w:rPr>
          <w:rFonts w:asciiTheme="minorHAnsi" w:hAnsiTheme="minorHAnsi" w:cstheme="minorHAnsi"/>
        </w:rPr>
      </w:pPr>
      <w:bookmarkStart w:id="103" w:name="__RefHeading___Toc3357_756211831"/>
      <w:r w:rsidRPr="0028757A">
        <w:rPr>
          <w:rFonts w:asciiTheme="minorHAnsi" w:hAnsiTheme="minorHAnsi" w:cstheme="minorHAnsi"/>
        </w:rPr>
        <w:t>2.12</w:t>
      </w:r>
      <w:r w:rsidR="001C39FA" w:rsidRPr="0028757A">
        <w:rPr>
          <w:rFonts w:asciiTheme="minorHAnsi" w:hAnsiTheme="minorHAnsi" w:cstheme="minorHAnsi"/>
        </w:rPr>
        <w:t>.1.4 Nachteile</w:t>
      </w:r>
      <w:bookmarkEnd w:id="103"/>
    </w:p>
    <w:p w14:paraId="1A6E6EE2"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Keine Klassen für mehrschichtige Menüs vorhanden</w:t>
      </w:r>
    </w:p>
    <w:p w14:paraId="19A09E0F"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Die oben genannten jQuery-Plugins sind sehr simpel.</w:t>
      </w:r>
    </w:p>
    <w:p w14:paraId="41DC63A4"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Bei zu viel Spielerei können Schönheitsfehler entstehen (z.B. Formulare verschoben)</w:t>
      </w:r>
    </w:p>
    <w:p w14:paraId="3EE75B47" w14:textId="77777777" w:rsidR="001650B3" w:rsidRPr="0028757A" w:rsidRDefault="001C39FA" w:rsidP="00E4118A">
      <w:pPr>
        <w:numPr>
          <w:ilvl w:val="0"/>
          <w:numId w:val="7"/>
        </w:numPr>
        <w:rPr>
          <w:rFonts w:asciiTheme="minorHAnsi" w:hAnsiTheme="minorHAnsi" w:cstheme="minorHAnsi"/>
        </w:rPr>
      </w:pPr>
      <w:r w:rsidRPr="0028757A">
        <w:rPr>
          <w:rFonts w:asciiTheme="minorHAnsi" w:hAnsiTheme="minorHAnsi" w:cstheme="minorHAnsi"/>
        </w:rPr>
        <w:t>Das Grid System ist relativ groß was sich negativ auf die Ladezeit der Webseite auswirkt</w:t>
      </w:r>
    </w:p>
    <w:p w14:paraId="4CA57E52" w14:textId="6352DD61" w:rsidR="001650B3" w:rsidRPr="0028757A" w:rsidRDefault="000E6E1E" w:rsidP="00E4118A">
      <w:pPr>
        <w:pStyle w:val="berschrift3"/>
        <w:rPr>
          <w:rFonts w:asciiTheme="minorHAnsi" w:hAnsiTheme="minorHAnsi" w:cstheme="minorHAnsi"/>
        </w:rPr>
      </w:pPr>
      <w:bookmarkStart w:id="104" w:name="__RefHeading___Toc4122_258508911"/>
      <w:bookmarkStart w:id="105" w:name="_Toc454796671"/>
      <w:r w:rsidRPr="0028757A">
        <w:rPr>
          <w:rFonts w:asciiTheme="minorHAnsi" w:hAnsiTheme="minorHAnsi" w:cstheme="minorHAnsi"/>
        </w:rPr>
        <w:t>2.12</w:t>
      </w:r>
      <w:r w:rsidR="001C39FA" w:rsidRPr="0028757A">
        <w:rPr>
          <w:rFonts w:asciiTheme="minorHAnsi" w:hAnsiTheme="minorHAnsi" w:cstheme="minorHAnsi"/>
        </w:rPr>
        <w:t>.2 Semantic UI</w:t>
      </w:r>
      <w:bookmarkEnd w:id="104"/>
      <w:bookmarkEnd w:id="105"/>
    </w:p>
    <w:p w14:paraId="03EBED3B" w14:textId="197A8F6C" w:rsidR="001650B3" w:rsidRPr="0028757A" w:rsidRDefault="000E6E1E" w:rsidP="00E4118A">
      <w:pPr>
        <w:pStyle w:val="berschrift4"/>
        <w:rPr>
          <w:rFonts w:asciiTheme="minorHAnsi" w:hAnsiTheme="minorHAnsi" w:cstheme="minorHAnsi"/>
        </w:rPr>
      </w:pPr>
      <w:bookmarkStart w:id="106" w:name="__RefHeading___Toc3359_756211831"/>
      <w:r w:rsidRPr="0028757A">
        <w:rPr>
          <w:rFonts w:asciiTheme="minorHAnsi" w:hAnsiTheme="minorHAnsi" w:cstheme="minorHAnsi"/>
        </w:rPr>
        <w:t>2.12</w:t>
      </w:r>
      <w:r w:rsidR="001C39FA" w:rsidRPr="0028757A">
        <w:rPr>
          <w:rFonts w:asciiTheme="minorHAnsi" w:hAnsiTheme="minorHAnsi" w:cstheme="minorHAnsi"/>
        </w:rPr>
        <w:t>.2.1 Einleitung</w:t>
      </w:r>
      <w:bookmarkEnd w:id="106"/>
    </w:p>
    <w:p w14:paraId="0CF890F5"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 UI ist ein sehr modernes Framework, und wurde im September 2013 von der Semantic Organisation veröffentlicht. Trotz seines jungen Alters ist es relativ beliebt und aktiv auf Github.</w:t>
      </w:r>
    </w:p>
    <w:p w14:paraId="36DDB409" w14:textId="65AEC8E7" w:rsidR="001650B3" w:rsidRPr="0028757A" w:rsidRDefault="000E6E1E" w:rsidP="00E4118A">
      <w:pPr>
        <w:pStyle w:val="berschrift4"/>
        <w:rPr>
          <w:rFonts w:asciiTheme="minorHAnsi" w:hAnsiTheme="minorHAnsi" w:cstheme="minorHAnsi"/>
        </w:rPr>
      </w:pPr>
      <w:bookmarkStart w:id="107" w:name="__RefHeading___Toc3361_756211831"/>
      <w:r w:rsidRPr="0028757A">
        <w:rPr>
          <w:rFonts w:asciiTheme="minorHAnsi" w:hAnsiTheme="minorHAnsi" w:cstheme="minorHAnsi"/>
        </w:rPr>
        <w:t>2.12</w:t>
      </w:r>
      <w:r w:rsidR="001C39FA" w:rsidRPr="0028757A">
        <w:rPr>
          <w:rFonts w:asciiTheme="minorHAnsi" w:hAnsiTheme="minorHAnsi" w:cstheme="minorHAnsi"/>
        </w:rPr>
        <w:t>.2.2 Eigenschaften</w:t>
      </w:r>
      <w:bookmarkEnd w:id="107"/>
    </w:p>
    <w:p w14:paraId="72509D7A" w14:textId="77B301B8" w:rsidR="001650B3" w:rsidRPr="0028757A" w:rsidRDefault="00D16EBF" w:rsidP="00E4118A">
      <w:pPr>
        <w:pStyle w:val="Textbody"/>
        <w:rPr>
          <w:rFonts w:asciiTheme="minorHAnsi" w:hAnsiTheme="minorHAnsi" w:cstheme="minorHAnsi"/>
        </w:rPr>
      </w:pPr>
      <w:r>
        <w:rPr>
          <w:rFonts w:asciiTheme="minorHAnsi" w:hAnsiTheme="minorHAnsi" w:cstheme="minorHAnsi"/>
        </w:rPr>
        <w:t>Das B</w:t>
      </w:r>
      <w:r w:rsidR="001C39FA" w:rsidRPr="0028757A">
        <w:rPr>
          <w:rFonts w:asciiTheme="minorHAnsi" w:hAnsiTheme="minorHAnsi" w:cstheme="minorHAnsi"/>
        </w:rPr>
        <w:t>esondere an diesem Framework ist, das für alle Gestaltungselemente semantische CSS-Klassen verwendet werden. Als Stylesheet-Sprache wird LESS verwendet.</w:t>
      </w:r>
      <w:r>
        <w:rPr>
          <w:rFonts w:asciiTheme="minorHAnsi" w:hAnsiTheme="minorHAnsi" w:cstheme="minorHAnsi"/>
        </w:rPr>
        <w:t xml:space="preserve"> </w:t>
      </w:r>
      <w:r w:rsidR="001C39FA" w:rsidRPr="0028757A">
        <w:rPr>
          <w:rFonts w:asciiTheme="minorHAnsi" w:hAnsiTheme="minorHAnsi" w:cstheme="minorHAnsi"/>
        </w:rPr>
        <w:t>Das Framework besitzt ein 16-spaltiges Layout-Raster, und bi</w:t>
      </w:r>
      <w:r>
        <w:rPr>
          <w:rFonts w:asciiTheme="minorHAnsi" w:hAnsiTheme="minorHAnsi" w:cstheme="minorHAnsi"/>
        </w:rPr>
        <w:t xml:space="preserve">etet einige Gestaltungselemente, </w:t>
      </w:r>
      <w:r w:rsidR="001C39FA" w:rsidRPr="0028757A">
        <w:rPr>
          <w:rFonts w:asciiTheme="minorHAnsi" w:hAnsiTheme="minorHAnsi" w:cstheme="minorHAnsi"/>
        </w:rPr>
        <w:t xml:space="preserve">wie </w:t>
      </w:r>
      <w:r>
        <w:rPr>
          <w:rFonts w:asciiTheme="minorHAnsi" w:hAnsiTheme="minorHAnsi" w:cstheme="minorHAnsi"/>
        </w:rPr>
        <w:t xml:space="preserve">zum Beispiel </w:t>
      </w:r>
      <w:r w:rsidR="001C39FA" w:rsidRPr="0028757A">
        <w:rPr>
          <w:rFonts w:asciiTheme="minorHAnsi" w:hAnsiTheme="minorHAnsi" w:cstheme="minorHAnsi"/>
        </w:rPr>
        <w:t xml:space="preserve">Sterne-Bewertung, </w:t>
      </w:r>
      <w:r>
        <w:rPr>
          <w:rFonts w:asciiTheme="minorHAnsi" w:hAnsiTheme="minorHAnsi" w:cstheme="minorHAnsi"/>
        </w:rPr>
        <w:t>welche</w:t>
      </w:r>
      <w:r w:rsidR="001C39FA" w:rsidRPr="0028757A">
        <w:rPr>
          <w:rFonts w:asciiTheme="minorHAnsi" w:hAnsiTheme="minorHAnsi" w:cstheme="minorHAnsi"/>
        </w:rPr>
        <w:t xml:space="preserve"> andere Front-End-Frameworks nicht</w:t>
      </w:r>
      <w:r>
        <w:rPr>
          <w:rFonts w:asciiTheme="minorHAnsi" w:hAnsiTheme="minorHAnsi" w:cstheme="minorHAnsi"/>
        </w:rPr>
        <w:t xml:space="preserve"> zur Verfügung stellen</w:t>
      </w:r>
      <w:r w:rsidR="001C39FA" w:rsidRPr="0028757A">
        <w:rPr>
          <w:rFonts w:asciiTheme="minorHAnsi" w:hAnsiTheme="minorHAnsi" w:cstheme="minorHAnsi"/>
        </w:rPr>
        <w:t>. HTML-Klassen werden aus einer intuitiv erfassbaren, sinnvollen Wortfolge gebildet.</w:t>
      </w:r>
    </w:p>
    <w:p w14:paraId="5EECE4DE" w14:textId="77777777" w:rsidR="00D16EBF" w:rsidRDefault="00D16EBF">
      <w:pPr>
        <w:rPr>
          <w:rFonts w:asciiTheme="minorHAnsi" w:eastAsia="Calibri" w:hAnsiTheme="minorHAnsi" w:cstheme="minorHAnsi"/>
          <w:b/>
          <w:bCs/>
          <w:i/>
          <w:iCs/>
          <w:sz w:val="28"/>
          <w:szCs w:val="28"/>
        </w:rPr>
      </w:pPr>
      <w:bookmarkStart w:id="108" w:name="__RefHeading___Toc3363_756211831"/>
      <w:r>
        <w:rPr>
          <w:rFonts w:asciiTheme="minorHAnsi" w:hAnsiTheme="minorHAnsi" w:cstheme="minorHAnsi"/>
        </w:rPr>
        <w:br w:type="page"/>
      </w:r>
    </w:p>
    <w:p w14:paraId="19B633DB" w14:textId="2955E2DC" w:rsidR="001650B3" w:rsidRPr="0028757A" w:rsidRDefault="000E6E1E" w:rsidP="00E4118A">
      <w:pPr>
        <w:pStyle w:val="berschrift4"/>
        <w:rPr>
          <w:rFonts w:asciiTheme="minorHAnsi" w:hAnsiTheme="minorHAnsi" w:cstheme="minorHAnsi"/>
        </w:rPr>
      </w:pPr>
      <w:r w:rsidRPr="0028757A">
        <w:rPr>
          <w:rFonts w:asciiTheme="minorHAnsi" w:hAnsiTheme="minorHAnsi" w:cstheme="minorHAnsi"/>
        </w:rPr>
        <w:lastRenderedPageBreak/>
        <w:t>2.12</w:t>
      </w:r>
      <w:r w:rsidR="001C39FA" w:rsidRPr="0028757A">
        <w:rPr>
          <w:rFonts w:asciiTheme="minorHAnsi" w:hAnsiTheme="minorHAnsi" w:cstheme="minorHAnsi"/>
        </w:rPr>
        <w:t>.2.3 Vorteile</w:t>
      </w:r>
      <w:bookmarkEnd w:id="108"/>
    </w:p>
    <w:p w14:paraId="7DF006A3" w14:textId="4512CDB7"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Layoutmuster kön</w:t>
      </w:r>
      <w:r w:rsidR="004A32AE">
        <w:rPr>
          <w:rFonts w:asciiTheme="minorHAnsi" w:hAnsiTheme="minorHAnsi" w:cstheme="minorHAnsi"/>
        </w:rPr>
        <w:t>nen vom Code abgeleitet werden (</w:t>
      </w:r>
      <w:r w:rsidRPr="0028757A">
        <w:rPr>
          <w:rFonts w:asciiTheme="minorHAnsi" w:hAnsiTheme="minorHAnsi" w:cstheme="minorHAnsi"/>
        </w:rPr>
        <w:t>gutes Design</w:t>
      </w:r>
      <w:r w:rsidR="004A32AE">
        <w:rPr>
          <w:rFonts w:asciiTheme="minorHAnsi" w:hAnsiTheme="minorHAnsi" w:cstheme="minorHAnsi"/>
        </w:rPr>
        <w:t>)</w:t>
      </w:r>
    </w:p>
    <w:p w14:paraId="7C3B9040" w14:textId="63850ED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 xml:space="preserve">Die Klassen sind </w:t>
      </w:r>
      <w:r w:rsidR="004A32AE">
        <w:rPr>
          <w:rFonts w:asciiTheme="minorHAnsi" w:hAnsiTheme="minorHAnsi" w:cstheme="minorHAnsi"/>
        </w:rPr>
        <w:t>einfach zu verstehen</w:t>
      </w:r>
    </w:p>
    <w:p w14:paraId="1419DCF7" w14:textId="3D67D549" w:rsidR="001650B3" w:rsidRPr="0028757A" w:rsidRDefault="004A32AE" w:rsidP="00E4118A">
      <w:pPr>
        <w:numPr>
          <w:ilvl w:val="0"/>
          <w:numId w:val="8"/>
        </w:numPr>
        <w:rPr>
          <w:rFonts w:asciiTheme="minorHAnsi" w:hAnsiTheme="minorHAnsi" w:cstheme="minorHAnsi"/>
        </w:rPr>
      </w:pPr>
      <w:r>
        <w:rPr>
          <w:rFonts w:asciiTheme="minorHAnsi" w:hAnsiTheme="minorHAnsi" w:cstheme="minorHAnsi"/>
        </w:rPr>
        <w:t>Lesbar und v</w:t>
      </w:r>
      <w:r w:rsidR="001C39FA" w:rsidRPr="0028757A">
        <w:rPr>
          <w:rFonts w:asciiTheme="minorHAnsi" w:hAnsiTheme="minorHAnsi" w:cstheme="minorHAnsi"/>
        </w:rPr>
        <w:t>erständlich</w:t>
      </w:r>
    </w:p>
    <w:p w14:paraId="3F3EB0FE" w14:textId="7A928B33"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Keine starre Syntax</w:t>
      </w:r>
      <w:r w:rsidR="004A32AE">
        <w:rPr>
          <w:rFonts w:asciiTheme="minorHAnsi" w:hAnsiTheme="minorHAnsi" w:cstheme="minorHAnsi"/>
        </w:rPr>
        <w:t xml:space="preserve"> und damit</w:t>
      </w:r>
      <w:r w:rsidRPr="0028757A">
        <w:rPr>
          <w:rFonts w:asciiTheme="minorHAnsi" w:hAnsiTheme="minorHAnsi" w:cstheme="minorHAnsi"/>
        </w:rPr>
        <w:t xml:space="preserve"> sehr flexibel erweiterbar</w:t>
      </w:r>
    </w:p>
    <w:p w14:paraId="6318E221" w14:textId="77777777"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800 Forks auf Github</w:t>
      </w:r>
    </w:p>
    <w:p w14:paraId="4CA7EE5E" w14:textId="239D7AE5" w:rsidR="001650B3" w:rsidRPr="0028757A" w:rsidRDefault="001C39FA" w:rsidP="00E4118A">
      <w:pPr>
        <w:numPr>
          <w:ilvl w:val="0"/>
          <w:numId w:val="8"/>
        </w:numPr>
        <w:rPr>
          <w:rFonts w:asciiTheme="minorHAnsi" w:hAnsiTheme="minorHAnsi" w:cstheme="minorHAnsi"/>
        </w:rPr>
      </w:pPr>
      <w:r w:rsidRPr="0028757A">
        <w:rPr>
          <w:rFonts w:asciiTheme="minorHAnsi" w:hAnsiTheme="minorHAnsi" w:cstheme="minorHAnsi"/>
        </w:rPr>
        <w:t>Sehr viele gutaussehende Default</w:t>
      </w:r>
      <w:r w:rsidR="004A32AE">
        <w:rPr>
          <w:rFonts w:asciiTheme="minorHAnsi" w:hAnsiTheme="minorHAnsi" w:cstheme="minorHAnsi"/>
        </w:rPr>
        <w:t>-</w:t>
      </w:r>
      <w:r w:rsidRPr="0028757A">
        <w:rPr>
          <w:rFonts w:asciiTheme="minorHAnsi" w:hAnsiTheme="minorHAnsi" w:cstheme="minorHAnsi"/>
        </w:rPr>
        <w:t>Themes</w:t>
      </w:r>
    </w:p>
    <w:p w14:paraId="617078F1" w14:textId="2C5837BB" w:rsidR="001650B3" w:rsidRPr="0028757A" w:rsidRDefault="000E6E1E" w:rsidP="00E4118A">
      <w:pPr>
        <w:pStyle w:val="berschrift4"/>
        <w:rPr>
          <w:rFonts w:asciiTheme="minorHAnsi" w:hAnsiTheme="minorHAnsi" w:cstheme="minorHAnsi"/>
        </w:rPr>
      </w:pPr>
      <w:bookmarkStart w:id="109" w:name="__RefHeading___Toc3365_756211831"/>
      <w:r w:rsidRPr="0028757A">
        <w:rPr>
          <w:rFonts w:asciiTheme="minorHAnsi" w:hAnsiTheme="minorHAnsi" w:cstheme="minorHAnsi"/>
        </w:rPr>
        <w:t>2.12</w:t>
      </w:r>
      <w:r w:rsidR="001C39FA" w:rsidRPr="0028757A">
        <w:rPr>
          <w:rFonts w:asciiTheme="minorHAnsi" w:hAnsiTheme="minorHAnsi" w:cstheme="minorHAnsi"/>
        </w:rPr>
        <w:t>.2.4 Nachteile</w:t>
      </w:r>
      <w:bookmarkEnd w:id="109"/>
    </w:p>
    <w:p w14:paraId="32DCABDD" w14:textId="78E3F553" w:rsidR="001650B3" w:rsidRPr="0028757A" w:rsidRDefault="004A32AE" w:rsidP="00E4118A">
      <w:pPr>
        <w:numPr>
          <w:ilvl w:val="0"/>
          <w:numId w:val="9"/>
        </w:numPr>
        <w:rPr>
          <w:rFonts w:asciiTheme="minorHAnsi" w:hAnsiTheme="minorHAnsi" w:cstheme="minorHAnsi"/>
        </w:rPr>
      </w:pPr>
      <w:r>
        <w:rPr>
          <w:rFonts w:asciiTheme="minorHAnsi" w:hAnsiTheme="minorHAnsi" w:cstheme="minorHAnsi"/>
        </w:rPr>
        <w:t>Hoher</w:t>
      </w:r>
      <w:r w:rsidR="001C39FA" w:rsidRPr="0028757A">
        <w:rPr>
          <w:rFonts w:asciiTheme="minorHAnsi" w:hAnsiTheme="minorHAnsi" w:cstheme="minorHAnsi"/>
        </w:rPr>
        <w:t xml:space="preserve"> Schreibaufwand</w:t>
      </w:r>
    </w:p>
    <w:p w14:paraId="56BA0FDB"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Wird noch nicht so lange in der Praxis eingesetzt</w:t>
      </w:r>
    </w:p>
    <w:p w14:paraId="3AFF24D8" w14:textId="77777777"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Responsive Design für mobile Geräte noch recht aufwändig</w:t>
      </w:r>
    </w:p>
    <w:p w14:paraId="6935359A" w14:textId="4A000B41" w:rsidR="001650B3" w:rsidRPr="0028757A" w:rsidRDefault="001C39FA" w:rsidP="00E4118A">
      <w:pPr>
        <w:numPr>
          <w:ilvl w:val="0"/>
          <w:numId w:val="9"/>
        </w:numPr>
        <w:rPr>
          <w:rFonts w:asciiTheme="minorHAnsi" w:hAnsiTheme="minorHAnsi" w:cstheme="minorHAnsi"/>
        </w:rPr>
      </w:pPr>
      <w:r w:rsidRPr="0028757A">
        <w:rPr>
          <w:rFonts w:asciiTheme="minorHAnsi" w:hAnsiTheme="minorHAnsi" w:cstheme="minorHAnsi"/>
        </w:rPr>
        <w:t xml:space="preserve">Nicht besonders kompatibel mit </w:t>
      </w:r>
      <w:r w:rsidR="004A32AE">
        <w:rPr>
          <w:rFonts w:asciiTheme="minorHAnsi" w:hAnsiTheme="minorHAnsi" w:cstheme="minorHAnsi"/>
        </w:rPr>
        <w:t>älteren Browsern (z.B. Internet Explorer</w:t>
      </w:r>
      <w:r w:rsidRPr="0028757A">
        <w:rPr>
          <w:rFonts w:asciiTheme="minorHAnsi" w:hAnsiTheme="minorHAnsi" w:cstheme="minorHAnsi"/>
        </w:rPr>
        <w:t>)</w:t>
      </w:r>
    </w:p>
    <w:p w14:paraId="39564B8F" w14:textId="315A336B" w:rsidR="001650B3" w:rsidRPr="0028757A" w:rsidRDefault="000E6E1E" w:rsidP="00E4118A">
      <w:pPr>
        <w:pStyle w:val="berschrift3"/>
        <w:rPr>
          <w:rFonts w:asciiTheme="minorHAnsi" w:hAnsiTheme="minorHAnsi" w:cstheme="minorHAnsi"/>
        </w:rPr>
      </w:pPr>
      <w:bookmarkStart w:id="110" w:name="__RefHeading___Toc4124_258508911"/>
      <w:bookmarkStart w:id="111" w:name="_Toc454796672"/>
      <w:r w:rsidRPr="0028757A">
        <w:rPr>
          <w:rFonts w:asciiTheme="minorHAnsi" w:hAnsiTheme="minorHAnsi" w:cstheme="minorHAnsi"/>
        </w:rPr>
        <w:t>2.12</w:t>
      </w:r>
      <w:r w:rsidR="001C39FA" w:rsidRPr="0028757A">
        <w:rPr>
          <w:rFonts w:asciiTheme="minorHAnsi" w:hAnsiTheme="minorHAnsi" w:cstheme="minorHAnsi"/>
        </w:rPr>
        <w:t>.3 Vergleich</w:t>
      </w:r>
      <w:bookmarkEnd w:id="110"/>
      <w:bookmarkEnd w:id="111"/>
    </w:p>
    <w:p w14:paraId="3E9D750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Relevante Kriterien für den Einsatz in diesem Projekt:</w:t>
      </w:r>
    </w:p>
    <w:p w14:paraId="399F83B5"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Browser-Kompatibilität:</w:t>
      </w:r>
    </w:p>
    <w:p w14:paraId="378C7B64"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mit mehr Browsern kompatibel als Semantic UI. Dieses Kriterium ist sehr wichtig, da die Zielgruppe "Grundschulkinder" nicht durch Kompatibilitätsprobleme vor Hürden bei der Benutzung gestellt werden soll.</w:t>
      </w:r>
    </w:p>
    <w:p w14:paraId="23666D7E"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Einarbeitungsaufwand:</w:t>
      </w:r>
    </w:p>
    <w:p w14:paraId="2B833D29" w14:textId="77C1D0D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ist für Prototyping sehr gut geeignet, da es den geringeren Einarbeitungsaufwand hat. Dieses Kriterium ist wichtig, da</w:t>
      </w:r>
      <w:r w:rsidR="004A32AE">
        <w:rPr>
          <w:rFonts w:asciiTheme="minorHAnsi" w:hAnsiTheme="minorHAnsi" w:cstheme="minorHAnsi"/>
        </w:rPr>
        <w:t xml:space="preserve"> für die Implementierung wenig Z</w:t>
      </w:r>
      <w:r w:rsidRPr="0028757A">
        <w:rPr>
          <w:rFonts w:asciiTheme="minorHAnsi" w:hAnsiTheme="minorHAnsi" w:cstheme="minorHAnsi"/>
        </w:rPr>
        <w:t>eit verfügbar ist.</w:t>
      </w:r>
    </w:p>
    <w:p w14:paraId="64CE252F"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Erstellung komplexer GUIs:</w:t>
      </w:r>
    </w:p>
    <w:p w14:paraId="53756D5D" w14:textId="2FC4D5BB"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Semantic-UI kann</w:t>
      </w:r>
      <w:r w:rsidR="004A32AE">
        <w:rPr>
          <w:rFonts w:asciiTheme="minorHAnsi" w:hAnsiTheme="minorHAnsi" w:cstheme="minorHAnsi"/>
        </w:rPr>
        <w:t xml:space="preserve"> programmtechnisch</w:t>
      </w:r>
      <w:r w:rsidRPr="0028757A">
        <w:rPr>
          <w:rFonts w:asciiTheme="minorHAnsi" w:hAnsiTheme="minorHAnsi" w:cstheme="minorHAnsi"/>
        </w:rPr>
        <w:t xml:space="preserve"> besser angepasst werden und verfügt über</w:t>
      </w:r>
      <w:r w:rsidR="004A32AE">
        <w:rPr>
          <w:rFonts w:asciiTheme="minorHAnsi" w:hAnsiTheme="minorHAnsi" w:cstheme="minorHAnsi"/>
        </w:rPr>
        <w:t xml:space="preserve"> eine</w:t>
      </w:r>
      <w:r w:rsidRPr="0028757A">
        <w:rPr>
          <w:rFonts w:asciiTheme="minorHAnsi" w:hAnsiTheme="minorHAnsi" w:cstheme="minorHAnsi"/>
        </w:rPr>
        <w:t xml:space="preserve"> Integration für AngularJS. Dieses Kriterium ist wichtig, da die Spiele eine relativ komplexe GUI erfordern.</w:t>
      </w:r>
    </w:p>
    <w:p w14:paraId="5AF17B33" w14:textId="77777777" w:rsidR="001650B3" w:rsidRPr="00FE02DD" w:rsidRDefault="001C39FA" w:rsidP="00E4118A">
      <w:pPr>
        <w:rPr>
          <w:rFonts w:asciiTheme="minorHAnsi" w:hAnsiTheme="minorHAnsi" w:cstheme="minorHAnsi"/>
          <w:b/>
        </w:rPr>
      </w:pPr>
      <w:r w:rsidRPr="00FE02DD">
        <w:rPr>
          <w:rFonts w:asciiTheme="minorHAnsi" w:hAnsiTheme="minorHAnsi" w:cstheme="minorHAnsi"/>
          <w:b/>
        </w:rPr>
        <w:t>Community:</w:t>
      </w:r>
    </w:p>
    <w:p w14:paraId="7D103B60"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Bootstrap besitzt aufgrund seiner größeren Verbreitung eine größere Community. Dieses Kriterium ist wichtig, da so auftretende Probleme mit höherer Wahrscheinlichkeit sehr schnell gelöst werden können.</w:t>
      </w:r>
    </w:p>
    <w:p w14:paraId="72C2C8A2" w14:textId="226656E6" w:rsidR="001650B3" w:rsidRPr="0028757A" w:rsidRDefault="000E6E1E" w:rsidP="00E4118A">
      <w:pPr>
        <w:pStyle w:val="berschrift2"/>
        <w:pageBreakBefore/>
        <w:rPr>
          <w:rFonts w:asciiTheme="minorHAnsi" w:hAnsiTheme="minorHAnsi" w:cstheme="minorHAnsi"/>
        </w:rPr>
      </w:pPr>
      <w:bookmarkStart w:id="112" w:name="__RefHeading___Toc4126_258508911"/>
      <w:bookmarkStart w:id="113" w:name="_Toc454796673"/>
      <w:r w:rsidRPr="0028757A">
        <w:rPr>
          <w:rFonts w:asciiTheme="minorHAnsi" w:hAnsiTheme="minorHAnsi" w:cstheme="minorHAnsi"/>
        </w:rPr>
        <w:lastRenderedPageBreak/>
        <w:t>2.13</w:t>
      </w:r>
      <w:r w:rsidR="001C39FA" w:rsidRPr="0028757A">
        <w:rPr>
          <w:rFonts w:asciiTheme="minorHAnsi" w:hAnsiTheme="minorHAnsi" w:cstheme="minorHAnsi"/>
        </w:rPr>
        <w:t xml:space="preserve"> Ablauf</w:t>
      </w:r>
      <w:bookmarkEnd w:id="112"/>
      <w:bookmarkEnd w:id="113"/>
    </w:p>
    <w:p w14:paraId="3597EB4F" w14:textId="36DD3F3F" w:rsidR="001650B3" w:rsidRPr="0028757A" w:rsidRDefault="000E6E1E" w:rsidP="00E4118A">
      <w:pPr>
        <w:pStyle w:val="berschrift4"/>
        <w:rPr>
          <w:rFonts w:asciiTheme="minorHAnsi" w:hAnsiTheme="minorHAnsi" w:cstheme="minorHAnsi"/>
        </w:rPr>
      </w:pPr>
      <w:bookmarkStart w:id="114" w:name="__RefHeading___Toc3367_756211831"/>
      <w:r w:rsidRPr="0028757A">
        <w:rPr>
          <w:rFonts w:asciiTheme="minorHAnsi" w:hAnsiTheme="minorHAnsi" w:cstheme="minorHAnsi"/>
        </w:rPr>
        <w:t>2.13</w:t>
      </w:r>
      <w:r w:rsidR="001C39FA" w:rsidRPr="0028757A">
        <w:rPr>
          <w:rFonts w:asciiTheme="minorHAnsi" w:hAnsiTheme="minorHAnsi" w:cstheme="minorHAnsi"/>
        </w:rPr>
        <w:t>.1 Registrierung</w:t>
      </w:r>
      <w:bookmarkEnd w:id="114"/>
    </w:p>
    <w:p w14:paraId="202B044D" w14:textId="2D4837C8"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Die Registrierung der Nutzer (Schüler) und Eltern darf nur vom Leiter (Lehrer) durchgeführt werden. Der Nutzername ist eindeutig und besteht aus Vor- und Nachnamen des Nutzers und dem Schuljahr (z.B. maxmustermann16 im Schuljahr 2016).</w:t>
      </w:r>
    </w:p>
    <w:p w14:paraId="2D50C634" w14:textId="3536F34A" w:rsidR="001650B3" w:rsidRPr="0028757A" w:rsidRDefault="000E6E1E" w:rsidP="00E4118A">
      <w:pPr>
        <w:pStyle w:val="berschrift4"/>
        <w:rPr>
          <w:rFonts w:asciiTheme="minorHAnsi" w:hAnsiTheme="minorHAnsi" w:cstheme="minorHAnsi"/>
        </w:rPr>
      </w:pPr>
      <w:bookmarkStart w:id="115" w:name="__RefHeading___Toc3369_756211831"/>
      <w:r w:rsidRPr="0028757A">
        <w:rPr>
          <w:rFonts w:asciiTheme="minorHAnsi" w:hAnsiTheme="minorHAnsi" w:cstheme="minorHAnsi"/>
        </w:rPr>
        <w:t>2.13</w:t>
      </w:r>
      <w:r w:rsidR="001C39FA" w:rsidRPr="0028757A">
        <w:rPr>
          <w:rFonts w:asciiTheme="minorHAnsi" w:hAnsiTheme="minorHAnsi" w:cstheme="minorHAnsi"/>
        </w:rPr>
        <w:t>.2 Login/Anmeldung</w:t>
      </w:r>
      <w:bookmarkEnd w:id="115"/>
    </w:p>
    <w:p w14:paraId="0ED096A1" w14:textId="3C19F375"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Nachdem ein Nutzer registriert wurde, kann er sich mit seinem Benutzernamen anmelden und aus den Aufgabengruppen und -typen eine auswählen. Im Falle eines Leit</w:t>
      </w:r>
      <w:r w:rsidR="004A32AE">
        <w:rPr>
          <w:rFonts w:asciiTheme="minorHAnsi" w:hAnsiTheme="minorHAnsi" w:cstheme="minorHAnsi"/>
        </w:rPr>
        <w:t xml:space="preserve">ers oder eines Eltern kann die </w:t>
      </w:r>
      <w:r w:rsidRPr="0028757A">
        <w:rPr>
          <w:rFonts w:asciiTheme="minorHAnsi" w:hAnsiTheme="minorHAnsi" w:cstheme="minorHAnsi"/>
        </w:rPr>
        <w:t>Statistikansicht aufgerufen werden.</w:t>
      </w:r>
    </w:p>
    <w:p w14:paraId="732F5AE1" w14:textId="64DEF304" w:rsidR="001650B3" w:rsidRPr="0028757A" w:rsidRDefault="000E6E1E" w:rsidP="00E4118A">
      <w:pPr>
        <w:pStyle w:val="berschrift4"/>
        <w:rPr>
          <w:rFonts w:asciiTheme="minorHAnsi" w:hAnsiTheme="minorHAnsi" w:cstheme="minorHAnsi"/>
        </w:rPr>
      </w:pPr>
      <w:bookmarkStart w:id="116" w:name="__RefHeading___Toc3371_756211831"/>
      <w:r w:rsidRPr="0028757A">
        <w:rPr>
          <w:rFonts w:asciiTheme="minorHAnsi" w:hAnsiTheme="minorHAnsi" w:cstheme="minorHAnsi"/>
        </w:rPr>
        <w:t>2.13</w:t>
      </w:r>
      <w:r w:rsidR="001C39FA" w:rsidRPr="0028757A">
        <w:rPr>
          <w:rFonts w:asciiTheme="minorHAnsi" w:hAnsiTheme="minorHAnsi" w:cstheme="minorHAnsi"/>
        </w:rPr>
        <w:t>.3 Spielübersicht</w:t>
      </w:r>
      <w:bookmarkEnd w:id="116"/>
    </w:p>
    <w:p w14:paraId="7ABE530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Nutzer sieht eine Übersicht aller vorhandenen Spiele. Hierbei werden die abgeschlossenen und angefangenen Spiele visuell hervorgehoben. Für die abgeschlossenen Spiele erhält der Spieler eine Belohnung.</w:t>
      </w:r>
    </w:p>
    <w:p w14:paraId="72837BDE" w14:textId="5F99DD36" w:rsidR="001650B3" w:rsidRPr="0028757A" w:rsidRDefault="000E6E1E" w:rsidP="00E4118A">
      <w:pPr>
        <w:pStyle w:val="berschrift4"/>
        <w:rPr>
          <w:rFonts w:asciiTheme="minorHAnsi" w:hAnsiTheme="minorHAnsi" w:cstheme="minorHAnsi"/>
        </w:rPr>
      </w:pPr>
      <w:bookmarkStart w:id="117" w:name="__RefHeading___Toc3373_756211831"/>
      <w:r w:rsidRPr="0028757A">
        <w:rPr>
          <w:rFonts w:asciiTheme="minorHAnsi" w:hAnsiTheme="minorHAnsi" w:cstheme="minorHAnsi"/>
        </w:rPr>
        <w:t>2.13</w:t>
      </w:r>
      <w:r w:rsidR="001C39FA" w:rsidRPr="0028757A">
        <w:rPr>
          <w:rFonts w:asciiTheme="minorHAnsi" w:hAnsiTheme="minorHAnsi" w:cstheme="minorHAnsi"/>
        </w:rPr>
        <w:t>.4 Aufgabeansicht</w:t>
      </w:r>
      <w:bookmarkEnd w:id="117"/>
    </w:p>
    <w:p w14:paraId="3933F580" w14:textId="4A9D9723"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Spieler sieht die aktuelle Aufgabe des gewählten Spiels, inklusive Beschreibung, Aufgabenstellung und Hilfestellung. Zusätzlich hat er eine Fortschrittsanzeige im aktuell gewählten Spiel (z.B. Fortschritt: 3 von 10). Außerdem hat er jederzeit die Möglichkeit auf die Spielübersicht zurück zu kehren.</w:t>
      </w:r>
    </w:p>
    <w:p w14:paraId="195E0119" w14:textId="06F7BF44" w:rsidR="001650B3" w:rsidRPr="0028757A" w:rsidRDefault="000E6E1E" w:rsidP="00E4118A">
      <w:pPr>
        <w:pStyle w:val="berschrift4"/>
        <w:rPr>
          <w:rFonts w:asciiTheme="minorHAnsi" w:hAnsiTheme="minorHAnsi" w:cstheme="minorHAnsi"/>
        </w:rPr>
      </w:pPr>
      <w:bookmarkStart w:id="118" w:name="__RefHeading___Toc3375_756211831"/>
      <w:r w:rsidRPr="0028757A">
        <w:rPr>
          <w:rFonts w:asciiTheme="minorHAnsi" w:hAnsiTheme="minorHAnsi" w:cstheme="minorHAnsi"/>
        </w:rPr>
        <w:t>2.13</w:t>
      </w:r>
      <w:r w:rsidR="001C39FA" w:rsidRPr="0028757A">
        <w:rPr>
          <w:rFonts w:asciiTheme="minorHAnsi" w:hAnsiTheme="minorHAnsi" w:cstheme="minorHAnsi"/>
        </w:rPr>
        <w:t>.5 Statistikübersicht</w:t>
      </w:r>
      <w:bookmarkEnd w:id="118"/>
    </w:p>
    <w:p w14:paraId="465CEE81"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Der Leiter hat Zugriff auf eine Statistikübersicht. Dort sieht er spaltenweise für jeden Schüler dessen Fortschritt pro Spiel. Beim Klick auf die Spalte kommt man zu der detaillierten Übersicht des angewählten Nutzers.</w:t>
      </w:r>
    </w:p>
    <w:p w14:paraId="76369D35" w14:textId="0F7F2252" w:rsidR="001650B3" w:rsidRPr="0028757A" w:rsidRDefault="000E6E1E" w:rsidP="00E4118A">
      <w:pPr>
        <w:pStyle w:val="berschrift4"/>
        <w:rPr>
          <w:rFonts w:asciiTheme="minorHAnsi" w:hAnsiTheme="minorHAnsi" w:cstheme="minorHAnsi"/>
        </w:rPr>
      </w:pPr>
      <w:bookmarkStart w:id="119" w:name="__RefHeading___Toc3377_756211831"/>
      <w:r w:rsidRPr="0028757A">
        <w:rPr>
          <w:rFonts w:asciiTheme="minorHAnsi" w:hAnsiTheme="minorHAnsi" w:cstheme="minorHAnsi"/>
        </w:rPr>
        <w:t>2.13</w:t>
      </w:r>
      <w:r w:rsidR="001C39FA" w:rsidRPr="0028757A">
        <w:rPr>
          <w:rFonts w:asciiTheme="minorHAnsi" w:hAnsiTheme="minorHAnsi" w:cstheme="minorHAnsi"/>
        </w:rPr>
        <w:t>.6 Benutzerdefinierte Statistikansicht</w:t>
      </w:r>
      <w:bookmarkEnd w:id="119"/>
    </w:p>
    <w:p w14:paraId="2839EBFF"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In dieser wird pro Aufgabe die benötigte Zeit und Anzahl der Versuche angezeigt. Von hier kann man die entsprechenden Aufgaben hervorholen.</w:t>
      </w:r>
    </w:p>
    <w:p w14:paraId="3C7D7E95" w14:textId="6280B1A5" w:rsidR="001650B3" w:rsidRPr="0028757A" w:rsidRDefault="000E6E1E" w:rsidP="00E4118A">
      <w:pPr>
        <w:pStyle w:val="berschrift4"/>
        <w:rPr>
          <w:rFonts w:asciiTheme="minorHAnsi" w:hAnsiTheme="minorHAnsi" w:cstheme="minorHAnsi"/>
        </w:rPr>
      </w:pPr>
      <w:bookmarkStart w:id="120" w:name="__RefHeading___Toc3379_756211831"/>
      <w:r w:rsidRPr="0028757A">
        <w:rPr>
          <w:rFonts w:asciiTheme="minorHAnsi" w:hAnsiTheme="minorHAnsi" w:cstheme="minorHAnsi"/>
        </w:rPr>
        <w:lastRenderedPageBreak/>
        <w:t>2.13</w:t>
      </w:r>
      <w:r w:rsidR="001C39FA" w:rsidRPr="0028757A">
        <w:rPr>
          <w:rFonts w:asciiTheme="minorHAnsi" w:hAnsiTheme="minorHAnsi" w:cstheme="minorHAnsi"/>
        </w:rPr>
        <w:t>.7 Aktivitätsdiagramme</w:t>
      </w:r>
      <w:bookmarkEnd w:id="120"/>
    </w:p>
    <w:p w14:paraId="356DE489" w14:textId="0A247E85"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val="en-US" w:eastAsia="en-US" w:bidi="ar-SA"/>
        </w:rPr>
        <w:drawing>
          <wp:inline distT="0" distB="0" distL="0" distR="0" wp14:anchorId="2012A02A" wp14:editId="2B2726AC">
            <wp:extent cx="4140200" cy="5164849"/>
            <wp:effectExtent l="0" t="0" r="0" b="0"/>
            <wp:docPr id="2" name="Grafik 2" descr="C:\Projects\GitHub\WebDev2_Projekt\doc\Sprint 3 (Software-Spezifikation)\Diagramme (emf)\Aktivitätsdiagramm (Nutzer registrier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Projects\GitHub\WebDev2_Projekt\doc\Sprint 3 (Software-Spezifikation)\Diagramme (emf)\Aktivitätsdiagramm (Nutzer registrieren).em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46510" cy="5172721"/>
                    </a:xfrm>
                    <a:prstGeom prst="rect">
                      <a:avLst/>
                    </a:prstGeom>
                    <a:noFill/>
                    <a:ln>
                      <a:noFill/>
                    </a:ln>
                  </pic:spPr>
                </pic:pic>
              </a:graphicData>
            </a:graphic>
          </wp:inline>
        </w:drawing>
      </w:r>
    </w:p>
    <w:p w14:paraId="53E51D68"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Das Anlegen von Nutzern ist einfach. Der Leiter gibt Daten ein und betätigt den Button zum Speichern. Daraufhin werden die Daten z.B. in eine Datenbank gesichert.</w:t>
      </w:r>
    </w:p>
    <w:p w14:paraId="17A5FD1E" w14:textId="1978D9E8" w:rsidR="001650B3" w:rsidRPr="0028757A" w:rsidRDefault="00771A64" w:rsidP="00E4118A">
      <w:pPr>
        <w:pStyle w:val="Textbody"/>
        <w:rPr>
          <w:rFonts w:asciiTheme="minorHAnsi" w:hAnsiTheme="minorHAnsi" w:cstheme="minorHAnsi"/>
        </w:rPr>
      </w:pPr>
      <w:r w:rsidRPr="00771A64">
        <w:rPr>
          <w:rFonts w:asciiTheme="minorHAnsi" w:hAnsiTheme="minorHAnsi" w:cstheme="minorHAnsi"/>
          <w:noProof/>
          <w:lang w:val="en-US" w:eastAsia="en-US" w:bidi="ar-SA"/>
        </w:rPr>
        <w:lastRenderedPageBreak/>
        <w:drawing>
          <wp:inline distT="0" distB="0" distL="0" distR="0" wp14:anchorId="71097F58" wp14:editId="0E83BA89">
            <wp:extent cx="5880100" cy="5428615"/>
            <wp:effectExtent l="0" t="0" r="6350" b="635"/>
            <wp:docPr id="3" name="Grafik 3" descr="C:\Projects\GitHub\WebDev2_Projekt\doc\Sprint 3 (Software-Spezifikation)\Diagramme (emf)\Aktivitätsdiagramm (spielen).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Projects\GitHub\WebDev2_Projekt\doc\Sprint 3 (Software-Spezifikation)\Diagramme (emf)\Aktivitätsdiagramm (spielen).em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89075" cy="5436901"/>
                    </a:xfrm>
                    <a:prstGeom prst="rect">
                      <a:avLst/>
                    </a:prstGeom>
                    <a:noFill/>
                    <a:ln>
                      <a:noFill/>
                    </a:ln>
                  </pic:spPr>
                </pic:pic>
              </a:graphicData>
            </a:graphic>
          </wp:inline>
        </w:drawing>
      </w:r>
    </w:p>
    <w:p w14:paraId="55EC35AC" w14:textId="61025226"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Sobald der Nutzer ein Spiel ausgewählt hat, werden ihm eine Reihe von Aufgaben gestellt. Jede Eingabe wird gespeichert und danach mit der richtigen Lösung verglichen. Sobald die korrekte Eingabe getätigt wurde, werden die entsprechenden Statistiken (z.B</w:t>
      </w:r>
      <w:r w:rsidR="004A32AE">
        <w:rPr>
          <w:rFonts w:asciiTheme="minorHAnsi" w:hAnsiTheme="minorHAnsi" w:cstheme="minorHAnsi"/>
        </w:rPr>
        <w:t>.</w:t>
      </w:r>
      <w:r w:rsidRPr="0028757A">
        <w:rPr>
          <w:rFonts w:asciiTheme="minorHAnsi" w:hAnsiTheme="minorHAnsi" w:cstheme="minorHAnsi"/>
        </w:rPr>
        <w:t xml:space="preserve"> </w:t>
      </w:r>
      <w:r w:rsidR="004A32AE">
        <w:rPr>
          <w:rFonts w:asciiTheme="minorHAnsi" w:hAnsiTheme="minorHAnsi" w:cstheme="minorHAnsi"/>
        </w:rPr>
        <w:t xml:space="preserve">benötigte </w:t>
      </w:r>
      <w:r w:rsidRPr="0028757A">
        <w:rPr>
          <w:rFonts w:asciiTheme="minorHAnsi" w:hAnsiTheme="minorHAnsi" w:cstheme="minorHAnsi"/>
        </w:rPr>
        <w:t>Zeit) gespeichert und die nächste Aufgabe angezeigt, sofern es noch welche gibt, ansonsten ist das Spiel zu Ende. Werden wiederholt falsche Eingaben getätigt, wird dem Nutzer mit Tipps geholfen, um ein Feststecken des Nutzers zu verhindern.</w:t>
      </w:r>
    </w:p>
    <w:p w14:paraId="61D3F627" w14:textId="66165B64" w:rsidR="001650B3" w:rsidRPr="0028757A" w:rsidRDefault="000E6E1E" w:rsidP="00E4118A">
      <w:pPr>
        <w:pStyle w:val="berschrift2"/>
        <w:pageBreakBefore/>
        <w:rPr>
          <w:rFonts w:asciiTheme="minorHAnsi" w:hAnsiTheme="minorHAnsi" w:cstheme="minorHAnsi"/>
        </w:rPr>
      </w:pPr>
      <w:bookmarkStart w:id="121" w:name="__RefHeading___Toc4128_258508911"/>
      <w:bookmarkStart w:id="122" w:name="_Toc454796674"/>
      <w:r w:rsidRPr="0028757A">
        <w:rPr>
          <w:rFonts w:asciiTheme="minorHAnsi" w:hAnsiTheme="minorHAnsi" w:cstheme="minorHAnsi"/>
        </w:rPr>
        <w:lastRenderedPageBreak/>
        <w:t>2.13</w:t>
      </w:r>
      <w:r w:rsidR="001C39FA" w:rsidRPr="0028757A">
        <w:rPr>
          <w:rFonts w:asciiTheme="minorHAnsi" w:hAnsiTheme="minorHAnsi" w:cstheme="minorHAnsi"/>
        </w:rPr>
        <w:t xml:space="preserve"> Programm</w:t>
      </w:r>
      <w:bookmarkEnd w:id="121"/>
      <w:bookmarkEnd w:id="122"/>
    </w:p>
    <w:p w14:paraId="0EEEBBA6" w14:textId="1F8ABEE4" w:rsidR="001650B3" w:rsidRPr="0028757A" w:rsidRDefault="000E6E1E" w:rsidP="00E4118A">
      <w:pPr>
        <w:pStyle w:val="berschrift3"/>
        <w:rPr>
          <w:rFonts w:asciiTheme="minorHAnsi" w:hAnsiTheme="minorHAnsi" w:cstheme="minorHAnsi"/>
        </w:rPr>
      </w:pPr>
      <w:bookmarkStart w:id="123" w:name="__RefHeading___Toc4130_258508911"/>
      <w:bookmarkStart w:id="124" w:name="_Toc454796675"/>
      <w:r w:rsidRPr="0028757A">
        <w:rPr>
          <w:rFonts w:asciiTheme="minorHAnsi" w:hAnsiTheme="minorHAnsi" w:cstheme="minorHAnsi"/>
        </w:rPr>
        <w:t>2.13</w:t>
      </w:r>
      <w:r w:rsidR="001C39FA" w:rsidRPr="0028757A">
        <w:rPr>
          <w:rFonts w:asciiTheme="minorHAnsi" w:hAnsiTheme="minorHAnsi" w:cstheme="minorHAnsi"/>
        </w:rPr>
        <w:t>.1 Hauptmenü</w:t>
      </w:r>
      <w:bookmarkEnd w:id="123"/>
      <w:bookmarkEnd w:id="124"/>
    </w:p>
    <w:p w14:paraId="0B6DE3F8" w14:textId="5C1D568B" w:rsidR="00771A64" w:rsidRDefault="00771A64" w:rsidP="00E4118A">
      <w:pPr>
        <w:pStyle w:val="Textbody"/>
        <w:rPr>
          <w:rFonts w:asciiTheme="minorHAnsi" w:hAnsiTheme="minorHAnsi" w:cstheme="minorHAnsi"/>
        </w:rPr>
      </w:pPr>
      <w:r w:rsidRPr="00771A64">
        <w:rPr>
          <w:rFonts w:asciiTheme="minorHAnsi" w:hAnsiTheme="minorHAnsi" w:cstheme="minorHAnsi"/>
          <w:noProof/>
          <w:lang w:val="en-US" w:eastAsia="en-US" w:bidi="ar-SA"/>
        </w:rPr>
        <w:drawing>
          <wp:inline distT="0" distB="0" distL="0" distR="0" wp14:anchorId="7F8F4A9A" wp14:editId="25297B26">
            <wp:extent cx="6304613" cy="3676650"/>
            <wp:effectExtent l="0" t="0" r="1270" b="0"/>
            <wp:docPr id="4" name="Grafik 4" descr="C:\Projects\GitHub\WebDev2_Projekt\doc\Sprint 3 (Software-Spezifikation)\Diagramme (emf)\Use-Case - Hauptprogramm.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Projects\GitHub\WebDev2_Projekt\doc\Sprint 3 (Software-Spezifikation)\Diagramme (emf)\Use-Case - Hauptprogramm.em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317724" cy="3684296"/>
                    </a:xfrm>
                    <a:prstGeom prst="rect">
                      <a:avLst/>
                    </a:prstGeom>
                    <a:noFill/>
                    <a:ln>
                      <a:noFill/>
                    </a:ln>
                  </pic:spPr>
                </pic:pic>
              </a:graphicData>
            </a:graphic>
          </wp:inline>
        </w:drawing>
      </w:r>
    </w:p>
    <w:p w14:paraId="77A19296" w14:textId="3A51B001" w:rsidR="001650B3" w:rsidRPr="0028757A" w:rsidRDefault="004F2813" w:rsidP="00E4118A">
      <w:pPr>
        <w:pStyle w:val="Textbody"/>
        <w:rPr>
          <w:rFonts w:asciiTheme="minorHAnsi" w:hAnsiTheme="minorHAnsi" w:cstheme="minorHAnsi"/>
        </w:rPr>
      </w:pPr>
      <w:r>
        <w:rPr>
          <w:rFonts w:asciiTheme="minorHAnsi" w:hAnsiTheme="minorHAnsi" w:cstheme="minorHAnsi"/>
        </w:rPr>
        <w:t>Nachdem man sich angemeldet hat</w:t>
      </w:r>
      <w:r w:rsidR="001C39FA" w:rsidRPr="0028757A">
        <w:rPr>
          <w:rFonts w:asciiTheme="minorHAnsi" w:hAnsiTheme="minorHAnsi" w:cstheme="minorHAnsi"/>
        </w:rPr>
        <w:t xml:space="preserve"> kann man</w:t>
      </w:r>
      <w:r>
        <w:rPr>
          <w:rFonts w:asciiTheme="minorHAnsi" w:hAnsiTheme="minorHAnsi" w:cstheme="minorHAnsi"/>
        </w:rPr>
        <w:t>,</w:t>
      </w:r>
      <w:r w:rsidR="001C39FA" w:rsidRPr="0028757A">
        <w:rPr>
          <w:rFonts w:asciiTheme="minorHAnsi" w:hAnsiTheme="minorHAnsi" w:cstheme="minorHAnsi"/>
        </w:rPr>
        <w:t xml:space="preserve"> je nach Berechtigung</w:t>
      </w:r>
      <w:r>
        <w:rPr>
          <w:rFonts w:asciiTheme="minorHAnsi" w:hAnsiTheme="minorHAnsi" w:cstheme="minorHAnsi"/>
        </w:rPr>
        <w:t>,</w:t>
      </w:r>
      <w:r w:rsidR="001C39FA" w:rsidRPr="0028757A">
        <w:rPr>
          <w:rFonts w:asciiTheme="minorHAnsi" w:hAnsiTheme="minorHAnsi" w:cstheme="minorHAnsi"/>
        </w:rPr>
        <w:t xml:space="preserve"> folgende Aktionen tätigen:</w:t>
      </w:r>
    </w:p>
    <w:p w14:paraId="0C81890B" w14:textId="77777777"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Spielübersicht anzeigen und spielen</w:t>
      </w:r>
    </w:p>
    <w:p w14:paraId="60732AE9" w14:textId="6AD9E6C2" w:rsidR="001650B3" w:rsidRPr="0028757A" w:rsidRDefault="001C39FA" w:rsidP="00E4118A">
      <w:pPr>
        <w:numPr>
          <w:ilvl w:val="0"/>
          <w:numId w:val="10"/>
        </w:numPr>
        <w:rPr>
          <w:rFonts w:asciiTheme="minorHAnsi" w:hAnsiTheme="minorHAnsi" w:cstheme="minorHAnsi"/>
        </w:rPr>
      </w:pPr>
      <w:r w:rsidRPr="0028757A">
        <w:rPr>
          <w:rFonts w:asciiTheme="minorHAnsi" w:hAnsiTheme="minorHAnsi" w:cstheme="minorHAnsi"/>
        </w:rPr>
        <w:t>Statistikübersicht und/oder einzelne Statistikansichten anzeigen</w:t>
      </w:r>
    </w:p>
    <w:p w14:paraId="28A678BB" w14:textId="1A13DDA8" w:rsidR="001650B3" w:rsidRPr="00FE02DD" w:rsidRDefault="001C39FA" w:rsidP="00E4118A">
      <w:pPr>
        <w:numPr>
          <w:ilvl w:val="0"/>
          <w:numId w:val="10"/>
        </w:numPr>
        <w:rPr>
          <w:rFonts w:asciiTheme="minorHAnsi" w:hAnsiTheme="minorHAnsi" w:cstheme="minorHAnsi"/>
        </w:rPr>
      </w:pPr>
      <w:r w:rsidRPr="0028757A">
        <w:rPr>
          <w:rFonts w:asciiTheme="minorHAnsi" w:hAnsiTheme="minorHAnsi" w:cstheme="minorHAnsi"/>
        </w:rPr>
        <w:t>Nutzerverwaltung aufrufen</w:t>
      </w:r>
    </w:p>
    <w:p w14:paraId="4F0EAE0D" w14:textId="77777777" w:rsidR="00473BEB" w:rsidRDefault="00473BEB" w:rsidP="00E4118A">
      <w:pPr>
        <w:rPr>
          <w:rFonts w:asciiTheme="minorHAnsi" w:eastAsia="Calibri" w:hAnsiTheme="minorHAnsi" w:cstheme="minorHAnsi"/>
          <w:b/>
          <w:bCs/>
          <w:sz w:val="28"/>
          <w:szCs w:val="28"/>
        </w:rPr>
      </w:pPr>
      <w:bookmarkStart w:id="125" w:name="__RefHeading___Toc4132_258508911"/>
      <w:r>
        <w:rPr>
          <w:rFonts w:asciiTheme="minorHAnsi" w:hAnsiTheme="minorHAnsi" w:cstheme="minorHAnsi"/>
        </w:rPr>
        <w:br w:type="page"/>
      </w:r>
    </w:p>
    <w:p w14:paraId="15725DA0" w14:textId="6E97C287" w:rsidR="001650B3" w:rsidRPr="0028757A" w:rsidRDefault="000E6E1E" w:rsidP="00E4118A">
      <w:pPr>
        <w:pStyle w:val="berschrift3"/>
        <w:rPr>
          <w:rFonts w:asciiTheme="minorHAnsi" w:hAnsiTheme="minorHAnsi" w:cstheme="minorHAnsi"/>
        </w:rPr>
      </w:pPr>
      <w:bookmarkStart w:id="126" w:name="_Toc454796676"/>
      <w:r w:rsidRPr="0028757A">
        <w:rPr>
          <w:rFonts w:asciiTheme="minorHAnsi" w:hAnsiTheme="minorHAnsi" w:cstheme="minorHAnsi"/>
        </w:rPr>
        <w:lastRenderedPageBreak/>
        <w:t>2.13</w:t>
      </w:r>
      <w:r w:rsidR="001C39FA" w:rsidRPr="0028757A">
        <w:rPr>
          <w:rFonts w:asciiTheme="minorHAnsi" w:hAnsiTheme="minorHAnsi" w:cstheme="minorHAnsi"/>
        </w:rPr>
        <w:t>.2 Nutzer</w:t>
      </w:r>
      <w:bookmarkEnd w:id="125"/>
      <w:bookmarkEnd w:id="126"/>
    </w:p>
    <w:p w14:paraId="13DD697F" w14:textId="492F316A" w:rsidR="001650B3" w:rsidRDefault="001C39FA" w:rsidP="00E4118A">
      <w:pPr>
        <w:pStyle w:val="Textbody"/>
        <w:rPr>
          <w:rFonts w:asciiTheme="minorHAnsi" w:hAnsiTheme="minorHAnsi" w:cstheme="minorHAnsi"/>
        </w:rPr>
      </w:pPr>
      <w:r w:rsidRPr="0028757A">
        <w:rPr>
          <w:rFonts w:asciiTheme="minorHAnsi" w:hAnsiTheme="minorHAnsi" w:cstheme="minorHAnsi"/>
        </w:rPr>
        <w:t>Die Nutzerverwaltung besitzt die Möglichkeit die Nutzerliste einzusehen und zu bearbeiten.</w:t>
      </w:r>
    </w:p>
    <w:p w14:paraId="32877C89" w14:textId="0F05067C" w:rsidR="00473BEB" w:rsidRPr="0028757A" w:rsidRDefault="00473BEB" w:rsidP="00E4118A">
      <w:pPr>
        <w:pStyle w:val="Textbody"/>
        <w:rPr>
          <w:rFonts w:asciiTheme="minorHAnsi" w:hAnsiTheme="minorHAnsi" w:cstheme="minorHAnsi"/>
        </w:rPr>
      </w:pPr>
      <w:r w:rsidRPr="00473BEB">
        <w:rPr>
          <w:rFonts w:asciiTheme="minorHAnsi" w:hAnsiTheme="minorHAnsi" w:cstheme="minorHAnsi"/>
          <w:noProof/>
          <w:lang w:val="en-US" w:eastAsia="en-US" w:bidi="ar-SA"/>
        </w:rPr>
        <w:drawing>
          <wp:inline distT="0" distB="0" distL="0" distR="0" wp14:anchorId="4B086786" wp14:editId="2069D03E">
            <wp:extent cx="5772150" cy="3343910"/>
            <wp:effectExtent l="0" t="0" r="0" b="8890"/>
            <wp:docPr id="5" name="Grafik 5" descr="C:\Projects\GitHub\WebDev2_Projekt\doc\Sprint 3 (Software-Spezifikation)\Diagramme (emf)\Use-Case Nutzerverwaltung.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Projects\GitHub\WebDev2_Projekt\doc\Sprint 3 (Software-Spezifikation)\Diagramme (emf)\Use-Case Nutzerverwaltung.em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82776" cy="3350066"/>
                    </a:xfrm>
                    <a:prstGeom prst="rect">
                      <a:avLst/>
                    </a:prstGeom>
                    <a:noFill/>
                    <a:ln>
                      <a:noFill/>
                    </a:ln>
                  </pic:spPr>
                </pic:pic>
              </a:graphicData>
            </a:graphic>
          </wp:inline>
        </w:drawing>
      </w:r>
    </w:p>
    <w:p w14:paraId="3024EBB4" w14:textId="60836BA3" w:rsidR="001650B3" w:rsidRPr="0028757A" w:rsidRDefault="000E6E1E" w:rsidP="00E4118A">
      <w:pPr>
        <w:pStyle w:val="berschrift4"/>
        <w:rPr>
          <w:rFonts w:asciiTheme="minorHAnsi" w:hAnsiTheme="minorHAnsi" w:cstheme="minorHAnsi"/>
        </w:rPr>
      </w:pPr>
      <w:bookmarkStart w:id="127" w:name="__RefHeading___Toc3381_756211831"/>
      <w:r w:rsidRPr="0028757A">
        <w:rPr>
          <w:rFonts w:asciiTheme="minorHAnsi" w:hAnsiTheme="minorHAnsi" w:cstheme="minorHAnsi"/>
        </w:rPr>
        <w:t>2.13</w:t>
      </w:r>
      <w:r w:rsidR="001C39FA" w:rsidRPr="0028757A">
        <w:rPr>
          <w:rFonts w:asciiTheme="minorHAnsi" w:hAnsiTheme="minorHAnsi" w:cstheme="minorHAnsi"/>
        </w:rPr>
        <w:t>.2.1 Zu pflegende Eigenschaften</w:t>
      </w:r>
      <w:bookmarkEnd w:id="127"/>
    </w:p>
    <w:p w14:paraId="13732592"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Erstellung der Nutzer gibt es folgende Eigenschaften:</w:t>
      </w:r>
    </w:p>
    <w:p w14:paraId="437508F6"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Name</w:t>
      </w:r>
    </w:p>
    <w:p w14:paraId="7BE5A4A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Passwort für Elternzugriff</w:t>
      </w:r>
    </w:p>
    <w:p w14:paraId="33EB5C7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Generierte Aufgaben</w:t>
      </w:r>
    </w:p>
    <w:p w14:paraId="6747E094"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Statistik</w:t>
      </w:r>
    </w:p>
    <w:p w14:paraId="4B7F7E4F" w14:textId="261ED8C8" w:rsidR="001650B3" w:rsidRPr="0028757A" w:rsidRDefault="000E6E1E" w:rsidP="00E4118A">
      <w:pPr>
        <w:pStyle w:val="berschrift3"/>
        <w:rPr>
          <w:rFonts w:asciiTheme="minorHAnsi" w:hAnsiTheme="minorHAnsi" w:cstheme="minorHAnsi"/>
        </w:rPr>
      </w:pPr>
      <w:bookmarkStart w:id="128" w:name="__RefHeading___Toc4134_258508911"/>
      <w:bookmarkStart w:id="129" w:name="_Toc454796677"/>
      <w:r w:rsidRPr="0028757A">
        <w:rPr>
          <w:rFonts w:asciiTheme="minorHAnsi" w:hAnsiTheme="minorHAnsi" w:cstheme="minorHAnsi"/>
        </w:rPr>
        <w:t>2.13</w:t>
      </w:r>
      <w:r w:rsidR="001C39FA" w:rsidRPr="0028757A">
        <w:rPr>
          <w:rFonts w:asciiTheme="minorHAnsi" w:hAnsiTheme="minorHAnsi" w:cstheme="minorHAnsi"/>
        </w:rPr>
        <w:t>.3 Statistik</w:t>
      </w:r>
      <w:bookmarkEnd w:id="128"/>
      <w:bookmarkEnd w:id="129"/>
    </w:p>
    <w:p w14:paraId="751D6FC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Bei der Benutzung der Spiele werden folgende Eigenschaften festgehalten:</w:t>
      </w:r>
    </w:p>
    <w:p w14:paraId="0556A973"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Zeit bis zur Eingabe der richtigen Lösung</w:t>
      </w:r>
    </w:p>
    <w:p w14:paraId="68AF4710"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Fehlversuche</w:t>
      </w:r>
    </w:p>
    <w:p w14:paraId="27462A0C"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Anzahl gelöster Aufgaben pro Spiel</w:t>
      </w:r>
    </w:p>
    <w:p w14:paraId="49C7E427" w14:textId="77777777" w:rsidR="001650B3" w:rsidRPr="0028757A" w:rsidRDefault="001C39FA" w:rsidP="00E4118A">
      <w:pPr>
        <w:numPr>
          <w:ilvl w:val="0"/>
          <w:numId w:val="11"/>
        </w:numPr>
        <w:rPr>
          <w:rFonts w:asciiTheme="minorHAnsi" w:hAnsiTheme="minorHAnsi" w:cstheme="minorHAnsi"/>
        </w:rPr>
      </w:pPr>
      <w:r w:rsidRPr="0028757A">
        <w:rPr>
          <w:rFonts w:asciiTheme="minorHAnsi" w:hAnsiTheme="minorHAnsi" w:cstheme="minorHAnsi"/>
        </w:rPr>
        <w:t>Nutzer</w:t>
      </w:r>
    </w:p>
    <w:p w14:paraId="14888530" w14:textId="0A76890F" w:rsidR="001650B3" w:rsidRPr="0028757A" w:rsidRDefault="000E6E1E" w:rsidP="00E4118A">
      <w:pPr>
        <w:pStyle w:val="berschrift2"/>
        <w:pageBreakBefore/>
        <w:rPr>
          <w:rFonts w:asciiTheme="minorHAnsi" w:hAnsiTheme="minorHAnsi" w:cstheme="minorHAnsi"/>
        </w:rPr>
      </w:pPr>
      <w:bookmarkStart w:id="130" w:name="docs-internal-guid-e76ffdf9-1138-748d-39"/>
      <w:bookmarkStart w:id="131" w:name="__RefHeading___Toc4152_258508911"/>
      <w:bookmarkStart w:id="132" w:name="_Toc454796678"/>
      <w:bookmarkEnd w:id="130"/>
      <w:r w:rsidRPr="0028757A">
        <w:rPr>
          <w:rFonts w:asciiTheme="minorHAnsi" w:hAnsiTheme="minorHAnsi" w:cstheme="minorHAnsi"/>
        </w:rPr>
        <w:lastRenderedPageBreak/>
        <w:t>2.14</w:t>
      </w:r>
      <w:r w:rsidR="001C39FA" w:rsidRPr="0028757A">
        <w:rPr>
          <w:rFonts w:asciiTheme="minorHAnsi" w:hAnsiTheme="minorHAnsi" w:cstheme="minorHAnsi"/>
        </w:rPr>
        <w:t xml:space="preserve"> Testspezifikation</w:t>
      </w:r>
      <w:bookmarkEnd w:id="131"/>
      <w:bookmarkEnd w:id="132"/>
    </w:p>
    <w:tbl>
      <w:tblPr>
        <w:tblW w:w="9232" w:type="dxa"/>
        <w:tblLayout w:type="fixed"/>
        <w:tblCellMar>
          <w:left w:w="10" w:type="dxa"/>
          <w:right w:w="10" w:type="dxa"/>
        </w:tblCellMar>
        <w:tblLook w:val="0000" w:firstRow="0" w:lastRow="0" w:firstColumn="0" w:lastColumn="0" w:noHBand="0" w:noVBand="0"/>
      </w:tblPr>
      <w:tblGrid>
        <w:gridCol w:w="3221"/>
        <w:gridCol w:w="6011"/>
      </w:tblGrid>
      <w:tr w:rsidR="001650B3" w:rsidRPr="0028757A" w14:paraId="4CE7F76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546A2DD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6CB1A7" w14:textId="18157C73" w:rsidR="001650B3" w:rsidRPr="0028757A" w:rsidRDefault="004F2813" w:rsidP="00E4118A">
            <w:pPr>
              <w:rPr>
                <w:rFonts w:asciiTheme="minorHAnsi" w:hAnsiTheme="minorHAnsi" w:cstheme="minorHAnsi"/>
              </w:rPr>
            </w:pPr>
            <w:r>
              <w:rPr>
                <w:rFonts w:asciiTheme="minorHAnsi" w:hAnsiTheme="minorHAnsi" w:cstheme="minorHAnsi"/>
              </w:rPr>
              <w:t>WebKids</w:t>
            </w:r>
          </w:p>
        </w:tc>
      </w:tr>
      <w:tr w:rsidR="001650B3" w:rsidRPr="0028757A" w14:paraId="072F7CD2"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A0B434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Projektversion:</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1D209CE3" w14:textId="5018ADB4" w:rsidR="001650B3" w:rsidRPr="0028757A" w:rsidRDefault="004F2813" w:rsidP="004F2813">
            <w:pPr>
              <w:rPr>
                <w:rFonts w:asciiTheme="minorHAnsi" w:hAnsiTheme="minorHAnsi" w:cstheme="minorHAnsi"/>
              </w:rPr>
            </w:pPr>
            <w:r>
              <w:rPr>
                <w:rFonts w:asciiTheme="minorHAnsi" w:hAnsiTheme="minorHAnsi" w:cstheme="minorHAnsi"/>
              </w:rPr>
              <w:t>1.0</w:t>
            </w:r>
          </w:p>
        </w:tc>
      </w:tr>
      <w:tr w:rsidR="001650B3" w:rsidRPr="0028757A" w14:paraId="72C97A9F"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43D43B4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erstellt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3FF345CC" w14:textId="77777777" w:rsidR="001650B3" w:rsidRPr="0028757A" w:rsidRDefault="001650B3" w:rsidP="00E4118A">
            <w:pPr>
              <w:pStyle w:val="TableContents"/>
              <w:rPr>
                <w:rFonts w:asciiTheme="minorHAnsi" w:hAnsiTheme="minorHAnsi" w:cstheme="minorHAnsi"/>
              </w:rPr>
            </w:pPr>
          </w:p>
        </w:tc>
      </w:tr>
      <w:tr w:rsidR="001650B3" w:rsidRPr="0028757A" w14:paraId="77C8ADEE"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36722BF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Testname: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550D3C2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Akzeptanztest01</w:t>
            </w:r>
          </w:p>
        </w:tc>
      </w:tr>
      <w:tr w:rsidR="001650B3" w:rsidRPr="0028757A" w14:paraId="44651E6D"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68C56B8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Testebene:</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78BB4C25" w14:textId="77777777" w:rsidR="001650B3" w:rsidRPr="0028757A" w:rsidRDefault="001650B3" w:rsidP="00E4118A">
            <w:pPr>
              <w:pStyle w:val="TableContents"/>
              <w:rPr>
                <w:rFonts w:asciiTheme="minorHAnsi" w:hAnsiTheme="minorHAnsi" w:cstheme="minorHAnsi"/>
              </w:rPr>
            </w:pPr>
          </w:p>
        </w:tc>
      </w:tr>
      <w:tr w:rsidR="001650B3" w:rsidRPr="0028757A" w14:paraId="06746109" w14:textId="77777777">
        <w:tc>
          <w:tcPr>
            <w:tcW w:w="3221" w:type="dxa"/>
            <w:tcBorders>
              <w:top w:val="single" w:sz="2" w:space="0" w:color="FFFFFF"/>
              <w:left w:val="single" w:sz="2" w:space="0" w:color="FFFFFF"/>
              <w:bottom w:val="single" w:sz="2" w:space="0" w:color="FFFFFF"/>
              <w:right w:val="single" w:sz="2" w:space="0" w:color="FFFFFF"/>
            </w:tcBorders>
            <w:shd w:val="clear" w:color="auto" w:fill="EFEFEF"/>
            <w:tcMar>
              <w:top w:w="105" w:type="dxa"/>
              <w:left w:w="105" w:type="dxa"/>
              <w:bottom w:w="105" w:type="dxa"/>
              <w:right w:w="105" w:type="dxa"/>
            </w:tcMar>
            <w:vAlign w:val="center"/>
          </w:tcPr>
          <w:p w14:paraId="764D268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Testergebnis freigegeben am:</w:t>
            </w:r>
          </w:p>
        </w:tc>
        <w:tc>
          <w:tcPr>
            <w:tcW w:w="6011" w:type="dxa"/>
            <w:tcBorders>
              <w:top w:val="single" w:sz="2" w:space="0" w:color="FFFFFF"/>
              <w:left w:val="single" w:sz="2" w:space="0" w:color="FFFFFF"/>
              <w:bottom w:val="single" w:sz="2" w:space="0" w:color="FFFFFF"/>
              <w:right w:val="single" w:sz="2" w:space="0" w:color="FFFFFF"/>
            </w:tcBorders>
            <w:shd w:val="clear" w:color="auto" w:fill="CCCCCC"/>
            <w:tcMar>
              <w:top w:w="105" w:type="dxa"/>
              <w:left w:w="105" w:type="dxa"/>
              <w:bottom w:w="105" w:type="dxa"/>
              <w:right w:w="105" w:type="dxa"/>
            </w:tcMar>
            <w:vAlign w:val="center"/>
          </w:tcPr>
          <w:p w14:paraId="08CB9DE0" w14:textId="77777777" w:rsidR="001650B3" w:rsidRPr="0028757A" w:rsidRDefault="001650B3" w:rsidP="00E4118A">
            <w:pPr>
              <w:pStyle w:val="TableContents"/>
              <w:rPr>
                <w:rFonts w:asciiTheme="minorHAnsi" w:hAnsiTheme="minorHAnsi" w:cstheme="minorHAnsi"/>
              </w:rPr>
            </w:pPr>
          </w:p>
        </w:tc>
      </w:tr>
    </w:tbl>
    <w:p w14:paraId="39BB54C3" w14:textId="77777777" w:rsidR="001650B3" w:rsidRPr="0028757A" w:rsidRDefault="001650B3" w:rsidP="00E4118A">
      <w:pPr>
        <w:pStyle w:val="Textbody"/>
        <w:rPr>
          <w:rFonts w:asciiTheme="minorHAnsi" w:hAnsiTheme="minorHAnsi" w:cstheme="minorHAnsi"/>
        </w:rPr>
      </w:pPr>
    </w:p>
    <w:p w14:paraId="62AF830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Bearbeitungshinweis:</w:t>
      </w:r>
    </w:p>
    <w:p w14:paraId="024344C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In der Testspezifikation werden alle Testfälle mit Ergebnissen beschrieben. Das Testprotokoll befindet sich am Ende.</w:t>
      </w:r>
    </w:p>
    <w:p w14:paraId="69B1F223" w14:textId="77777777" w:rsidR="001650B3" w:rsidRPr="0028757A" w:rsidRDefault="001650B3" w:rsidP="00E4118A">
      <w:pPr>
        <w:pStyle w:val="Textbody"/>
        <w:rPr>
          <w:rFonts w:asciiTheme="minorHAnsi" w:hAnsiTheme="minorHAnsi" w:cstheme="minorHAnsi"/>
        </w:rPr>
      </w:pPr>
    </w:p>
    <w:p w14:paraId="6AA307E0"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Diese Spezifikation ist auf folgender Vorlage aufgebaut:</w:t>
      </w:r>
    </w:p>
    <w:p w14:paraId="10CFBB69" w14:textId="41B72FF6" w:rsidR="004F2813" w:rsidRPr="0028757A" w:rsidRDefault="003012BB" w:rsidP="00E4118A">
      <w:pPr>
        <w:rPr>
          <w:rFonts w:asciiTheme="minorHAnsi" w:hAnsiTheme="minorHAnsi" w:cstheme="minorHAnsi"/>
        </w:rPr>
      </w:pPr>
      <w:hyperlink r:id="rId16" w:history="1">
        <w:r w:rsidR="001C39FA" w:rsidRPr="0028757A">
          <w:rPr>
            <w:rFonts w:asciiTheme="minorHAnsi" w:hAnsiTheme="minorHAnsi" w:cstheme="minorHAnsi"/>
          </w:rPr>
          <w: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w:t>
        </w:r>
      </w:hyperlink>
    </w:p>
    <w:p w14:paraId="2FA03AE7" w14:textId="184DD5F2" w:rsidR="001650B3" w:rsidRPr="0028757A" w:rsidRDefault="000E6E1E" w:rsidP="00E4118A">
      <w:pPr>
        <w:pStyle w:val="berschrift3"/>
        <w:rPr>
          <w:rFonts w:asciiTheme="minorHAnsi" w:hAnsiTheme="minorHAnsi" w:cstheme="minorHAnsi"/>
        </w:rPr>
      </w:pPr>
      <w:bookmarkStart w:id="133" w:name="__RefHeading___Toc4154_258508911"/>
      <w:bookmarkStart w:id="134" w:name="_Toc454796679"/>
      <w:r w:rsidRPr="0028757A">
        <w:rPr>
          <w:rFonts w:asciiTheme="minorHAnsi" w:hAnsiTheme="minorHAnsi" w:cstheme="minorHAnsi"/>
        </w:rPr>
        <w:t>2.14</w:t>
      </w:r>
      <w:r w:rsidR="001C39FA" w:rsidRPr="0028757A">
        <w:rPr>
          <w:rFonts w:asciiTheme="minorHAnsi" w:hAnsiTheme="minorHAnsi" w:cstheme="minorHAnsi"/>
        </w:rPr>
        <w:t>.1 Testfälle</w:t>
      </w:r>
      <w:bookmarkEnd w:id="133"/>
      <w:bookmarkEnd w:id="134"/>
    </w:p>
    <w:p w14:paraId="31007334" w14:textId="5469AD3D" w:rsidR="001650B3" w:rsidRPr="0028757A" w:rsidRDefault="000E6E1E" w:rsidP="00E4118A">
      <w:pPr>
        <w:pStyle w:val="berschrift4"/>
        <w:rPr>
          <w:rFonts w:asciiTheme="minorHAnsi" w:hAnsiTheme="minorHAnsi" w:cstheme="minorHAnsi"/>
        </w:rPr>
      </w:pPr>
      <w:bookmarkStart w:id="135" w:name="__RefHeading___Toc3385_756211831"/>
      <w:r w:rsidRPr="0028757A">
        <w:rPr>
          <w:rFonts w:asciiTheme="minorHAnsi" w:hAnsiTheme="minorHAnsi" w:cstheme="minorHAnsi"/>
        </w:rPr>
        <w:t>2.14</w:t>
      </w:r>
      <w:r w:rsidR="001C39FA" w:rsidRPr="0028757A">
        <w:rPr>
          <w:rFonts w:asciiTheme="minorHAnsi" w:hAnsiTheme="minorHAnsi" w:cstheme="minorHAnsi"/>
        </w:rPr>
        <w:t>.1.1 Login</w:t>
      </w:r>
      <w:bookmarkEnd w:id="135"/>
    </w:p>
    <w:p w14:paraId="79507013" w14:textId="69177B29" w:rsidR="001650B3" w:rsidRPr="0028757A" w:rsidRDefault="000E6E1E" w:rsidP="00E4118A">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.1.1.1 Kind-Login</w:t>
      </w:r>
    </w:p>
    <w:p w14:paraId="1DE86F1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Kind-Login (kindgerecht, intuitiv, visuell ansprechend)</w:t>
      </w:r>
    </w:p>
    <w:p w14:paraId="78FB2F5A"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57549A03" w14:textId="63E23CE6"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Wann: Nach Implementierung </w:t>
      </w:r>
      <w:r w:rsidR="004F2813">
        <w:rPr>
          <w:rFonts w:asciiTheme="minorHAnsi" w:hAnsiTheme="minorHAnsi" w:cstheme="minorHAnsi"/>
        </w:rPr>
        <w:t>der Anmeldung</w:t>
      </w:r>
    </w:p>
    <w:p w14:paraId="63A54AEA"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Voraussetzungen: Kind-Testaccount ist erstellt</w:t>
      </w:r>
    </w:p>
    <w:p w14:paraId="5737ED7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sich einzuloggen (Tester entspricht Kind; Accountname: Child0)</w:t>
      </w:r>
    </w:p>
    <w:p w14:paraId="776D86B0" w14:textId="3DBFFDFE" w:rsidR="001650B3" w:rsidRPr="0028757A" w:rsidRDefault="001C39FA" w:rsidP="004F2813">
      <w:pPr>
        <w:rPr>
          <w:rFonts w:asciiTheme="minorHAnsi" w:hAnsiTheme="minorHAnsi" w:cstheme="minorHAnsi"/>
        </w:rPr>
      </w:pPr>
      <w:r w:rsidRPr="0028757A">
        <w:rPr>
          <w:rFonts w:asciiTheme="minorHAnsi" w:hAnsiTheme="minorHAnsi" w:cstheme="minorHAnsi"/>
        </w:rPr>
        <w:t>Wie oft: Ein Mal</w:t>
      </w:r>
    </w:p>
    <w:p w14:paraId="3FD50C0B" w14:textId="64B0AC8C" w:rsidR="001650B3" w:rsidRPr="0028757A" w:rsidRDefault="000E6E1E" w:rsidP="00E4118A">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.1.1.2 Eltern-Login</w:t>
      </w:r>
    </w:p>
    <w:p w14:paraId="6B3BD07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Eltern-Login (intuitiv, visuell ansprechend)</w:t>
      </w:r>
    </w:p>
    <w:p w14:paraId="70B8861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Eltern-User</w:t>
      </w:r>
    </w:p>
    <w:p w14:paraId="112A67AB" w14:textId="77777777" w:rsidR="004F2813" w:rsidRPr="0028757A" w:rsidRDefault="004F2813" w:rsidP="004F2813">
      <w:pPr>
        <w:rPr>
          <w:rFonts w:asciiTheme="minorHAnsi" w:hAnsiTheme="minorHAnsi" w:cstheme="minorHAnsi"/>
        </w:rPr>
      </w:pPr>
      <w:r w:rsidRPr="0028757A">
        <w:rPr>
          <w:rFonts w:asciiTheme="minorHAnsi" w:hAnsiTheme="minorHAnsi" w:cstheme="minorHAnsi"/>
        </w:rPr>
        <w:t xml:space="preserve">Wann: Nach Implementierung </w:t>
      </w:r>
      <w:r>
        <w:rPr>
          <w:rFonts w:asciiTheme="minorHAnsi" w:hAnsiTheme="minorHAnsi" w:cstheme="minorHAnsi"/>
        </w:rPr>
        <w:t>der Anmeldung</w:t>
      </w:r>
    </w:p>
    <w:p w14:paraId="762FD7C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Voraussetzungen: Kind-Testaccount ist erstellt -&gt; Elternpasswort ist vergeben</w:t>
      </w:r>
    </w:p>
    <w:p w14:paraId="2475B60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sich einzuloggen (Tester entspricht Eltern; Accountname: Child0, Password: Parent0)</w:t>
      </w:r>
    </w:p>
    <w:p w14:paraId="6FFC915E" w14:textId="4A58BE03" w:rsidR="001650B3" w:rsidRPr="0028757A" w:rsidRDefault="001C39FA" w:rsidP="00E4118A">
      <w:pPr>
        <w:rPr>
          <w:rFonts w:asciiTheme="minorHAnsi" w:hAnsiTheme="minorHAnsi" w:cstheme="minorHAnsi"/>
        </w:rPr>
      </w:pPr>
      <w:r w:rsidRPr="0028757A">
        <w:rPr>
          <w:rFonts w:asciiTheme="minorHAnsi" w:hAnsiTheme="minorHAnsi" w:cstheme="minorHAnsi"/>
        </w:rPr>
        <w:t>Wie oft: Ein Mal</w:t>
      </w:r>
    </w:p>
    <w:p w14:paraId="4761AAED" w14:textId="51F242C7" w:rsidR="001650B3" w:rsidRPr="0028757A" w:rsidRDefault="000E6E1E" w:rsidP="00E4118A">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.1.1.3 Lehrer-Login</w:t>
      </w:r>
    </w:p>
    <w:p w14:paraId="08E70F9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Lehrer-Login (intuitiv, visuell ansprechend)</w:t>
      </w:r>
    </w:p>
    <w:p w14:paraId="234E680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497E51E1" w14:textId="77777777" w:rsidR="004F2813" w:rsidRPr="0028757A" w:rsidRDefault="004F2813" w:rsidP="004F2813">
      <w:pPr>
        <w:rPr>
          <w:rFonts w:asciiTheme="minorHAnsi" w:hAnsiTheme="minorHAnsi" w:cstheme="minorHAnsi"/>
        </w:rPr>
      </w:pPr>
      <w:r w:rsidRPr="0028757A">
        <w:rPr>
          <w:rFonts w:asciiTheme="minorHAnsi" w:hAnsiTheme="minorHAnsi" w:cstheme="minorHAnsi"/>
        </w:rPr>
        <w:t xml:space="preserve">Wann: Nach Implementierung </w:t>
      </w:r>
      <w:r>
        <w:rPr>
          <w:rFonts w:asciiTheme="minorHAnsi" w:hAnsiTheme="minorHAnsi" w:cstheme="minorHAnsi"/>
        </w:rPr>
        <w:t>der Anmeldung</w:t>
      </w:r>
    </w:p>
    <w:p w14:paraId="57780F1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Lehreraccount ist erstellt</w:t>
      </w:r>
    </w:p>
    <w:p w14:paraId="33E78B3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sich einzuloggen (Tester entspricht Lehrer; Accountname: Teacher0, Password: root)</w:t>
      </w:r>
    </w:p>
    <w:p w14:paraId="54D3CC9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w:t>
      </w:r>
    </w:p>
    <w:p w14:paraId="5C5C8503" w14:textId="420C955D" w:rsidR="001650B3" w:rsidRPr="0028757A" w:rsidRDefault="000E6E1E" w:rsidP="00E4118A">
      <w:pPr>
        <w:pStyle w:val="berschrift4"/>
        <w:rPr>
          <w:rFonts w:asciiTheme="minorHAnsi" w:hAnsiTheme="minorHAnsi" w:cstheme="minorHAnsi"/>
        </w:rPr>
      </w:pPr>
      <w:bookmarkStart w:id="136" w:name="__RefHeading___Toc3387_756211831"/>
      <w:r w:rsidRPr="0028757A">
        <w:rPr>
          <w:rFonts w:asciiTheme="minorHAnsi" w:hAnsiTheme="minorHAnsi" w:cstheme="minorHAnsi"/>
        </w:rPr>
        <w:lastRenderedPageBreak/>
        <w:t>2.14</w:t>
      </w:r>
      <w:r w:rsidR="001C39FA" w:rsidRPr="0028757A">
        <w:rPr>
          <w:rFonts w:asciiTheme="minorHAnsi" w:hAnsiTheme="minorHAnsi" w:cstheme="minorHAnsi"/>
        </w:rPr>
        <w:t>.1.2 Navigation</w:t>
      </w:r>
      <w:bookmarkEnd w:id="136"/>
    </w:p>
    <w:p w14:paraId="64679ADB" w14:textId="3A035396" w:rsidR="001650B3" w:rsidRPr="0028757A" w:rsidRDefault="000E6E1E" w:rsidP="00E4118A">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.1.2.1 Navigation zur Aufgabe</w:t>
      </w:r>
    </w:p>
    <w:p w14:paraId="75ACAA6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zu Aufgabe (kindgerecht, intuitiv, visuell ansprechend)</w:t>
      </w:r>
    </w:p>
    <w:p w14:paraId="7C134D3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0B8668F0"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3E7481F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16AA1B0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zu einer bestimmten Aufgabe zu gelangen</w:t>
      </w:r>
    </w:p>
    <w:p w14:paraId="22F63249" w14:textId="6BD12767" w:rsidR="001650B3" w:rsidRPr="0028757A" w:rsidRDefault="001C39FA" w:rsidP="00E4118A">
      <w:pPr>
        <w:rPr>
          <w:rFonts w:asciiTheme="minorHAnsi" w:hAnsiTheme="minorHAnsi" w:cstheme="minorHAnsi"/>
        </w:rPr>
      </w:pPr>
      <w:r w:rsidRPr="0028757A">
        <w:rPr>
          <w:rFonts w:asciiTheme="minorHAnsi" w:hAnsiTheme="minorHAnsi" w:cstheme="minorHAnsi"/>
        </w:rPr>
        <w:t>Wie oft: Drei Mal</w:t>
      </w:r>
    </w:p>
    <w:p w14:paraId="59F3F0C3" w14:textId="243BB2B0" w:rsidR="001650B3" w:rsidRPr="0028757A" w:rsidRDefault="000E6E1E" w:rsidP="00E4118A">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.1.2.2 Navigation in Aufgabe</w:t>
      </w:r>
    </w:p>
    <w:p w14:paraId="7E68454C" w14:textId="3BC7FDD6" w:rsidR="001650B3" w:rsidRPr="0028757A" w:rsidRDefault="001C39FA" w:rsidP="00E4118A">
      <w:pPr>
        <w:rPr>
          <w:rFonts w:asciiTheme="minorHAnsi" w:hAnsiTheme="minorHAnsi" w:cstheme="minorHAnsi"/>
        </w:rPr>
      </w:pPr>
      <w:r w:rsidRPr="0028757A">
        <w:rPr>
          <w:rFonts w:asciiTheme="minorHAnsi" w:hAnsiTheme="minorHAnsi" w:cstheme="minorHAnsi"/>
        </w:rPr>
        <w:t xml:space="preserve">Was: Navigation in </w:t>
      </w:r>
      <w:r w:rsidR="004F2813">
        <w:rPr>
          <w:rFonts w:asciiTheme="minorHAnsi" w:hAnsiTheme="minorHAnsi" w:cstheme="minorHAnsi"/>
        </w:rPr>
        <w:t xml:space="preserve">der </w:t>
      </w:r>
      <w:r w:rsidRPr="0028757A">
        <w:rPr>
          <w:rFonts w:asciiTheme="minorHAnsi" w:hAnsiTheme="minorHAnsi" w:cstheme="minorHAnsi"/>
        </w:rPr>
        <w:t>Aufgabe (Zurück/Hilfe) (kindgerecht, intuitiv, konsistent, visuell ansprechend)</w:t>
      </w:r>
    </w:p>
    <w:p w14:paraId="01377A5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485DD7B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532A4FF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angelangt</w:t>
      </w:r>
    </w:p>
    <w:p w14:paraId="194AA80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innerhalb einer Aufgabe zu navigieren, Tester versucht zurück in die Übersicht gelangen, Tester öffnet/schließt Hilfe</w:t>
      </w:r>
    </w:p>
    <w:p w14:paraId="601CBA3B"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 pro Aufgabentyp</w:t>
      </w:r>
    </w:p>
    <w:p w14:paraId="49215149" w14:textId="1DF55D4C" w:rsidR="001650B3" w:rsidRPr="0028757A" w:rsidRDefault="000E6E1E" w:rsidP="00E4118A">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.1.2.3 Navigation allgemein</w:t>
      </w:r>
    </w:p>
    <w:p w14:paraId="1E382DEC"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allgemein (konsistent, verständlich, Aufgaben differenzierbar)</w:t>
      </w:r>
    </w:p>
    <w:p w14:paraId="6C46666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63D2D1E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Übersicht</w:t>
      </w:r>
    </w:p>
    <w:p w14:paraId="29CAB6ED"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w:t>
      </w:r>
    </w:p>
    <w:p w14:paraId="60D8642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w:t>
      </w:r>
    </w:p>
    <w:p w14:paraId="688840DA" w14:textId="77777777" w:rsidR="001650B3" w:rsidRPr="0028757A" w:rsidRDefault="001C39FA" w:rsidP="00E4118A">
      <w:pPr>
        <w:numPr>
          <w:ilvl w:val="0"/>
          <w:numId w:val="12"/>
        </w:numPr>
        <w:rPr>
          <w:rFonts w:asciiTheme="minorHAnsi" w:hAnsiTheme="minorHAnsi" w:cstheme="minorHAnsi"/>
        </w:rPr>
      </w:pPr>
      <w:r w:rsidRPr="0028757A">
        <w:rPr>
          <w:rFonts w:asciiTheme="minorHAnsi" w:hAnsiTheme="minorHAnsi" w:cstheme="minorHAnsi"/>
        </w:rPr>
        <w:t>Tester öffnet alle Aufgaben einmal (inkl. Hilfe) und versucht, sich einen Überblick zu verschaffen.</w:t>
      </w:r>
    </w:p>
    <w:p w14:paraId="4E2CECF8" w14:textId="77777777" w:rsidR="001650B3" w:rsidRPr="0028757A" w:rsidRDefault="001C39FA" w:rsidP="00E4118A">
      <w:pPr>
        <w:numPr>
          <w:ilvl w:val="0"/>
          <w:numId w:val="12"/>
        </w:numPr>
        <w:rPr>
          <w:rFonts w:asciiTheme="minorHAnsi" w:hAnsiTheme="minorHAnsi" w:cstheme="minorHAnsi"/>
        </w:rPr>
      </w:pPr>
      <w:r w:rsidRPr="0028757A">
        <w:rPr>
          <w:rFonts w:asciiTheme="minorHAnsi" w:hAnsiTheme="minorHAnsi" w:cstheme="minorHAnsi"/>
        </w:rPr>
        <w:t>Anschließend versucht der Tester nur anhand der Übersicht aufzuzählen, welche Aufgabentypen er sich gemerkt hat und welcher Eintrag in der Navigation zu welcher Aufgabe gehört.</w:t>
      </w:r>
    </w:p>
    <w:p w14:paraId="3E4295C8" w14:textId="77777777" w:rsidR="00C34C17" w:rsidRDefault="001C39FA" w:rsidP="00E4118A">
      <w:pPr>
        <w:rPr>
          <w:rFonts w:asciiTheme="minorHAnsi" w:hAnsiTheme="minorHAnsi" w:cstheme="minorHAnsi"/>
        </w:rPr>
      </w:pPr>
      <w:r w:rsidRPr="0028757A">
        <w:rPr>
          <w:rFonts w:asciiTheme="minorHAnsi" w:hAnsiTheme="minorHAnsi" w:cstheme="minorHAnsi"/>
        </w:rPr>
        <w:t>Wie oft: Ein Mal</w:t>
      </w:r>
      <w:bookmarkStart w:id="137" w:name="__RefHeading___Toc3389_756211831"/>
    </w:p>
    <w:p w14:paraId="074A18DB" w14:textId="26C3BD51" w:rsidR="001650B3" w:rsidRPr="0028757A" w:rsidRDefault="000E6E1E" w:rsidP="00E4118A">
      <w:pPr>
        <w:pStyle w:val="berschrift4"/>
      </w:pPr>
      <w:r w:rsidRPr="0028757A">
        <w:t>2.14</w:t>
      </w:r>
      <w:r w:rsidR="001C39FA" w:rsidRPr="0028757A">
        <w:t>.1.3 Aufgaben</w:t>
      </w:r>
      <w:bookmarkEnd w:id="137"/>
    </w:p>
    <w:p w14:paraId="40A831B8" w14:textId="0B5E544A" w:rsidR="001650B3" w:rsidRPr="0028757A" w:rsidRDefault="000E6E1E" w:rsidP="00E4118A">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.1.3.1 Aufgabe lösen</w:t>
      </w:r>
    </w:p>
    <w:p w14:paraId="0F884779"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Aufgabe lösen (kindgerecht, intuitiv, konsistent, verständlich, visuell ansprechend)</w:t>
      </w:r>
    </w:p>
    <w:p w14:paraId="7A2AA872"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Schüler-User</w:t>
      </w:r>
    </w:p>
    <w:p w14:paraId="518D262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aller Aufgaben</w:t>
      </w:r>
    </w:p>
    <w:p w14:paraId="2EFDB96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Testaccount ist erstellt -&gt; Login ist erfolgt (Accountname: Child0) -&gt; Tester ist in Aufgabe gelangt</w:t>
      </w:r>
    </w:p>
    <w:p w14:paraId="56BE7B5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versucht die Aufgabe zu lösen, Fehlversuche werden getestet, erfolgreiche Aufgabe wird getestet, Hilfe wird getestet</w:t>
      </w:r>
    </w:p>
    <w:p w14:paraId="648E60B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pro Aufgabentyp: Ein Mal erfolgreich, mindestens vier Mal mit Fehlversuchen</w:t>
      </w:r>
    </w:p>
    <w:p w14:paraId="452046F5" w14:textId="399ADC67" w:rsidR="001650B3" w:rsidRPr="0028757A" w:rsidRDefault="000E6E1E" w:rsidP="00E4118A">
      <w:pPr>
        <w:pStyle w:val="berschrift4"/>
        <w:rPr>
          <w:rFonts w:asciiTheme="minorHAnsi" w:hAnsiTheme="minorHAnsi" w:cstheme="minorHAnsi"/>
        </w:rPr>
      </w:pPr>
      <w:bookmarkStart w:id="138" w:name="__RefHeading___Toc3391_756211831"/>
      <w:r w:rsidRPr="0028757A">
        <w:rPr>
          <w:rFonts w:asciiTheme="minorHAnsi" w:hAnsiTheme="minorHAnsi" w:cstheme="minorHAnsi"/>
        </w:rPr>
        <w:t>2.14</w:t>
      </w:r>
      <w:r w:rsidR="001C39FA" w:rsidRPr="0028757A">
        <w:rPr>
          <w:rFonts w:asciiTheme="minorHAnsi" w:hAnsiTheme="minorHAnsi" w:cstheme="minorHAnsi"/>
        </w:rPr>
        <w:t>.1.4 Statistik</w:t>
      </w:r>
      <w:bookmarkEnd w:id="138"/>
    </w:p>
    <w:p w14:paraId="024F0AFC" w14:textId="2F5AD278" w:rsidR="001650B3" w:rsidRPr="0028757A" w:rsidRDefault="000E6E1E" w:rsidP="00E4118A">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.1.4.1 Lehrer: Navigation in Statistik</w:t>
      </w:r>
    </w:p>
    <w:p w14:paraId="2D65213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Lehrer intuitiv, konsistent, verständlich)</w:t>
      </w:r>
    </w:p>
    <w:p w14:paraId="1BB71EC3"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5B23CDA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796071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Lehreraccount wurde erstellt, mehrere Schüleraccounts sind vorhanden, Testdaten sind vorhanden (Accountname Schüler: Child0, Child1, Child2; Accountname Lehrer: Teacher0, Password: root)</w:t>
      </w:r>
    </w:p>
    <w:p w14:paraId="219BD641"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Übersicht, Tester wählt einzelne Schüler und deren Statistik aus, Tester springt in eine Aufgabe</w:t>
      </w:r>
    </w:p>
    <w:p w14:paraId="7277329C" w14:textId="77777777" w:rsidR="001650B3" w:rsidRPr="0028757A" w:rsidRDefault="001C39FA" w:rsidP="00E4118A">
      <w:pPr>
        <w:pStyle w:val="Textbody"/>
        <w:rPr>
          <w:rFonts w:asciiTheme="minorHAnsi" w:hAnsiTheme="minorHAnsi" w:cstheme="minorHAnsi"/>
        </w:rPr>
      </w:pPr>
      <w:r w:rsidRPr="0028757A">
        <w:rPr>
          <w:rFonts w:asciiTheme="minorHAnsi" w:hAnsiTheme="minorHAnsi" w:cstheme="minorHAnsi"/>
        </w:rPr>
        <w:t>Wie oft: Ein Mal</w:t>
      </w:r>
    </w:p>
    <w:p w14:paraId="54DEEF90" w14:textId="77777777" w:rsidR="00473BEB" w:rsidRDefault="00473BEB" w:rsidP="00E4118A">
      <w:pPr>
        <w:rPr>
          <w:rFonts w:asciiTheme="minorHAnsi" w:eastAsia="Calibri" w:hAnsiTheme="minorHAnsi" w:cstheme="minorHAnsi"/>
          <w:b/>
          <w:bCs/>
          <w:sz w:val="28"/>
          <w:szCs w:val="28"/>
        </w:rPr>
      </w:pPr>
      <w:r>
        <w:rPr>
          <w:rFonts w:asciiTheme="minorHAnsi" w:hAnsiTheme="minorHAnsi" w:cstheme="minorHAnsi"/>
        </w:rPr>
        <w:br w:type="page"/>
      </w:r>
    </w:p>
    <w:p w14:paraId="61DD70F2" w14:textId="51E18CAF" w:rsidR="001650B3" w:rsidRPr="0028757A" w:rsidRDefault="000E6E1E" w:rsidP="00E4118A">
      <w:pPr>
        <w:pStyle w:val="berschrift5"/>
        <w:rPr>
          <w:rFonts w:asciiTheme="minorHAnsi" w:hAnsiTheme="minorHAnsi" w:cstheme="minorHAnsi"/>
        </w:rPr>
      </w:pPr>
      <w:r w:rsidRPr="0028757A">
        <w:rPr>
          <w:rFonts w:asciiTheme="minorHAnsi" w:hAnsiTheme="minorHAnsi" w:cstheme="minorHAnsi"/>
        </w:rPr>
        <w:lastRenderedPageBreak/>
        <w:t>2.14</w:t>
      </w:r>
      <w:r w:rsidR="001C39FA" w:rsidRPr="0028757A">
        <w:rPr>
          <w:rFonts w:asciiTheme="minorHAnsi" w:hAnsiTheme="minorHAnsi" w:cstheme="minorHAnsi"/>
        </w:rPr>
        <w:t>.1.4.2 Eltern: Navigation in Statistik</w:t>
      </w:r>
    </w:p>
    <w:p w14:paraId="0742F1D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Statistik (für Eltern, intuitiv, konsistent, verständlich, visuell ansprechend)</w:t>
      </w:r>
    </w:p>
    <w:p w14:paraId="2E45B874"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Eltern-User</w:t>
      </w:r>
    </w:p>
    <w:p w14:paraId="43C1F5B5"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Statistik und aller Aufgaben</w:t>
      </w:r>
    </w:p>
    <w:p w14:paraId="02FC0A1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Elternaccount wurde erstellt, entsprechender Schüleraccount ist vorhanden, Testdaten sind vorhanden (Accountname Schüler: Child0, Child1; Accountname Eltern: Child0, Child1, Password: Parent0, Parent1)</w:t>
      </w:r>
    </w:p>
    <w:p w14:paraId="1A1C701F" w14:textId="0261DAA8"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Statistik des Schülers, Tester springt in Aufgabe</w:t>
      </w:r>
    </w:p>
    <w:p w14:paraId="5006259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oft: Ein Mal für Child0, ein Mal für Child1</w:t>
      </w:r>
    </w:p>
    <w:p w14:paraId="16DCD18C" w14:textId="0CF56A99" w:rsidR="001650B3" w:rsidRPr="0028757A" w:rsidRDefault="000E6E1E" w:rsidP="00E4118A">
      <w:pPr>
        <w:pStyle w:val="berschrift4"/>
        <w:rPr>
          <w:rFonts w:asciiTheme="minorHAnsi" w:hAnsiTheme="minorHAnsi" w:cstheme="minorHAnsi"/>
        </w:rPr>
      </w:pPr>
      <w:bookmarkStart w:id="139" w:name="__RefHeading___Toc3393_756211831"/>
      <w:r w:rsidRPr="0028757A">
        <w:rPr>
          <w:rFonts w:asciiTheme="minorHAnsi" w:hAnsiTheme="minorHAnsi" w:cstheme="minorHAnsi"/>
        </w:rPr>
        <w:t>2.14</w:t>
      </w:r>
      <w:r w:rsidR="001C39FA" w:rsidRPr="0028757A">
        <w:rPr>
          <w:rFonts w:asciiTheme="minorHAnsi" w:hAnsiTheme="minorHAnsi" w:cstheme="minorHAnsi"/>
        </w:rPr>
        <w:t>.1.5 Verwaltung</w:t>
      </w:r>
      <w:bookmarkEnd w:id="139"/>
    </w:p>
    <w:p w14:paraId="305FAA79" w14:textId="7A9B1FD3" w:rsidR="001650B3" w:rsidRPr="0028757A" w:rsidRDefault="000E6E1E" w:rsidP="00E4118A">
      <w:pPr>
        <w:pStyle w:val="berschrift5"/>
        <w:rPr>
          <w:rFonts w:asciiTheme="minorHAnsi" w:hAnsiTheme="minorHAnsi" w:cstheme="minorHAnsi"/>
        </w:rPr>
      </w:pPr>
      <w:r w:rsidRPr="0028757A">
        <w:rPr>
          <w:rFonts w:asciiTheme="minorHAnsi" w:hAnsiTheme="minorHAnsi" w:cstheme="minorHAnsi"/>
        </w:rPr>
        <w:t>2.14</w:t>
      </w:r>
      <w:r w:rsidR="001C39FA" w:rsidRPr="0028757A">
        <w:rPr>
          <w:rFonts w:asciiTheme="minorHAnsi" w:hAnsiTheme="minorHAnsi" w:cstheme="minorHAnsi"/>
        </w:rPr>
        <w:t>.1.5.1 Navigation in Benutzerverwaltung</w:t>
      </w:r>
    </w:p>
    <w:p w14:paraId="611BA9CA"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Navigation in der Benutzerverwaltung (für Lehrer, intuitiv, konsistent)</w:t>
      </w:r>
    </w:p>
    <w:p w14:paraId="7D4D8F4F"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237FBD3E"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Benutzerverwaltung</w:t>
      </w:r>
    </w:p>
    <w:p w14:paraId="768BAA9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Mindestens ein Account pro Accounttyp ist vorhanden (Eltern, Lehrer, Schüler; Accountname Lehrer: Teacher0, Password: root; Accountname Eltern: Child0, Password: Parent0; Accountname Schüler: Child0)</w:t>
      </w:r>
    </w:p>
    <w:p w14:paraId="671C767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navigiert durch die Benutzerverwaltung, Tester springt aus der Benutzerverwaltung in die Statistik eines Benutzers</w:t>
      </w:r>
    </w:p>
    <w:p w14:paraId="7C895913" w14:textId="77777777" w:rsidR="00473BEB" w:rsidRDefault="001C39FA" w:rsidP="00E4118A">
      <w:pPr>
        <w:rPr>
          <w:rFonts w:asciiTheme="minorHAnsi" w:hAnsiTheme="minorHAnsi" w:cstheme="minorHAnsi"/>
        </w:rPr>
      </w:pPr>
      <w:r w:rsidRPr="0028757A">
        <w:rPr>
          <w:rFonts w:asciiTheme="minorHAnsi" w:hAnsiTheme="minorHAnsi" w:cstheme="minorHAnsi"/>
        </w:rPr>
        <w:t>Wie oft: Ein Mal</w:t>
      </w:r>
    </w:p>
    <w:p w14:paraId="133DDB32" w14:textId="1E429CE2" w:rsidR="001650B3" w:rsidRPr="0028757A" w:rsidRDefault="000E6E1E" w:rsidP="00E4118A">
      <w:pPr>
        <w:pStyle w:val="berschrift5"/>
      </w:pPr>
      <w:r w:rsidRPr="0028757A">
        <w:t>2.14</w:t>
      </w:r>
      <w:r w:rsidR="001C39FA" w:rsidRPr="0028757A">
        <w:t>.1.5.2 Nutzerverwaltung</w:t>
      </w:r>
    </w:p>
    <w:p w14:paraId="470EBBEB"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Was: Nutzerverwaltung (für Lehrer, intuitiv, konsistent)</w:t>
      </w:r>
    </w:p>
    <w:p w14:paraId="1B4C0D66"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Wer: Lehrer-User</w:t>
      </w:r>
    </w:p>
    <w:p w14:paraId="4FAAD28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Wann: Nach Implementierung der Benutzerverwaltung</w:t>
      </w:r>
    </w:p>
    <w:p w14:paraId="675B6207"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Voraussetzung: Lehreraccount vorhanden (Accountname: Teacher0, Password: root)</w:t>
      </w:r>
    </w:p>
    <w:p w14:paraId="37CC9058" w14:textId="77777777" w:rsidR="001650B3" w:rsidRPr="0028757A" w:rsidRDefault="001C39FA" w:rsidP="00E4118A">
      <w:pPr>
        <w:rPr>
          <w:rFonts w:asciiTheme="minorHAnsi" w:hAnsiTheme="minorHAnsi" w:cstheme="minorHAnsi"/>
        </w:rPr>
      </w:pPr>
      <w:r w:rsidRPr="0028757A">
        <w:rPr>
          <w:rFonts w:asciiTheme="minorHAnsi" w:hAnsiTheme="minorHAnsi" w:cstheme="minorHAnsi"/>
        </w:rPr>
        <w:t>Wie: Tester legt jeweils einen Account eines Accounttyps an, Tester sieht sich die Accounts an, Tester bearbeitet die Accounts, Tester löscht die Accounts</w:t>
      </w:r>
    </w:p>
    <w:p w14:paraId="3DCA45BA" w14:textId="2E20E1E3" w:rsidR="00473BEB" w:rsidRDefault="001C39FA" w:rsidP="00E4118A">
      <w:pPr>
        <w:rPr>
          <w:rFonts w:asciiTheme="minorHAnsi" w:hAnsiTheme="minorHAnsi" w:cstheme="minorHAnsi"/>
        </w:rPr>
      </w:pPr>
      <w:r w:rsidRPr="0028757A">
        <w:rPr>
          <w:rFonts w:asciiTheme="minorHAnsi" w:hAnsiTheme="minorHAnsi" w:cstheme="minorHAnsi"/>
        </w:rPr>
        <w:t>Wie oft: Ein Mal</w:t>
      </w:r>
    </w:p>
    <w:p w14:paraId="3E869BC1" w14:textId="77777777" w:rsidR="00473BEB" w:rsidRDefault="00473BEB" w:rsidP="00E4118A">
      <w:pPr>
        <w:rPr>
          <w:rFonts w:asciiTheme="minorHAnsi" w:hAnsiTheme="minorHAnsi" w:cstheme="minorHAnsi"/>
        </w:rPr>
      </w:pPr>
      <w:r>
        <w:rPr>
          <w:rFonts w:asciiTheme="minorHAnsi" w:hAnsiTheme="minorHAnsi" w:cstheme="minorHAnsi"/>
        </w:rPr>
        <w:br w:type="page"/>
      </w:r>
    </w:p>
    <w:p w14:paraId="58BD08B4" w14:textId="2A1D2448" w:rsidR="001650B3" w:rsidRDefault="000E6E1E" w:rsidP="00E4118A">
      <w:pPr>
        <w:pStyle w:val="berschrift3"/>
        <w:rPr>
          <w:rFonts w:asciiTheme="minorHAnsi" w:hAnsiTheme="minorHAnsi" w:cstheme="minorHAnsi"/>
        </w:rPr>
      </w:pPr>
      <w:bookmarkStart w:id="140" w:name="__RefHeading___Toc4156_258508911"/>
      <w:bookmarkStart w:id="141" w:name="_Toc454796680"/>
      <w:r w:rsidRPr="0028757A">
        <w:rPr>
          <w:rFonts w:asciiTheme="minorHAnsi" w:hAnsiTheme="minorHAnsi" w:cstheme="minorHAnsi"/>
        </w:rPr>
        <w:lastRenderedPageBreak/>
        <w:t>2.14</w:t>
      </w:r>
      <w:r w:rsidR="001C39FA" w:rsidRPr="0028757A">
        <w:rPr>
          <w:rFonts w:asciiTheme="minorHAnsi" w:hAnsiTheme="minorHAnsi" w:cstheme="minorHAnsi"/>
        </w:rPr>
        <w:t>.2 Testfälle und deren Ergebnisse</w:t>
      </w:r>
      <w:bookmarkEnd w:id="140"/>
      <w:bookmarkEnd w:id="141"/>
    </w:p>
    <w:tbl>
      <w:tblPr>
        <w:tblStyle w:val="Gitternetztabelle4Akzent5"/>
        <w:tblW w:w="0" w:type="auto"/>
        <w:tblLook w:val="04A0" w:firstRow="1" w:lastRow="0" w:firstColumn="1" w:lastColumn="0" w:noHBand="0" w:noVBand="1"/>
      </w:tblPr>
      <w:tblGrid>
        <w:gridCol w:w="467"/>
        <w:gridCol w:w="2139"/>
        <w:gridCol w:w="2872"/>
        <w:gridCol w:w="3195"/>
        <w:gridCol w:w="955"/>
      </w:tblGrid>
      <w:tr w:rsidR="00FC507D" w14:paraId="4B49E8A6" w14:textId="77777777" w:rsidTr="00CE67D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3C64EF" w14:textId="20B0E515" w:rsidR="00FC507D" w:rsidRDefault="00FC507D" w:rsidP="004F2813">
            <w:pPr>
              <w:pStyle w:val="Textbody"/>
            </w:pPr>
            <w:r w:rsidRPr="0028757A">
              <w:rPr>
                <w:rFonts w:asciiTheme="minorHAnsi" w:hAnsiTheme="minorHAnsi" w:cstheme="minorHAnsi"/>
              </w:rPr>
              <w:t>Nr.</w:t>
            </w:r>
          </w:p>
        </w:tc>
        <w:tc>
          <w:tcPr>
            <w:tcW w:w="0" w:type="auto"/>
          </w:tcPr>
          <w:p w14:paraId="5FF8F226" w14:textId="3D51236E" w:rsidR="00FC507D" w:rsidRDefault="00FC507D" w:rsidP="004F2813">
            <w:pPr>
              <w:pStyle w:val="Textbody"/>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Testfall</w:t>
            </w:r>
          </w:p>
        </w:tc>
        <w:tc>
          <w:tcPr>
            <w:tcW w:w="0" w:type="auto"/>
          </w:tcPr>
          <w:p w14:paraId="6CC913C4" w14:textId="77777777" w:rsidR="00FC507D" w:rsidRPr="0028757A" w:rsidRDefault="00FC507D" w:rsidP="004F2813">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Eingabe</w:t>
            </w:r>
          </w:p>
          <w:p w14:paraId="6C6E8706" w14:textId="79083A1D" w:rsidR="00FC507D" w:rsidRDefault="00FC507D" w:rsidP="004F2813">
            <w:pPr>
              <w:pStyle w:val="Textbody"/>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/Parameter</w:t>
            </w:r>
          </w:p>
        </w:tc>
        <w:tc>
          <w:tcPr>
            <w:tcW w:w="0" w:type="auto"/>
          </w:tcPr>
          <w:p w14:paraId="673EEE9C" w14:textId="4BAA6ABD" w:rsidR="00FC507D" w:rsidRDefault="00FC507D" w:rsidP="004F2813">
            <w:pPr>
              <w:pStyle w:val="Textbody"/>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Erwartung</w:t>
            </w:r>
          </w:p>
        </w:tc>
        <w:tc>
          <w:tcPr>
            <w:tcW w:w="0" w:type="auto"/>
          </w:tcPr>
          <w:p w14:paraId="7454B335" w14:textId="63CDA668" w:rsidR="00FC507D" w:rsidRDefault="00FC507D" w:rsidP="004F2813">
            <w:pPr>
              <w:pStyle w:val="Textbody"/>
              <w:cnfStyle w:val="100000000000" w:firstRow="1" w:lastRow="0" w:firstColumn="0" w:lastColumn="0" w:oddVBand="0" w:evenVBand="0" w:oddHBand="0" w:evenHBand="0" w:firstRowFirstColumn="0" w:firstRowLastColumn="0" w:lastRowFirstColumn="0" w:lastRowLastColumn="0"/>
            </w:pPr>
            <w:r w:rsidRPr="0028757A">
              <w:rPr>
                <w:rFonts w:asciiTheme="minorHAnsi" w:hAnsiTheme="minorHAnsi" w:cstheme="minorHAnsi"/>
              </w:rPr>
              <w:t>Ergebnis</w:t>
            </w:r>
          </w:p>
        </w:tc>
      </w:tr>
      <w:tr w:rsidR="00FC507D" w14:paraId="4882FBC4"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80C0A37" w14:textId="640158FB" w:rsidR="00FC507D" w:rsidRPr="0028757A" w:rsidRDefault="00FC507D" w:rsidP="004F2813">
            <w:pPr>
              <w:pStyle w:val="Textbody"/>
              <w:rPr>
                <w:rFonts w:asciiTheme="minorHAnsi" w:hAnsiTheme="minorHAnsi" w:cstheme="minorHAnsi"/>
              </w:rPr>
            </w:pPr>
            <w:r w:rsidRPr="0028757A">
              <w:rPr>
                <w:rFonts w:asciiTheme="minorHAnsi" w:hAnsiTheme="minorHAnsi" w:cstheme="minorHAnsi"/>
              </w:rPr>
              <w:t>1</w:t>
            </w:r>
          </w:p>
        </w:tc>
        <w:tc>
          <w:tcPr>
            <w:tcW w:w="0" w:type="auto"/>
          </w:tcPr>
          <w:p w14:paraId="20F090C3" w14:textId="22BF90AB"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Nutzerverwaltung</w:t>
            </w:r>
          </w:p>
        </w:tc>
        <w:tc>
          <w:tcPr>
            <w:tcW w:w="0" w:type="auto"/>
          </w:tcPr>
          <w:p w14:paraId="47EE45D5" w14:textId="2A1DB0C9" w:rsidR="00FC507D" w:rsidRPr="004F2813" w:rsidRDefault="00FC507D" w:rsidP="004F2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lang w:val="en-US"/>
              </w:rPr>
              <w:t>Schüleraccount: Child0, Elternaccount: Child0, Parent0, Lehreraccount: Teacher0, root, Jeweils leere Accountnamen und Passwörter</w:t>
            </w:r>
          </w:p>
        </w:tc>
        <w:tc>
          <w:tcPr>
            <w:tcW w:w="0" w:type="auto"/>
          </w:tcPr>
          <w:p w14:paraId="1AF9D0AD" w14:textId="5013DF7E"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Accounts können angezeigt werden, Löschen funktioniert; Auf leere Felder wird hingewiesen</w:t>
            </w:r>
          </w:p>
        </w:tc>
        <w:tc>
          <w:tcPr>
            <w:tcW w:w="0" w:type="auto"/>
          </w:tcPr>
          <w:p w14:paraId="7CC73D95" w14:textId="77777777"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C507D" w14:paraId="3562B48F"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13C99BF0" w14:textId="26B5AF89" w:rsidR="00FC507D" w:rsidRPr="0028757A" w:rsidRDefault="00FC507D" w:rsidP="004F2813">
            <w:pPr>
              <w:pStyle w:val="Textbody"/>
              <w:rPr>
                <w:rFonts w:asciiTheme="minorHAnsi" w:hAnsiTheme="minorHAnsi" w:cstheme="minorHAnsi"/>
              </w:rPr>
            </w:pPr>
            <w:r w:rsidRPr="0028757A">
              <w:rPr>
                <w:rFonts w:asciiTheme="minorHAnsi" w:hAnsiTheme="minorHAnsi" w:cstheme="minorHAnsi"/>
              </w:rPr>
              <w:t>2</w:t>
            </w:r>
          </w:p>
        </w:tc>
        <w:tc>
          <w:tcPr>
            <w:tcW w:w="0" w:type="auto"/>
          </w:tcPr>
          <w:p w14:paraId="38700BF2" w14:textId="231BEF97"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in der Benutzerverwaltung</w:t>
            </w:r>
          </w:p>
        </w:tc>
        <w:tc>
          <w:tcPr>
            <w:tcW w:w="0" w:type="auto"/>
          </w:tcPr>
          <w:p w14:paraId="3D8720E0" w14:textId="01C33F03" w:rsidR="00FC507D" w:rsidRPr="0028757A" w:rsidRDefault="00FC507D" w:rsidP="004F2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rPr>
              <w:t>Anklicken der Links</w:t>
            </w:r>
          </w:p>
        </w:tc>
        <w:tc>
          <w:tcPr>
            <w:tcW w:w="0" w:type="auto"/>
          </w:tcPr>
          <w:p w14:paraId="040502AD" w14:textId="3A5510AF"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4F445D65" w14:textId="77777777"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FC507D" w14:paraId="74CEABAD"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1671F4A5" w14:textId="379CFCEA" w:rsidR="00FC507D" w:rsidRPr="0028757A" w:rsidRDefault="00FC507D" w:rsidP="004F2813">
            <w:pPr>
              <w:pStyle w:val="Textbody"/>
              <w:rPr>
                <w:rFonts w:asciiTheme="minorHAnsi" w:hAnsiTheme="minorHAnsi" w:cstheme="minorHAnsi"/>
              </w:rPr>
            </w:pPr>
            <w:r w:rsidRPr="0028757A">
              <w:rPr>
                <w:rFonts w:asciiTheme="minorHAnsi" w:hAnsiTheme="minorHAnsi" w:cstheme="minorHAnsi"/>
              </w:rPr>
              <w:t>3</w:t>
            </w:r>
          </w:p>
        </w:tc>
        <w:tc>
          <w:tcPr>
            <w:tcW w:w="0" w:type="auto"/>
          </w:tcPr>
          <w:p w14:paraId="2CC319BC" w14:textId="1C9F7A99"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Kind-Login</w:t>
            </w:r>
          </w:p>
        </w:tc>
        <w:tc>
          <w:tcPr>
            <w:tcW w:w="0" w:type="auto"/>
          </w:tcPr>
          <w:p w14:paraId="2D2EEE0A" w14:textId="77777777" w:rsidR="00FC507D" w:rsidRPr="0028757A" w:rsidRDefault="00FC507D" w:rsidP="004F2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lang w:val="en-US"/>
              </w:rPr>
              <w:t>Accountname: Child0;</w:t>
            </w:r>
          </w:p>
          <w:p w14:paraId="53BF1930" w14:textId="7C6EC0C8" w:rsidR="00FC507D" w:rsidRPr="00FC507D" w:rsidRDefault="00FC507D" w:rsidP="004F2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lang w:val="en-US"/>
              </w:rPr>
              <w:t>Leerer Accountname, Nicht vorhandener Accountname</w:t>
            </w:r>
          </w:p>
        </w:tc>
        <w:tc>
          <w:tcPr>
            <w:tcW w:w="0" w:type="auto"/>
          </w:tcPr>
          <w:p w14:paraId="653622BF" w14:textId="3FE6BFFA"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Weiterleitung auf Übersicht; Benachrichtigung dass Account nicht vorhanden; Auf leere Eingabe wird hingewiesen</w:t>
            </w:r>
          </w:p>
        </w:tc>
        <w:tc>
          <w:tcPr>
            <w:tcW w:w="0" w:type="auto"/>
          </w:tcPr>
          <w:p w14:paraId="68DFF132" w14:textId="77777777"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C507D" w14:paraId="46C45657"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493037A9" w14:textId="753122A4" w:rsidR="00FC507D" w:rsidRPr="0028757A" w:rsidRDefault="00FC507D" w:rsidP="004F2813">
            <w:pPr>
              <w:pStyle w:val="Textbody"/>
              <w:rPr>
                <w:rFonts w:asciiTheme="minorHAnsi" w:hAnsiTheme="minorHAnsi" w:cstheme="minorHAnsi"/>
              </w:rPr>
            </w:pPr>
            <w:r w:rsidRPr="0028757A">
              <w:rPr>
                <w:rFonts w:asciiTheme="minorHAnsi" w:hAnsiTheme="minorHAnsi" w:cstheme="minorHAnsi"/>
              </w:rPr>
              <w:t>4</w:t>
            </w:r>
          </w:p>
        </w:tc>
        <w:tc>
          <w:tcPr>
            <w:tcW w:w="0" w:type="auto"/>
          </w:tcPr>
          <w:p w14:paraId="59D41ECB" w14:textId="790AE203"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Eltern-Login</w:t>
            </w:r>
          </w:p>
        </w:tc>
        <w:tc>
          <w:tcPr>
            <w:tcW w:w="0" w:type="auto"/>
          </w:tcPr>
          <w:p w14:paraId="318D97C9" w14:textId="77777777" w:rsidR="00FC507D" w:rsidRPr="0028757A" w:rsidRDefault="00FC507D" w:rsidP="004F2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lang w:val="en-US"/>
              </w:rPr>
              <w:t>Accountname: Child0, Password: Parent0;</w:t>
            </w:r>
          </w:p>
          <w:p w14:paraId="39AE27C4" w14:textId="2004B5E4" w:rsidR="00FC507D" w:rsidRPr="0028757A" w:rsidRDefault="00FC507D" w:rsidP="004F2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lang w:val="en-US"/>
              </w:rPr>
              <w:t>Leerer Accountname, Nicht vorhandener Accountname</w:t>
            </w:r>
          </w:p>
        </w:tc>
        <w:tc>
          <w:tcPr>
            <w:tcW w:w="0" w:type="auto"/>
          </w:tcPr>
          <w:p w14:paraId="693851C2" w14:textId="6FC2A452"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Weiterleitung auf Statistik; Benachrichtigung dass Account nicht vorhanden; Auf leere Eingabe wird hingewiesen</w:t>
            </w:r>
          </w:p>
        </w:tc>
        <w:tc>
          <w:tcPr>
            <w:tcW w:w="0" w:type="auto"/>
          </w:tcPr>
          <w:p w14:paraId="30A56B3A" w14:textId="77777777"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FC507D" w14:paraId="31550F72"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501D1FE" w14:textId="273E446F" w:rsidR="00FC507D" w:rsidRPr="0028757A" w:rsidRDefault="00FC507D" w:rsidP="004F2813">
            <w:pPr>
              <w:pStyle w:val="Textbody"/>
              <w:rPr>
                <w:rFonts w:asciiTheme="minorHAnsi" w:hAnsiTheme="minorHAnsi" w:cstheme="minorHAnsi"/>
              </w:rPr>
            </w:pPr>
            <w:r w:rsidRPr="0028757A">
              <w:rPr>
                <w:rFonts w:asciiTheme="minorHAnsi" w:hAnsiTheme="minorHAnsi" w:cstheme="minorHAnsi"/>
              </w:rPr>
              <w:t>5</w:t>
            </w:r>
          </w:p>
        </w:tc>
        <w:tc>
          <w:tcPr>
            <w:tcW w:w="0" w:type="auto"/>
          </w:tcPr>
          <w:p w14:paraId="11E1D757" w14:textId="1AD41CC2"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Lehrer-Login</w:t>
            </w:r>
          </w:p>
        </w:tc>
        <w:tc>
          <w:tcPr>
            <w:tcW w:w="0" w:type="auto"/>
          </w:tcPr>
          <w:p w14:paraId="56600E6D" w14:textId="77777777" w:rsidR="00FC507D" w:rsidRPr="0028757A" w:rsidRDefault="00FC507D" w:rsidP="004F2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Accountname: Teacher0, Password: root;</w:t>
            </w:r>
          </w:p>
          <w:p w14:paraId="200EE4D2" w14:textId="3E163E2B" w:rsidR="00FC507D" w:rsidRPr="0028757A" w:rsidRDefault="00FC507D" w:rsidP="004F2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lang w:val="en-US"/>
              </w:rPr>
            </w:pPr>
            <w:r w:rsidRPr="0028757A">
              <w:rPr>
                <w:rFonts w:asciiTheme="minorHAnsi" w:hAnsiTheme="minorHAnsi" w:cstheme="minorHAnsi"/>
              </w:rPr>
              <w:t>Leerer Accountname, Nicht vorhandener Accountname</w:t>
            </w:r>
          </w:p>
        </w:tc>
        <w:tc>
          <w:tcPr>
            <w:tcW w:w="0" w:type="auto"/>
          </w:tcPr>
          <w:p w14:paraId="766D1950" w14:textId="765BD7E7"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Weiterleitung auf Statistikübersicht; Benachrichtigung dass Account nicht vorhanden; Auf leere Eingabe wird hingewiesen</w:t>
            </w:r>
          </w:p>
        </w:tc>
        <w:tc>
          <w:tcPr>
            <w:tcW w:w="0" w:type="auto"/>
          </w:tcPr>
          <w:p w14:paraId="527107C6" w14:textId="77777777"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C507D" w14:paraId="3FFA52C9"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3D5FDD79" w14:textId="0146CEB4" w:rsidR="00FC507D" w:rsidRPr="0028757A" w:rsidRDefault="00FC507D" w:rsidP="004F2813">
            <w:pPr>
              <w:pStyle w:val="Textbody"/>
              <w:rPr>
                <w:rFonts w:asciiTheme="minorHAnsi" w:hAnsiTheme="minorHAnsi" w:cstheme="minorHAnsi"/>
              </w:rPr>
            </w:pPr>
            <w:r w:rsidRPr="0028757A">
              <w:rPr>
                <w:rFonts w:asciiTheme="minorHAnsi" w:hAnsiTheme="minorHAnsi" w:cstheme="minorHAnsi"/>
              </w:rPr>
              <w:t>6</w:t>
            </w:r>
          </w:p>
        </w:tc>
        <w:tc>
          <w:tcPr>
            <w:tcW w:w="0" w:type="auto"/>
          </w:tcPr>
          <w:p w14:paraId="21C04240" w14:textId="14746F2A"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zur Aufgabe</w:t>
            </w:r>
          </w:p>
        </w:tc>
        <w:tc>
          <w:tcPr>
            <w:tcW w:w="0" w:type="auto"/>
          </w:tcPr>
          <w:p w14:paraId="67BA5C2D" w14:textId="51D95255" w:rsidR="00FC507D" w:rsidRPr="0028757A" w:rsidRDefault="00FC507D" w:rsidP="004F2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736F1CC3" w14:textId="19387570"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08AF4CB2" w14:textId="77777777"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FC507D" w14:paraId="72A88706"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3A4CD80C" w14:textId="4650E698" w:rsidR="00FC507D" w:rsidRPr="0028757A" w:rsidRDefault="00FC507D" w:rsidP="004F2813">
            <w:pPr>
              <w:pStyle w:val="Textbody"/>
              <w:rPr>
                <w:rFonts w:asciiTheme="minorHAnsi" w:hAnsiTheme="minorHAnsi" w:cstheme="minorHAnsi"/>
              </w:rPr>
            </w:pPr>
            <w:r w:rsidRPr="0028757A">
              <w:rPr>
                <w:rFonts w:asciiTheme="minorHAnsi" w:hAnsiTheme="minorHAnsi" w:cstheme="minorHAnsi"/>
              </w:rPr>
              <w:t>7</w:t>
            </w:r>
          </w:p>
        </w:tc>
        <w:tc>
          <w:tcPr>
            <w:tcW w:w="0" w:type="auto"/>
          </w:tcPr>
          <w:p w14:paraId="31091BF4" w14:textId="28AB20F9"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in Aufgabe</w:t>
            </w:r>
          </w:p>
        </w:tc>
        <w:tc>
          <w:tcPr>
            <w:tcW w:w="0" w:type="auto"/>
          </w:tcPr>
          <w:p w14:paraId="45822014" w14:textId="481CBC6F" w:rsidR="00FC507D" w:rsidRPr="0028757A" w:rsidRDefault="00FC507D" w:rsidP="004F2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2C158133" w14:textId="1175CF36"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00A4483" w14:textId="77777777"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C507D" w14:paraId="083E7F12"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6C0E4FF" w14:textId="609D7921" w:rsidR="00FC507D" w:rsidRPr="0028757A" w:rsidRDefault="00FC507D" w:rsidP="004F2813">
            <w:pPr>
              <w:pStyle w:val="Textbody"/>
              <w:rPr>
                <w:rFonts w:asciiTheme="minorHAnsi" w:hAnsiTheme="minorHAnsi" w:cstheme="minorHAnsi"/>
              </w:rPr>
            </w:pPr>
            <w:r w:rsidRPr="0028757A">
              <w:rPr>
                <w:rFonts w:asciiTheme="minorHAnsi" w:hAnsiTheme="minorHAnsi" w:cstheme="minorHAnsi"/>
              </w:rPr>
              <w:t>8</w:t>
            </w:r>
          </w:p>
        </w:tc>
        <w:tc>
          <w:tcPr>
            <w:tcW w:w="0" w:type="auto"/>
          </w:tcPr>
          <w:p w14:paraId="311DBABE" w14:textId="143CCB8C"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Navigation allgemein</w:t>
            </w:r>
          </w:p>
        </w:tc>
        <w:tc>
          <w:tcPr>
            <w:tcW w:w="0" w:type="auto"/>
          </w:tcPr>
          <w:p w14:paraId="5C91D606" w14:textId="7B596431" w:rsidR="00FC507D" w:rsidRPr="0028757A" w:rsidRDefault="00FC507D" w:rsidP="004F2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61CC9D90" w14:textId="2F659DB1"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01C5810C" w14:textId="77777777"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FC507D" w14:paraId="5E71D095"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629942D" w14:textId="4F5BBB7F" w:rsidR="00FC507D" w:rsidRPr="0028757A" w:rsidRDefault="00FC507D" w:rsidP="004F2813">
            <w:pPr>
              <w:pStyle w:val="Textbody"/>
              <w:rPr>
                <w:rFonts w:asciiTheme="minorHAnsi" w:hAnsiTheme="minorHAnsi" w:cstheme="minorHAnsi"/>
              </w:rPr>
            </w:pPr>
            <w:r w:rsidRPr="0028757A">
              <w:rPr>
                <w:rFonts w:asciiTheme="minorHAnsi" w:hAnsiTheme="minorHAnsi" w:cstheme="minorHAnsi"/>
              </w:rPr>
              <w:t>9</w:t>
            </w:r>
          </w:p>
        </w:tc>
        <w:tc>
          <w:tcPr>
            <w:tcW w:w="0" w:type="auto"/>
          </w:tcPr>
          <w:p w14:paraId="442655AB" w14:textId="0D34C909"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Aufgabe lösen</w:t>
            </w:r>
          </w:p>
        </w:tc>
        <w:tc>
          <w:tcPr>
            <w:tcW w:w="0" w:type="auto"/>
          </w:tcPr>
          <w:p w14:paraId="0DB15A5D" w14:textId="3D112634" w:rsidR="00FC507D" w:rsidRPr="0028757A" w:rsidRDefault="00FC507D" w:rsidP="004F2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Buttons, Eingabe von Zahlen</w:t>
            </w:r>
          </w:p>
        </w:tc>
        <w:tc>
          <w:tcPr>
            <w:tcW w:w="0" w:type="auto"/>
          </w:tcPr>
          <w:p w14:paraId="67E46212" w14:textId="55F35AC0"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Überprüfung erfolgreich, Berechnung korrekt, Ergebnis wird angezeigt (erfolgreich/erfolglos)</w:t>
            </w:r>
          </w:p>
        </w:tc>
        <w:tc>
          <w:tcPr>
            <w:tcW w:w="0" w:type="auto"/>
          </w:tcPr>
          <w:p w14:paraId="3F9346E6" w14:textId="77777777"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FC507D" w14:paraId="6286E298" w14:textId="77777777" w:rsidTr="00CE67D2">
        <w:tc>
          <w:tcPr>
            <w:cnfStyle w:val="001000000000" w:firstRow="0" w:lastRow="0" w:firstColumn="1" w:lastColumn="0" w:oddVBand="0" w:evenVBand="0" w:oddHBand="0" w:evenHBand="0" w:firstRowFirstColumn="0" w:firstRowLastColumn="0" w:lastRowFirstColumn="0" w:lastRowLastColumn="0"/>
            <w:tcW w:w="0" w:type="auto"/>
          </w:tcPr>
          <w:p w14:paraId="0E254BEE" w14:textId="6BAFBEF4" w:rsidR="00FC507D" w:rsidRPr="0028757A" w:rsidRDefault="00FC507D" w:rsidP="004F2813">
            <w:pPr>
              <w:pStyle w:val="Textbody"/>
              <w:rPr>
                <w:rFonts w:asciiTheme="minorHAnsi" w:hAnsiTheme="minorHAnsi" w:cstheme="minorHAnsi"/>
              </w:rPr>
            </w:pPr>
            <w:r w:rsidRPr="0028757A">
              <w:rPr>
                <w:rFonts w:asciiTheme="minorHAnsi" w:hAnsiTheme="minorHAnsi" w:cstheme="minorHAnsi"/>
              </w:rPr>
              <w:t>10</w:t>
            </w:r>
          </w:p>
        </w:tc>
        <w:tc>
          <w:tcPr>
            <w:tcW w:w="0" w:type="auto"/>
          </w:tcPr>
          <w:p w14:paraId="47DE8F00" w14:textId="503D7965"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Eltern: Navigation in der Statistik</w:t>
            </w:r>
          </w:p>
        </w:tc>
        <w:tc>
          <w:tcPr>
            <w:tcW w:w="0" w:type="auto"/>
          </w:tcPr>
          <w:p w14:paraId="4020CCEA" w14:textId="6167011D" w:rsidR="00FC507D" w:rsidRPr="0028757A" w:rsidRDefault="00FC507D" w:rsidP="004F2813">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456205A6" w14:textId="47A2A52E"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5C7F8692" w14:textId="77777777" w:rsidR="00FC507D" w:rsidRPr="0028757A" w:rsidRDefault="00FC507D" w:rsidP="004F2813">
            <w:pPr>
              <w:pStyle w:val="Textbody"/>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FC507D" w14:paraId="085445D5" w14:textId="77777777" w:rsidTr="00CE67D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75620E7" w14:textId="2407A2D2" w:rsidR="00FC507D" w:rsidRPr="0028757A" w:rsidRDefault="00FC507D" w:rsidP="004F2813">
            <w:pPr>
              <w:pStyle w:val="Textbody"/>
              <w:rPr>
                <w:rFonts w:asciiTheme="minorHAnsi" w:hAnsiTheme="minorHAnsi" w:cstheme="minorHAnsi"/>
              </w:rPr>
            </w:pPr>
            <w:r w:rsidRPr="0028757A">
              <w:rPr>
                <w:rFonts w:asciiTheme="minorHAnsi" w:hAnsiTheme="minorHAnsi" w:cstheme="minorHAnsi"/>
              </w:rPr>
              <w:t>11</w:t>
            </w:r>
          </w:p>
        </w:tc>
        <w:tc>
          <w:tcPr>
            <w:tcW w:w="0" w:type="auto"/>
          </w:tcPr>
          <w:p w14:paraId="4E3926F8" w14:textId="53FE0CBB"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Lehrer: Navigation in der Statistik</w:t>
            </w:r>
          </w:p>
        </w:tc>
        <w:tc>
          <w:tcPr>
            <w:tcW w:w="0" w:type="auto"/>
          </w:tcPr>
          <w:p w14:paraId="0198C4E6" w14:textId="543B55D9" w:rsidR="00FC507D" w:rsidRPr="0028757A" w:rsidRDefault="00FC507D" w:rsidP="004F2813">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Anklicken von Links</w:t>
            </w:r>
          </w:p>
        </w:tc>
        <w:tc>
          <w:tcPr>
            <w:tcW w:w="0" w:type="auto"/>
          </w:tcPr>
          <w:p w14:paraId="5CC665FF" w14:textId="03593F9A"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r w:rsidRPr="0028757A">
              <w:rPr>
                <w:rFonts w:asciiTheme="minorHAnsi" w:hAnsiTheme="minorHAnsi" w:cstheme="minorHAnsi"/>
              </w:rPr>
              <w:t>Keine fehlerhaften Verlinkungen</w:t>
            </w:r>
          </w:p>
        </w:tc>
        <w:tc>
          <w:tcPr>
            <w:tcW w:w="0" w:type="auto"/>
          </w:tcPr>
          <w:p w14:paraId="4243DB8D" w14:textId="77777777" w:rsidR="00FC507D" w:rsidRPr="0028757A" w:rsidRDefault="00FC507D" w:rsidP="004F2813">
            <w:pPr>
              <w:pStyle w:val="Textbody"/>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14:paraId="6DB7564D" w14:textId="77777777" w:rsidR="001650B3" w:rsidRPr="0028757A" w:rsidRDefault="001C39FA" w:rsidP="00E4118A">
      <w:pPr>
        <w:pStyle w:val="berschrift1"/>
        <w:pageBreakBefore/>
        <w:rPr>
          <w:rFonts w:asciiTheme="minorHAnsi" w:hAnsiTheme="minorHAnsi" w:cstheme="minorHAnsi"/>
        </w:rPr>
      </w:pPr>
      <w:bookmarkStart w:id="142" w:name="__RefHeading___Toc2865_31017909"/>
      <w:bookmarkStart w:id="143" w:name="_Toc454796681"/>
      <w:r w:rsidRPr="0028757A">
        <w:rPr>
          <w:rFonts w:asciiTheme="minorHAnsi" w:hAnsiTheme="minorHAnsi" w:cstheme="minorHAnsi"/>
        </w:rPr>
        <w:lastRenderedPageBreak/>
        <w:t>3 Testprotokolle</w:t>
      </w:r>
      <w:bookmarkEnd w:id="142"/>
      <w:bookmarkEnd w:id="143"/>
    </w:p>
    <w:p w14:paraId="2D76CB53" w14:textId="77777777" w:rsidR="001650B3" w:rsidRPr="0028757A" w:rsidRDefault="001C39FA" w:rsidP="00E4118A">
      <w:pPr>
        <w:pStyle w:val="berschrift1"/>
        <w:pageBreakBefore/>
        <w:rPr>
          <w:rFonts w:asciiTheme="minorHAnsi" w:hAnsiTheme="minorHAnsi" w:cstheme="minorHAnsi"/>
        </w:rPr>
      </w:pPr>
      <w:bookmarkStart w:id="144" w:name="__RefHeading___Toc2867_31017909"/>
      <w:bookmarkStart w:id="145" w:name="_Toc454796682"/>
      <w:r w:rsidRPr="0028757A">
        <w:rPr>
          <w:rFonts w:asciiTheme="minorHAnsi" w:hAnsiTheme="minorHAnsi" w:cstheme="minorHAnsi"/>
        </w:rPr>
        <w:lastRenderedPageBreak/>
        <w:t>4 Adminhandbuch</w:t>
      </w:r>
      <w:bookmarkEnd w:id="144"/>
      <w:bookmarkEnd w:id="145"/>
    </w:p>
    <w:p w14:paraId="0E621D6A" w14:textId="57EEB02C" w:rsidR="004A2D6A" w:rsidRDefault="001C39FA" w:rsidP="004A2D6A">
      <w:pPr>
        <w:pStyle w:val="berschrift1"/>
        <w:pageBreakBefore/>
        <w:rPr>
          <w:rFonts w:asciiTheme="minorHAnsi" w:hAnsiTheme="minorHAnsi" w:cstheme="minorHAnsi"/>
        </w:rPr>
      </w:pPr>
      <w:bookmarkStart w:id="146" w:name="__RefHeading___Toc2869_31017909"/>
      <w:bookmarkStart w:id="147" w:name="_Toc454796683"/>
      <w:r w:rsidRPr="0028757A">
        <w:rPr>
          <w:rFonts w:asciiTheme="minorHAnsi" w:hAnsiTheme="minorHAnsi" w:cstheme="minorHAnsi"/>
        </w:rPr>
        <w:lastRenderedPageBreak/>
        <w:t>5 Benutzerhandbuch</w:t>
      </w:r>
      <w:bookmarkEnd w:id="146"/>
      <w:bookmarkEnd w:id="147"/>
    </w:p>
    <w:p w14:paraId="7AE96F88" w14:textId="01B5B963" w:rsidR="004A2D6A" w:rsidRDefault="004A2D6A" w:rsidP="004A2D6A">
      <w:pPr>
        <w:pStyle w:val="berschrift2"/>
      </w:pPr>
      <w:r>
        <w:t>5.1 Registrierung</w:t>
      </w:r>
    </w:p>
    <w:p w14:paraId="5916B793" w14:textId="0F487784" w:rsidR="004A2D6A" w:rsidRDefault="004A2D6A" w:rsidP="004A2D6A">
      <w:pPr>
        <w:pStyle w:val="Textbody"/>
      </w:pPr>
      <w:r w:rsidRPr="004A2D6A">
        <w:drawing>
          <wp:inline distT="0" distB="0" distL="0" distR="0" wp14:anchorId="396793D6" wp14:editId="7FC81DC7">
            <wp:extent cx="6105393" cy="2566035"/>
            <wp:effectExtent l="0" t="0" r="0" b="571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105393" cy="2566035"/>
                    </a:xfrm>
                    <a:prstGeom prst="rect">
                      <a:avLst/>
                    </a:prstGeom>
                  </pic:spPr>
                </pic:pic>
              </a:graphicData>
            </a:graphic>
          </wp:inline>
        </w:drawing>
      </w:r>
    </w:p>
    <w:p w14:paraId="6A1DB574" w14:textId="559BB45D" w:rsidR="004A2D6A" w:rsidRDefault="004A2D6A" w:rsidP="004A2D6A">
      <w:pPr>
        <w:pStyle w:val="Textbody"/>
      </w:pPr>
      <w:r>
        <w:t>Um sich zu Registrieren muss man in der oberen Navigationsleiste den Menüpunkt „Signup“</w:t>
      </w:r>
      <w:r w:rsidR="003012BB">
        <w:t>(1)</w:t>
      </w:r>
      <w:r>
        <w:t xml:space="preserve"> auswählen. Von dort aus muss man einen frei wählbaren Usernamen, eine E-Mailadresse und ein Passwort auswählen. Das Passwort muss mindestens sechs Zeichen lang sein, anderenfalls wird eine entsprechende Nachricht angezeigt.</w:t>
      </w:r>
    </w:p>
    <w:p w14:paraId="4C6B001C" w14:textId="54E22EA2" w:rsidR="004A2D6A" w:rsidRDefault="004A2D6A" w:rsidP="004A2D6A">
      <w:pPr>
        <w:pStyle w:val="Textbody"/>
      </w:pPr>
      <w:r w:rsidRPr="004A2D6A">
        <w:drawing>
          <wp:inline distT="0" distB="0" distL="0" distR="0" wp14:anchorId="57F193DC" wp14:editId="4589DCA3">
            <wp:extent cx="2860773" cy="584200"/>
            <wp:effectExtent l="0" t="0" r="0" b="635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27128" cy="597750"/>
                    </a:xfrm>
                    <a:prstGeom prst="rect">
                      <a:avLst/>
                    </a:prstGeom>
                  </pic:spPr>
                </pic:pic>
              </a:graphicData>
            </a:graphic>
          </wp:inline>
        </w:drawing>
      </w:r>
    </w:p>
    <w:p w14:paraId="6B460AFD" w14:textId="4878CD2F" w:rsidR="003012BB" w:rsidRDefault="004A2D6A" w:rsidP="004A2D6A">
      <w:pPr>
        <w:pStyle w:val="Textbody"/>
      </w:pPr>
      <w:r>
        <w:t>Die E-Mail-Adresse wird später verwendet, um die Administratoren zu kontaktieren.</w:t>
      </w:r>
      <w:r w:rsidR="003012BB">
        <w:t xml:space="preserve"> Um die Registrierung abzusenden wird der Button „Signup“ (2) gewählt. Danach wird man automatisch angemeldet.</w:t>
      </w:r>
    </w:p>
    <w:p w14:paraId="10EF1B35" w14:textId="264A535E" w:rsidR="004A2D6A" w:rsidRDefault="004A2D6A" w:rsidP="004A2D6A">
      <w:pPr>
        <w:pStyle w:val="berschrift2"/>
      </w:pPr>
      <w:r>
        <w:t>5.2 Anmeldung</w:t>
      </w:r>
    </w:p>
    <w:p w14:paraId="3E9A7F96" w14:textId="4E5016FB" w:rsidR="004A2D6A" w:rsidRDefault="003012BB" w:rsidP="004A2D6A">
      <w:pPr>
        <w:pStyle w:val="Textbody"/>
      </w:pPr>
      <w:r w:rsidRPr="003012BB">
        <w:drawing>
          <wp:inline distT="0" distB="0" distL="0" distR="0" wp14:anchorId="55870FAD" wp14:editId="0C450150">
            <wp:extent cx="6120130" cy="2377440"/>
            <wp:effectExtent l="0" t="0" r="0" b="381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377440"/>
                    </a:xfrm>
                    <a:prstGeom prst="rect">
                      <a:avLst/>
                    </a:prstGeom>
                  </pic:spPr>
                </pic:pic>
              </a:graphicData>
            </a:graphic>
          </wp:inline>
        </w:drawing>
      </w:r>
    </w:p>
    <w:p w14:paraId="718E6882" w14:textId="613CA709" w:rsidR="003012BB" w:rsidRDefault="003012BB" w:rsidP="004A2D6A">
      <w:pPr>
        <w:pStyle w:val="Textbody"/>
      </w:pPr>
      <w:r>
        <w:t xml:space="preserve">Um sich anzumelden wählt man in der oberen Navigationsleiste den Menüpunkt „Login“ (1). </w:t>
      </w:r>
      <w:r w:rsidR="00E14388">
        <w:t>In dem danach auftauchenden Fenster muss man seinen vorhandenen Nutzernamen und sein Passwort eingeben. Über das Feld „Remember Me“ kann man seine Anmeldedaten für spätere Aufrufe speichern. Über den hervorgehobenen Test „reset it“ kann man sein Passwort neu setzen, sollte man es vergessen haben. Um die Anmeldung abzuschließen drückt man den Button „Login“ (2). Von dort aus gelangt man die Spieleübersicht.</w:t>
      </w:r>
    </w:p>
    <w:p w14:paraId="6EE0FB54" w14:textId="16EDDDBC" w:rsidR="006B0996" w:rsidRDefault="006B0996" w:rsidP="006B0996">
      <w:pPr>
        <w:pStyle w:val="berschrift2"/>
      </w:pPr>
      <w:r>
        <w:lastRenderedPageBreak/>
        <w:t>5.3 Passwort zurücksetzen</w:t>
      </w:r>
    </w:p>
    <w:p w14:paraId="3E603789" w14:textId="62716484" w:rsidR="006B0996" w:rsidRDefault="006B0996" w:rsidP="004A2D6A">
      <w:pPr>
        <w:pStyle w:val="Textbody"/>
      </w:pPr>
      <w:r w:rsidRPr="006B0996">
        <w:drawing>
          <wp:inline distT="0" distB="0" distL="0" distR="0" wp14:anchorId="751ADF4D" wp14:editId="27437878">
            <wp:extent cx="6120130" cy="2386965"/>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120130" cy="2386965"/>
                    </a:xfrm>
                    <a:prstGeom prst="rect">
                      <a:avLst/>
                    </a:prstGeom>
                  </pic:spPr>
                </pic:pic>
              </a:graphicData>
            </a:graphic>
          </wp:inline>
        </w:drawing>
      </w:r>
    </w:p>
    <w:p w14:paraId="3329FC63" w14:textId="7128BC1A" w:rsidR="006B0996" w:rsidRDefault="006B0996" w:rsidP="004A2D6A">
      <w:pPr>
        <w:pStyle w:val="Textbody"/>
      </w:pPr>
      <w:r>
        <w:t xml:space="preserve">Zur Passwortrücksetzung gelangt man über die Anmeldung. Hierzu wählt man in der oberen Navigationsleiste den Punkt „Login“ und in dem darauffolgenden Fenster den hervorgehobenen Text „reset it“. </w:t>
      </w:r>
    </w:p>
    <w:p w14:paraId="42C51420" w14:textId="0494DA2E" w:rsidR="006B0996" w:rsidRDefault="006B0996" w:rsidP="004A2D6A">
      <w:pPr>
        <w:pStyle w:val="Textbody"/>
        <w:rPr>
          <w:lang w:val="en-US"/>
        </w:rPr>
      </w:pPr>
      <w:r w:rsidRPr="006B0996">
        <w:rPr>
          <w:lang w:val="en-US"/>
        </w:rPr>
        <w:drawing>
          <wp:inline distT="0" distB="0" distL="0" distR="0" wp14:anchorId="71B59847" wp14:editId="3F3F906F">
            <wp:extent cx="2825750" cy="1531556"/>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33520" cy="1535768"/>
                    </a:xfrm>
                    <a:prstGeom prst="rect">
                      <a:avLst/>
                    </a:prstGeom>
                  </pic:spPr>
                </pic:pic>
              </a:graphicData>
            </a:graphic>
          </wp:inline>
        </w:drawing>
      </w:r>
    </w:p>
    <w:p w14:paraId="5D82C0BF" w14:textId="23E76135" w:rsidR="006B0996" w:rsidRPr="006B0996" w:rsidRDefault="006B0996" w:rsidP="004A2D6A">
      <w:pPr>
        <w:pStyle w:val="Textbody"/>
      </w:pPr>
      <w:r w:rsidRPr="006B0996">
        <w:t xml:space="preserve">In der Seite zur Passwortrücksetzung muss dann die eigene E-Mail-Adresse gewählt warden und auf den Button “Send” gedrückt </w:t>
      </w:r>
      <w:r>
        <w:t>we</w:t>
      </w:r>
      <w:r w:rsidRPr="006B0996">
        <w:t xml:space="preserve">rden. </w:t>
      </w:r>
      <w:r>
        <w:t xml:space="preserve">Daraufhin wir eine E-Mail an die gewählte E-Mail-Adresse gesendet, um das Passwort zurückzusetzen. </w:t>
      </w:r>
      <w:bookmarkStart w:id="148" w:name="_GoBack"/>
      <w:bookmarkEnd w:id="148"/>
    </w:p>
    <w:p w14:paraId="0F73C8EA" w14:textId="77777777" w:rsidR="001650B3" w:rsidRPr="0028757A" w:rsidRDefault="001C39FA" w:rsidP="00E4118A">
      <w:pPr>
        <w:pStyle w:val="berschrift1"/>
        <w:pageBreakBefore/>
        <w:rPr>
          <w:rFonts w:asciiTheme="minorHAnsi" w:hAnsiTheme="minorHAnsi" w:cstheme="minorHAnsi"/>
        </w:rPr>
      </w:pPr>
      <w:bookmarkStart w:id="149" w:name="__RefHeading___Toc4136_258508911"/>
      <w:bookmarkStart w:id="150" w:name="_Toc454796684"/>
      <w:r w:rsidRPr="0028757A">
        <w:rPr>
          <w:rFonts w:asciiTheme="minorHAnsi" w:hAnsiTheme="minorHAnsi" w:cstheme="minorHAnsi"/>
        </w:rPr>
        <w:lastRenderedPageBreak/>
        <w:t>6 Quellen</w:t>
      </w:r>
      <w:bookmarkEnd w:id="149"/>
      <w:bookmarkEnd w:id="150"/>
    </w:p>
    <w:p w14:paraId="67EF716D"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Kanban</w:t>
      </w:r>
    </w:p>
    <w:p w14:paraId="67DF5A2E" w14:textId="77777777" w:rsidR="001650B3" w:rsidRPr="00CE67D2" w:rsidRDefault="003012BB" w:rsidP="00CE67D2">
      <w:hyperlink r:id="rId22" w:history="1">
        <w:r w:rsidR="001C39FA" w:rsidRPr="00CE67D2">
          <w:rPr>
            <w:rStyle w:val="Hyperlink"/>
          </w:rPr>
          <w:t>http://www.heise.de/developer/artikel/Kriterien-fuer-eine-Entscheidung-fuer-Scrum-oder-Kanban-1071172.html</w:t>
        </w:r>
      </w:hyperlink>
    </w:p>
    <w:p w14:paraId="7E939303" w14:textId="77777777" w:rsidR="001650B3" w:rsidRPr="00CE67D2" w:rsidRDefault="003012BB" w:rsidP="00CE67D2">
      <w:hyperlink r:id="rId23" w:history="1">
        <w:r w:rsidR="001C39FA" w:rsidRPr="00CE67D2">
          <w:rPr>
            <w:rStyle w:val="Hyperlink"/>
          </w:rPr>
          <w:t>https://de.wikipedia.org/wiki/Kanban-Tafel</w:t>
        </w:r>
      </w:hyperlink>
    </w:p>
    <w:p w14:paraId="7E7BE767" w14:textId="77777777" w:rsidR="001650B3" w:rsidRPr="00CE67D2" w:rsidRDefault="003012BB" w:rsidP="00CE67D2">
      <w:hyperlink r:id="rId24" w:history="1">
        <w:r w:rsidR="001C39FA" w:rsidRPr="00CE67D2">
          <w:rPr>
            <w:rStyle w:val="Hyperlink"/>
          </w:rPr>
          <w:t>http://de.wikipedia.org/wiki/Kanban_%28Softwareentwicklung%29</w:t>
        </w:r>
      </w:hyperlink>
    </w:p>
    <w:p w14:paraId="72694A6F" w14:textId="77777777" w:rsidR="001650B3" w:rsidRPr="00CE67D2" w:rsidRDefault="003012BB" w:rsidP="00CE67D2">
      <w:hyperlink r:id="rId25" w:history="1">
        <w:r w:rsidR="001C39FA" w:rsidRPr="00CE67D2">
          <w:rPr>
            <w:rStyle w:val="Hyperlink"/>
          </w:rPr>
          <w:t>https://www.it-agile.de/fileadmin/docs/veroeffentlichungen/Artikel_OS_02.10_Interview.pdf</w:t>
        </w:r>
      </w:hyperlink>
    </w:p>
    <w:p w14:paraId="1EAE9E47" w14:textId="26447C3B" w:rsidR="001650B3" w:rsidRPr="00CE67D2" w:rsidRDefault="003012BB" w:rsidP="00CE67D2">
      <w:hyperlink r:id="rId26" w:history="1">
        <w:r w:rsidR="001C39FA" w:rsidRPr="00CE67D2">
          <w:rPr>
            <w:rStyle w:val="Hyperlink"/>
          </w:rPr>
          <w:t>https://www.it-agile.de/wissen/methoden/kanban/fragen-zu-kanban/</w:t>
        </w:r>
      </w:hyperlink>
    </w:p>
    <w:p w14:paraId="2BFAD6AC" w14:textId="77777777" w:rsidR="001650B3" w:rsidRPr="0028757A" w:rsidRDefault="001C39FA" w:rsidP="00E4118A">
      <w:pPr>
        <w:pStyle w:val="Textbody"/>
        <w:rPr>
          <w:rFonts w:asciiTheme="minorHAnsi" w:hAnsiTheme="minorHAnsi" w:cstheme="minorHAnsi"/>
          <w:b/>
          <w:bCs/>
        </w:rPr>
      </w:pPr>
      <w:r w:rsidRPr="0028757A">
        <w:rPr>
          <w:rFonts w:asciiTheme="minorHAnsi" w:hAnsiTheme="minorHAnsi" w:cstheme="minorHAnsi"/>
          <w:b/>
          <w:bCs/>
        </w:rPr>
        <w:t>Scrum</w:t>
      </w:r>
    </w:p>
    <w:p w14:paraId="510A45E5" w14:textId="77777777" w:rsidR="001650B3" w:rsidRPr="00CE67D2" w:rsidRDefault="003012BB" w:rsidP="00CE67D2">
      <w:hyperlink r:id="rId27" w:history="1">
        <w:r w:rsidR="001C39FA" w:rsidRPr="00CE67D2">
          <w:rPr>
            <w:rStyle w:val="Hyperlink"/>
          </w:rPr>
          <w:t>http://de.wikipedia.org/wiki/Scrum</w:t>
        </w:r>
      </w:hyperlink>
    </w:p>
    <w:p w14:paraId="122851FD" w14:textId="77777777" w:rsidR="001650B3" w:rsidRPr="00CE67D2" w:rsidRDefault="003012BB" w:rsidP="00CE67D2">
      <w:hyperlink r:id="rId28" w:history="1">
        <w:r w:rsidR="001C39FA" w:rsidRPr="00CE67D2">
          <w:rPr>
            <w:rStyle w:val="Hyperlink"/>
          </w:rPr>
          <w:t>http://scrum-master.de/Was_ist_Scrum/Scrum_auf_einer_Seite_erklaert</w:t>
        </w:r>
      </w:hyperlink>
    </w:p>
    <w:p w14:paraId="2FDE0AB0" w14:textId="77777777" w:rsidR="001650B3" w:rsidRPr="00CE67D2" w:rsidRDefault="003012BB" w:rsidP="00CE67D2">
      <w:hyperlink r:id="rId29" w:history="1">
        <w:r w:rsidR="001C39FA" w:rsidRPr="00CE67D2">
          <w:rPr>
            <w:rStyle w:val="Hyperlink"/>
          </w:rPr>
          <w:t>https://www.crisp.se/file-uploads/Kanban-vs-Scrum.pdf</w:t>
        </w:r>
      </w:hyperlink>
    </w:p>
    <w:p w14:paraId="744CC91E" w14:textId="77777777" w:rsidR="001650B3" w:rsidRPr="00CE67D2" w:rsidRDefault="003012BB" w:rsidP="00CE67D2">
      <w:hyperlink r:id="rId30" w:history="1">
        <w:r w:rsidR="001C39FA" w:rsidRPr="00CE67D2">
          <w:rPr>
            <w:rStyle w:val="Hyperlink"/>
          </w:rPr>
          <w:t>http://www.heise.de/developer/artikel/Kriterien-fuer-eine-Entscheidung-fuer-Scrum-oder-Kanban-1071172.html</w:t>
        </w:r>
      </w:hyperlink>
    </w:p>
    <w:p w14:paraId="40CC732B" w14:textId="77777777" w:rsidR="001650B3" w:rsidRPr="00CE67D2" w:rsidRDefault="003012BB" w:rsidP="00CE67D2">
      <w:hyperlink r:id="rId31" w:history="1">
        <w:r w:rsidR="001C39FA" w:rsidRPr="00CE67D2">
          <w:rPr>
            <w:rStyle w:val="Hyperlink"/>
          </w:rPr>
          <w:t>https://www.scrumalliance.org/community/articles/2014/july/scrum-vs-kanban</w:t>
        </w:r>
      </w:hyperlink>
    </w:p>
    <w:p w14:paraId="7E6B086B" w14:textId="77777777" w:rsidR="001650B3" w:rsidRPr="0028757A" w:rsidRDefault="001650B3" w:rsidP="00E4118A">
      <w:pPr>
        <w:rPr>
          <w:rFonts w:asciiTheme="minorHAnsi" w:hAnsiTheme="minorHAnsi" w:cstheme="minorHAnsi"/>
        </w:rPr>
      </w:pPr>
    </w:p>
    <w:p w14:paraId="6B2EDBDE" w14:textId="77777777" w:rsidR="001650B3" w:rsidRPr="00C13AF2" w:rsidRDefault="001C39FA" w:rsidP="00E4118A">
      <w:pPr>
        <w:pStyle w:val="Textbody"/>
        <w:rPr>
          <w:rFonts w:asciiTheme="minorHAnsi" w:hAnsiTheme="minorHAnsi" w:cstheme="minorHAnsi"/>
          <w:b/>
          <w:bCs/>
        </w:rPr>
      </w:pPr>
      <w:bookmarkStart w:id="151" w:name="__RefHeading___Toc3525_581654776"/>
      <w:r w:rsidRPr="00C13AF2">
        <w:rPr>
          <w:rFonts w:asciiTheme="minorHAnsi" w:hAnsiTheme="minorHAnsi" w:cstheme="minorHAnsi"/>
          <w:b/>
          <w:bCs/>
        </w:rPr>
        <w:t>FDD</w:t>
      </w:r>
      <w:bookmarkEnd w:id="151"/>
    </w:p>
    <w:p w14:paraId="7FB5BC2B" w14:textId="2EFEE332" w:rsidR="001650B3" w:rsidRPr="00C13AF2" w:rsidRDefault="003012BB" w:rsidP="00CE67D2">
      <w:hyperlink r:id="rId32" w:history="1">
        <w:r w:rsidR="001C39FA" w:rsidRPr="00C13AF2">
          <w:rPr>
            <w:rStyle w:val="Hyperlink"/>
          </w:rPr>
          <w:t>https://www.youtube.com/playlist?list=PLS7DQ8YkIVTpXyiWb2zl5F5rtpHhhPfsJ</w:t>
        </w:r>
      </w:hyperlink>
    </w:p>
    <w:p w14:paraId="7A00CCCE" w14:textId="77777777" w:rsidR="001650B3" w:rsidRPr="00CE67D2" w:rsidRDefault="003012BB" w:rsidP="00CE67D2">
      <w:hyperlink r:id="rId33" w:history="1">
        <w:r w:rsidR="001C39FA" w:rsidRPr="00CE67D2">
          <w:rPr>
            <w:rStyle w:val="Hyperlink"/>
          </w:rPr>
          <w:t>https://en.wikipedia.org/wiki/Feature-driven_development</w:t>
        </w:r>
      </w:hyperlink>
    </w:p>
    <w:p w14:paraId="0BBDFF8A" w14:textId="0666C0CB" w:rsidR="001650B3" w:rsidRPr="00CE67D2" w:rsidRDefault="003012BB" w:rsidP="00CE67D2">
      <w:hyperlink r:id="rId34" w:history="1">
        <w:r w:rsidR="001C39FA" w:rsidRPr="00CE67D2">
          <w:rPr>
            <w:rStyle w:val="Hyperlink"/>
          </w:rPr>
          <w:t>https://dzone.com/articles/introduction-feature-driven</w:t>
        </w:r>
      </w:hyperlink>
    </w:p>
    <w:p w14:paraId="1300F8A0" w14:textId="77777777" w:rsidR="001650B3" w:rsidRPr="00CE67D2" w:rsidRDefault="001C39FA" w:rsidP="00E4118A">
      <w:pPr>
        <w:pStyle w:val="Textbody"/>
        <w:rPr>
          <w:rFonts w:asciiTheme="minorHAnsi" w:hAnsiTheme="minorHAnsi" w:cstheme="minorHAnsi"/>
          <w:b/>
          <w:bCs/>
        </w:rPr>
      </w:pPr>
      <w:bookmarkStart w:id="152" w:name="__RefHeading___Toc3527_581654776"/>
      <w:r w:rsidRPr="00CE67D2">
        <w:rPr>
          <w:rFonts w:asciiTheme="minorHAnsi" w:hAnsiTheme="minorHAnsi" w:cstheme="minorHAnsi"/>
          <w:b/>
          <w:bCs/>
        </w:rPr>
        <w:t>XP</w:t>
      </w:r>
      <w:bookmarkEnd w:id="152"/>
    </w:p>
    <w:bookmarkStart w:id="153" w:name="code"/>
    <w:bookmarkEnd w:id="153"/>
    <w:p w14:paraId="274EBB0A" w14:textId="77777777" w:rsidR="001650B3" w:rsidRPr="00CE67D2" w:rsidRDefault="001C39FA" w:rsidP="00CE67D2">
      <w:r w:rsidRPr="00CE67D2">
        <w:fldChar w:fldCharType="begin"/>
      </w:r>
      <w:r w:rsidRPr="00CE67D2">
        <w:instrText xml:space="preserve"> HYPERLINK  "https://blog.seibert-media.net/blog/2005/05/01/extreme-programming-vorgehensmodell-zur-software-entwicklung-bei-seibertmedia/" </w:instrText>
      </w:r>
      <w:r w:rsidRPr="00CE67D2">
        <w:fldChar w:fldCharType="separate"/>
      </w:r>
      <w:r w:rsidRPr="00CE67D2">
        <w:rPr>
          <w:rStyle w:val="Hyperlink"/>
        </w:rPr>
        <w:t>https://blog.seibert-media.net/blog/2005/05/01/extreme-programming-vorgehensmodell-zur-software-entwicklung-bei-seibertmedia/</w:t>
      </w:r>
      <w:r w:rsidRPr="00CE67D2">
        <w:fldChar w:fldCharType="end"/>
      </w:r>
    </w:p>
    <w:p w14:paraId="126A28DB" w14:textId="77777777" w:rsidR="001650B3" w:rsidRPr="00CE67D2" w:rsidRDefault="003012BB" w:rsidP="00CE67D2">
      <w:hyperlink r:id="rId35" w:history="1">
        <w:r w:rsidR="001C39FA" w:rsidRPr="00CE67D2">
          <w:rPr>
            <w:rStyle w:val="Hyperlink"/>
          </w:rPr>
          <w:t>https://www.it-agile.de/wissen/methoden/extreme-programming/</w:t>
        </w:r>
      </w:hyperlink>
    </w:p>
    <w:p w14:paraId="0DAE1235" w14:textId="77777777" w:rsidR="001650B3" w:rsidRPr="00CE67D2" w:rsidRDefault="003012BB" w:rsidP="00CE67D2">
      <w:hyperlink r:id="rId36" w:history="1">
        <w:r w:rsidR="001C39FA" w:rsidRPr="00CE67D2">
          <w:rPr>
            <w:rStyle w:val="Hyperlink"/>
          </w:rPr>
          <w:t>http://www.computerwoche.de/a/extreme-programming,2352505,2</w:t>
        </w:r>
      </w:hyperlink>
    </w:p>
    <w:p w14:paraId="69FD3B04" w14:textId="77777777" w:rsidR="001650B3" w:rsidRPr="00CE67D2" w:rsidRDefault="003012BB" w:rsidP="00CE67D2">
      <w:hyperlink r:id="rId37" w:history="1">
        <w:r w:rsidR="001C39FA" w:rsidRPr="00CE67D2">
          <w:rPr>
            <w:rStyle w:val="Hyperlink"/>
          </w:rPr>
          <w:t>http://www.computerwoche.de/a/extreme-programming,2352505,3</w:t>
        </w:r>
      </w:hyperlink>
    </w:p>
    <w:p w14:paraId="32CDF866" w14:textId="77777777" w:rsidR="001650B3" w:rsidRPr="00CE67D2" w:rsidRDefault="003012BB" w:rsidP="00CE67D2">
      <w:hyperlink r:id="rId38" w:anchor="Flexibilit.C3.A4tsgrad_vs._Steifheit" w:history="1">
        <w:r w:rsidR="001C39FA" w:rsidRPr="00CE67D2">
          <w:rPr>
            <w:rStyle w:val="Hyperlink"/>
          </w:rPr>
          <w:t>https://de.wikipedia.org/wiki/Extreme_Programming#Flexibilit.C3.A4tsgrad_vs._Steifheit</w:t>
        </w:r>
      </w:hyperlink>
    </w:p>
    <w:p w14:paraId="22BF22C5" w14:textId="77777777" w:rsidR="001650B3" w:rsidRPr="00926D31" w:rsidRDefault="003012BB" w:rsidP="00CE67D2">
      <w:hyperlink r:id="rId39" w:history="1">
        <w:r w:rsidR="001C39FA" w:rsidRPr="00CE67D2">
          <w:rPr>
            <w:rStyle w:val="Hyperlink"/>
          </w:rPr>
          <w:t>https://www.st.cs.uni-saarland.de/edu/lehrer/xp.pdf</w:t>
        </w:r>
      </w:hyperlink>
    </w:p>
    <w:p w14:paraId="19A59E82" w14:textId="77777777" w:rsidR="001650B3" w:rsidRPr="00926D31" w:rsidRDefault="001C39FA" w:rsidP="00E4118A">
      <w:pPr>
        <w:pStyle w:val="Textbody"/>
        <w:rPr>
          <w:rFonts w:asciiTheme="minorHAnsi" w:hAnsiTheme="minorHAnsi" w:cstheme="minorHAnsi"/>
          <w:b/>
          <w:bCs/>
        </w:rPr>
      </w:pPr>
      <w:bookmarkStart w:id="154" w:name="__RefHeading___Toc4138_258508911"/>
      <w:r w:rsidRPr="00926D31">
        <w:rPr>
          <w:rFonts w:asciiTheme="minorHAnsi" w:hAnsiTheme="minorHAnsi" w:cstheme="minorHAnsi"/>
          <w:b/>
          <w:bCs/>
        </w:rPr>
        <w:t>Bootstrap</w:t>
      </w:r>
      <w:bookmarkEnd w:id="154"/>
    </w:p>
    <w:p w14:paraId="01BEAAE3" w14:textId="77777777" w:rsidR="001650B3" w:rsidRPr="00CE67D2" w:rsidRDefault="003012BB" w:rsidP="00CE67D2">
      <w:hyperlink r:id="rId40" w:history="1">
        <w:r w:rsidR="001C39FA" w:rsidRPr="00CE67D2">
          <w:rPr>
            <w:rStyle w:val="Hyperlink"/>
          </w:rPr>
          <w:t>http://getbootstrap.com/</w:t>
        </w:r>
      </w:hyperlink>
    </w:p>
    <w:p w14:paraId="0AAE68C9" w14:textId="77777777" w:rsidR="001650B3" w:rsidRPr="00CE67D2" w:rsidRDefault="003012BB" w:rsidP="00CE67D2">
      <w:hyperlink r:id="rId41" w:history="1">
        <w:r w:rsidR="001C39FA" w:rsidRPr="00CE67D2">
          <w:rPr>
            <w:rStyle w:val="Hyperlink"/>
          </w:rPr>
          <w:t>http://tutorialbox.de/2013/01/bootstrap-10-gute-gruende-fuer-das-open-source-framework-von-twitter/</w:t>
        </w:r>
      </w:hyperlink>
    </w:p>
    <w:p w14:paraId="5FF6A1D7" w14:textId="77777777" w:rsidR="001650B3" w:rsidRPr="00CE67D2" w:rsidRDefault="003012BB" w:rsidP="00CE67D2">
      <w:hyperlink r:id="rId42" w:history="1">
        <w:r w:rsidR="001C39FA" w:rsidRPr="00CE67D2">
          <w:rPr>
            <w:rStyle w:val="Hyperlink"/>
          </w:rPr>
          <w:t>https://de.wikipedia.org/wiki/Bootstrap_%28Framework%29</w:t>
        </w:r>
      </w:hyperlink>
    </w:p>
    <w:p w14:paraId="13AB9622" w14:textId="77777777" w:rsidR="001650B3" w:rsidRPr="00CE67D2" w:rsidRDefault="003012BB" w:rsidP="00CE67D2">
      <w:hyperlink r:id="rId43" w:history="1">
        <w:r w:rsidR="001C39FA" w:rsidRPr="00CE67D2">
          <w:rPr>
            <w:rStyle w:val="Hyperlink"/>
          </w:rPr>
          <w:t>https://www.feenders.de/ratgeber/experten/646-reagierendes-design-webseiten-zukunftssicher-erstellen.html</w:t>
        </w:r>
      </w:hyperlink>
    </w:p>
    <w:p w14:paraId="38AB4329" w14:textId="77777777" w:rsidR="001650B3" w:rsidRPr="00CE67D2" w:rsidRDefault="003012BB" w:rsidP="00CE67D2">
      <w:hyperlink r:id="rId44" w:history="1">
        <w:r w:rsidR="001C39FA" w:rsidRPr="00CE67D2">
          <w:rPr>
            <w:rStyle w:val="Hyperlink"/>
          </w:rPr>
          <w:t>http://webresourcesdepot.com/20-beautiful-resources-that-complement-twitter-bootstrap/</w:t>
        </w:r>
      </w:hyperlink>
    </w:p>
    <w:p w14:paraId="1D3C4733" w14:textId="77777777" w:rsidR="001650B3" w:rsidRPr="0028757A" w:rsidRDefault="001C39FA" w:rsidP="00E4118A">
      <w:pPr>
        <w:pStyle w:val="Textbody"/>
        <w:rPr>
          <w:rFonts w:asciiTheme="minorHAnsi" w:hAnsiTheme="minorHAnsi" w:cstheme="minorHAnsi"/>
          <w:b/>
          <w:bCs/>
          <w:lang w:val="en-US"/>
        </w:rPr>
      </w:pPr>
      <w:bookmarkStart w:id="155" w:name="__RefHeading___Toc4140_258508911"/>
      <w:r w:rsidRPr="0028757A">
        <w:rPr>
          <w:rFonts w:asciiTheme="minorHAnsi" w:hAnsiTheme="minorHAnsi" w:cstheme="minorHAnsi"/>
          <w:b/>
          <w:bCs/>
          <w:lang w:val="en-US"/>
        </w:rPr>
        <w:t>Semantic UI</w:t>
      </w:r>
      <w:bookmarkEnd w:id="155"/>
    </w:p>
    <w:p w14:paraId="6E2BB299" w14:textId="77777777" w:rsidR="000E6E1E" w:rsidRPr="00926D31" w:rsidRDefault="003012BB" w:rsidP="00CE67D2">
      <w:pPr>
        <w:rPr>
          <w:lang w:val="en-US"/>
        </w:rPr>
      </w:pPr>
      <w:hyperlink r:id="rId45" w:history="1">
        <w:r w:rsidR="001C39FA" w:rsidRPr="00926D31">
          <w:rPr>
            <w:rStyle w:val="Hyperlink"/>
            <w:lang w:val="en-US"/>
          </w:rPr>
          <w:t>http://</w:t>
        </w:r>
      </w:hyperlink>
      <w:hyperlink r:id="rId46" w:history="1">
        <w:r w:rsidR="001C39FA" w:rsidRPr="00926D31">
          <w:rPr>
            <w:rStyle w:val="Hyperlink"/>
            <w:lang w:val="en-US"/>
          </w:rPr>
          <w:t>semantic-ui</w:t>
        </w:r>
      </w:hyperlink>
      <w:hyperlink r:id="rId47" w:history="1">
        <w:r w:rsidR="001C39FA" w:rsidRPr="00926D31">
          <w:rPr>
            <w:rStyle w:val="Hyperlink"/>
            <w:lang w:val="en-US"/>
          </w:rPr>
          <w:t>.com/</w:t>
        </w:r>
      </w:hyperlink>
    </w:p>
    <w:p w14:paraId="67676AB1" w14:textId="0D4A159C" w:rsidR="001650B3" w:rsidRPr="00926D31" w:rsidRDefault="003012BB" w:rsidP="00CE67D2">
      <w:pPr>
        <w:rPr>
          <w:lang w:val="en-US"/>
        </w:rPr>
      </w:pPr>
      <w:hyperlink r:id="rId48" w:history="1">
        <w:r w:rsidR="001C39FA" w:rsidRPr="00926D31">
          <w:rPr>
            <w:rStyle w:val="Hyperlink"/>
            <w:lang w:val="en-US"/>
          </w:rPr>
          <w:t>http://nodecode.de/open-source-css-frameworks</w:t>
        </w:r>
      </w:hyperlink>
    </w:p>
    <w:p w14:paraId="7633C7AF" w14:textId="77777777" w:rsidR="000E6E1E" w:rsidRPr="00926D31" w:rsidRDefault="003012BB" w:rsidP="00CE67D2">
      <w:pPr>
        <w:rPr>
          <w:lang w:val="en-US"/>
        </w:rPr>
      </w:pPr>
      <w:hyperlink r:id="rId49" w:history="1">
        <w:r w:rsidR="001C39FA" w:rsidRPr="00926D31">
          <w:rPr>
            <w:rStyle w:val="Hyperlink"/>
            <w:lang w:val="en-US"/>
          </w:rPr>
          <w:t>https://blog.concept2go.de/semantic-ui/</w:t>
        </w:r>
      </w:hyperlink>
    </w:p>
    <w:p w14:paraId="74B1BB98" w14:textId="2D677D04" w:rsidR="001650B3" w:rsidRPr="00926D31" w:rsidRDefault="003012BB" w:rsidP="00CE67D2">
      <w:pPr>
        <w:rPr>
          <w:lang w:val="en-US"/>
        </w:rPr>
      </w:pPr>
      <w:hyperlink r:id="rId50" w:history="1">
        <w:r w:rsidR="001C39FA" w:rsidRPr="00926D31">
          <w:rPr>
            <w:rStyle w:val="Hyperlink"/>
            <w:lang w:val="en-US"/>
          </w:rPr>
          <w:t>https://www.quora.com/Do-you-prefer-Semantic-UI-or-Bootstrap</w:t>
        </w:r>
      </w:hyperlink>
    </w:p>
    <w:p w14:paraId="6176B033" w14:textId="77777777" w:rsidR="001650B3" w:rsidRPr="00926D31" w:rsidRDefault="003012BB" w:rsidP="00CE67D2">
      <w:pPr>
        <w:rPr>
          <w:lang w:val="en-US"/>
        </w:rPr>
      </w:pPr>
      <w:hyperlink r:id="rId51" w:history="1">
        <w:r w:rsidR="001C39FA" w:rsidRPr="00926D31">
          <w:rPr>
            <w:rStyle w:val="Hyperlink"/>
            <w:lang w:val="en-US"/>
          </w:rPr>
          <w:t>http://www.slant.co/topics/150/compare/~foundation_vs_bootstrap_vs_semantic-ui</w:t>
        </w:r>
      </w:hyperlink>
    </w:p>
    <w:p w14:paraId="215289A4" w14:textId="77777777" w:rsidR="001650B3" w:rsidRPr="00926D31" w:rsidRDefault="003012BB" w:rsidP="00CE67D2">
      <w:pPr>
        <w:rPr>
          <w:lang w:val="en-US"/>
        </w:rPr>
      </w:pPr>
      <w:hyperlink r:id="rId52" w:history="1">
        <w:r w:rsidR="001C39FA" w:rsidRPr="00926D31">
          <w:rPr>
            <w:rStyle w:val="Hyperlink"/>
            <w:lang w:val="en-US"/>
          </w:rPr>
          <w:t>http://stackshare.io/stackups/bootstrap-vs-foundation-vs-semantic-ui</w:t>
        </w:r>
      </w:hyperlink>
    </w:p>
    <w:sectPr w:rsidR="001650B3" w:rsidRPr="00926D31">
      <w:pgSz w:w="11906" w:h="16838"/>
      <w:pgMar w:top="1134" w:right="1134" w:bottom="1134" w:left="1134"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 w:author="Philipp" w:date="2016-06-16T10:54:00Z" w:initials="P">
    <w:p w14:paraId="754457CF" w14:textId="77777777" w:rsidR="003012BB" w:rsidRDefault="003012BB">
      <w:pPr>
        <w:pStyle w:val="Kommentartext"/>
      </w:pPr>
      <w:r>
        <w:rPr>
          <w:rStyle w:val="Kommentarzeichen"/>
        </w:rPr>
        <w:annotationRef/>
      </w:r>
      <w:hyperlink r:id="rId1" w:history="1">
        <w:r w:rsidRPr="00206609">
          <w:rPr>
            <w:rStyle w:val="Hyperlink"/>
          </w:rPr>
          <w:t>http://www.nonprofit.de/artikel-lesen/artikel/eine-genaue-projektdokumentation-erspart-ihnen-arbeit-bei-nachfolgeprojekten/</w:t>
        </w:r>
      </w:hyperlink>
    </w:p>
    <w:p w14:paraId="59E9A3EC" w14:textId="77777777" w:rsidR="003012BB" w:rsidRDefault="003012BB">
      <w:pPr>
        <w:pStyle w:val="Kommentartext"/>
      </w:pPr>
    </w:p>
  </w:comment>
  <w:comment w:id="68" w:author="Philipp" w:date="2016-06-23T14:55:00Z" w:initials="P">
    <w:p w14:paraId="03F789C8" w14:textId="20CE44C5" w:rsidR="003012BB" w:rsidRDefault="003012BB">
      <w:pPr>
        <w:pStyle w:val="Kommentartext"/>
      </w:pPr>
      <w:r>
        <w:rPr>
          <w:rStyle w:val="Kommentarzeichen"/>
        </w:rPr>
        <w:annotationRef/>
      </w:r>
      <w:r>
        <w:t>Satz ist nich vollständig. Warte auf August</w:t>
      </w:r>
    </w:p>
  </w:comment>
  <w:comment w:id="86" w:author="Philipp" w:date="2016-06-23T15:13:00Z" w:initials="P">
    <w:p w14:paraId="36727908" w14:textId="204164DD" w:rsidR="003012BB" w:rsidRDefault="003012BB">
      <w:pPr>
        <w:pStyle w:val="Kommentartext"/>
      </w:pPr>
      <w:r>
        <w:rPr>
          <w:rStyle w:val="Kommentarzeichen"/>
        </w:rPr>
        <w:annotationRef/>
      </w:r>
      <w:r>
        <w:t>Im besten Fall…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9E9A3EC" w15:done="0"/>
  <w15:commentEx w15:paraId="03F789C8" w15:done="1"/>
  <w15:commentEx w15:paraId="36727908"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DCF1BE" w14:textId="77777777" w:rsidR="00273E7E" w:rsidRDefault="00273E7E">
      <w:r>
        <w:separator/>
      </w:r>
    </w:p>
  </w:endnote>
  <w:endnote w:type="continuationSeparator" w:id="0">
    <w:p w14:paraId="07BF398A" w14:textId="77777777" w:rsidR="00273E7E" w:rsidRDefault="00273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panose1 w:val="02020603050405020304"/>
    <w:charset w:val="00"/>
    <w:family w:val="roman"/>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A1CC1B1" w14:textId="77777777" w:rsidR="00273E7E" w:rsidRDefault="00273E7E">
      <w:r>
        <w:rPr>
          <w:color w:val="000000"/>
        </w:rPr>
        <w:separator/>
      </w:r>
    </w:p>
  </w:footnote>
  <w:footnote w:type="continuationSeparator" w:id="0">
    <w:p w14:paraId="1A0CC720" w14:textId="77777777" w:rsidR="00273E7E" w:rsidRDefault="00273E7E">
      <w:r>
        <w:continuationSeparator/>
      </w:r>
    </w:p>
  </w:footnote>
  <w:footnote w:id="1">
    <w:p w14:paraId="588F42A0" w14:textId="77777777" w:rsidR="003012BB" w:rsidRDefault="003012BB">
      <w:pPr>
        <w:pStyle w:val="Footnote"/>
        <w:ind w:left="0" w:firstLine="0"/>
      </w:pPr>
      <w:r>
        <w:rPr>
          <w:rStyle w:val="Funotenzeichen"/>
        </w:rPr>
        <w:footnoteRef/>
      </w:r>
      <w:r>
        <w:t xml:space="preserve"> </w:t>
      </w:r>
      <w:hyperlink r:id="rId1" w:history="1">
        <w:r>
          <w:rPr>
            <w:rFonts w:ascii="Times New Roman" w:eastAsia="Microsoft YaHei" w:hAnsi="Times New Roman"/>
          </w:rPr>
          <w:t>http://www.thewebhatesme.com/allgemein/10-auswahlkriterien-fur-php-frameworks/</w:t>
        </w:r>
      </w:hyperlink>
    </w:p>
  </w:footnote>
  <w:footnote w:id="2">
    <w:p w14:paraId="0AFBE7BE" w14:textId="77777777" w:rsidR="003012BB" w:rsidRDefault="003012BB">
      <w:pPr>
        <w:pStyle w:val="Footnote"/>
        <w:ind w:left="0" w:firstLine="0"/>
      </w:pPr>
      <w:r>
        <w:rPr>
          <w:rStyle w:val="Funotenzeichen"/>
        </w:rPr>
        <w:footnoteRef/>
      </w:r>
      <w:r>
        <w:rPr>
          <w:u w:val="single"/>
        </w:rPr>
        <w:t xml:space="preserve"> </w:t>
      </w:r>
      <w:hyperlink r:id="rId2" w:history="1">
        <w:r>
          <w:rPr>
            <w:rFonts w:ascii="Times New Roman" w:eastAsia="Microsoft YaHei" w:hAnsi="Times New Roman"/>
            <w:u w:val="single"/>
          </w:rPr>
          <w:t>http://www.yiiframework.com/about</w:t>
        </w:r>
      </w:hyperlink>
    </w:p>
  </w:footnote>
  <w:footnote w:id="3">
    <w:p w14:paraId="7CF621E9" w14:textId="77777777" w:rsidR="003012BB" w:rsidRDefault="003012BB">
      <w:pPr>
        <w:pStyle w:val="Footnote"/>
        <w:ind w:left="0" w:firstLine="0"/>
      </w:pPr>
      <w:r>
        <w:rPr>
          <w:rStyle w:val="Funotenzeichen"/>
        </w:rPr>
        <w:footnoteRef/>
      </w:r>
      <w:r>
        <w:t xml:space="preserve"> </w:t>
      </w:r>
      <w:hyperlink r:id="rId3" w:history="1">
        <w:r>
          <w:t>http://www.yiiframework.com/forum/index.php?/forum/15-job-opportunities/</w:t>
        </w:r>
      </w:hyperlink>
    </w:p>
  </w:footnote>
  <w:footnote w:id="4">
    <w:p w14:paraId="097FE933" w14:textId="77777777" w:rsidR="003012BB" w:rsidRDefault="003012BB">
      <w:pPr>
        <w:pStyle w:val="Footnote"/>
        <w:ind w:left="0" w:firstLine="0"/>
      </w:pPr>
      <w:r>
        <w:rPr>
          <w:rStyle w:val="Funotenzeichen"/>
        </w:rPr>
        <w:footnoteRef/>
      </w:r>
      <w:r>
        <w:t xml:space="preserve"> </w:t>
      </w:r>
      <w:hyperlink r:id="rId4" w:history="1">
        <w:r>
          <w:t>http://www.yiiframework.com/forum/index.php/forum/14-yii-powered-applications/</w:t>
        </w:r>
      </w:hyperlink>
    </w:p>
  </w:footnote>
  <w:footnote w:id="5">
    <w:p w14:paraId="0B21FF41" w14:textId="77777777" w:rsidR="003012BB" w:rsidRDefault="003012BB">
      <w:pPr>
        <w:pStyle w:val="Footnote"/>
        <w:ind w:left="0" w:firstLine="0"/>
      </w:pPr>
      <w:r>
        <w:rPr>
          <w:rStyle w:val="Funotenzeichen"/>
        </w:rPr>
        <w:footnoteRef/>
      </w:r>
      <w:r>
        <w:t xml:space="preserve"> </w:t>
      </w:r>
      <w:hyperlink r:id="rId5" w:history="1">
        <w:r>
          <w:t>http://yii.poweredsites.org/</w:t>
        </w:r>
      </w:hyperlink>
    </w:p>
  </w:footnote>
  <w:footnote w:id="6">
    <w:p w14:paraId="324A1D28" w14:textId="77777777" w:rsidR="003012BB" w:rsidRDefault="003012BB">
      <w:pPr>
        <w:pStyle w:val="Footnote"/>
        <w:ind w:left="0" w:firstLine="0"/>
      </w:pPr>
      <w:r>
        <w:rPr>
          <w:rStyle w:val="Funotenzeichen"/>
        </w:rPr>
        <w:footnoteRef/>
      </w:r>
      <w:r>
        <w:t xml:space="preserve"> </w:t>
      </w:r>
      <w:hyperlink r:id="rId6" w:history="1">
        <w:r>
          <w:t>http://www.yiiframework.com/doc/guide</w:t>
        </w:r>
      </w:hyperlink>
    </w:p>
  </w:footnote>
  <w:footnote w:id="7">
    <w:p w14:paraId="604D5861" w14:textId="77777777" w:rsidR="003012BB" w:rsidRDefault="003012BB">
      <w:pPr>
        <w:pStyle w:val="Footnote"/>
        <w:ind w:left="0" w:firstLine="0"/>
      </w:pPr>
      <w:r>
        <w:rPr>
          <w:rStyle w:val="Funotenzeichen"/>
        </w:rPr>
        <w:footnoteRef/>
      </w:r>
      <w:r>
        <w:t xml:space="preserve"> </w:t>
      </w:r>
      <w:hyperlink r:id="rId7" w:history="1">
        <w:r>
          <w:t>http://www.yiiframework.com/doc</w:t>
        </w:r>
      </w:hyperlink>
    </w:p>
  </w:footnote>
  <w:footnote w:id="8">
    <w:p w14:paraId="12445AB5" w14:textId="77777777" w:rsidR="003012BB" w:rsidRDefault="003012BB">
      <w:pPr>
        <w:pStyle w:val="Footnote"/>
        <w:ind w:left="0" w:firstLine="0"/>
      </w:pPr>
      <w:r>
        <w:rPr>
          <w:rStyle w:val="Funotenzeichen"/>
        </w:rPr>
        <w:footnoteRef/>
      </w:r>
      <w:r>
        <w:t xml:space="preserve"> </w:t>
      </w:r>
      <w:hyperlink r:id="rId8" w:history="1">
        <w:r>
          <w:t>http://www.yiiframework.com/forum/</w:t>
        </w:r>
      </w:hyperlink>
    </w:p>
  </w:footnote>
  <w:footnote w:id="9">
    <w:p w14:paraId="63588095" w14:textId="77777777" w:rsidR="003012BB" w:rsidRDefault="003012BB">
      <w:pPr>
        <w:pStyle w:val="Footnote"/>
        <w:ind w:left="0" w:firstLine="0"/>
      </w:pPr>
      <w:r>
        <w:rPr>
          <w:rStyle w:val="Funotenzeichen"/>
        </w:rPr>
        <w:footnoteRef/>
      </w:r>
      <w:r>
        <w:t xml:space="preserve"> </w:t>
      </w:r>
      <w:hyperlink r:id="rId9" w:history="1">
        <w:r>
          <w:t>https://web.archive.org/web/20120618111441/http://blog.mbischof.de/auswahlkriterien-fur-php-frameworks</w:t>
        </w:r>
      </w:hyperlink>
    </w:p>
  </w:footnote>
  <w:footnote w:id="10">
    <w:p w14:paraId="5549C21F" w14:textId="77777777" w:rsidR="003012BB" w:rsidRDefault="003012BB">
      <w:pPr>
        <w:pStyle w:val="Footnote"/>
        <w:ind w:left="0" w:firstLine="0"/>
      </w:pPr>
      <w:r>
        <w:rPr>
          <w:rStyle w:val="Funotenzeichen"/>
        </w:rPr>
        <w:footnoteRef/>
      </w:r>
      <w:r>
        <w:t xml:space="preserve"> </w:t>
      </w:r>
      <w:hyperlink r:id="rId10" w:history="1">
        <w:r>
          <w:t>http://www.yiiframework.com/extensions/</w:t>
        </w:r>
      </w:hyperlink>
    </w:p>
  </w:footnote>
  <w:footnote w:id="11">
    <w:p w14:paraId="09A911FB" w14:textId="77777777" w:rsidR="003012BB" w:rsidRDefault="003012BB">
      <w:pPr>
        <w:pStyle w:val="Footnote"/>
      </w:pPr>
      <w:r>
        <w:rPr>
          <w:rStyle w:val="Funotenzeichen"/>
        </w:rPr>
        <w:footnoteRef/>
      </w:r>
      <w:hyperlink r:id="rId11" w:history="1">
        <w:r>
          <w:t>http://www.yiiframework.com/search/?q=integrating&amp;type=wiki</w:t>
        </w:r>
      </w:hyperlink>
    </w:p>
  </w:footnote>
  <w:footnote w:id="12">
    <w:p w14:paraId="3623812F" w14:textId="77777777" w:rsidR="003012BB" w:rsidRDefault="003012BB">
      <w:pPr>
        <w:pStyle w:val="Footnote"/>
        <w:ind w:left="0" w:firstLine="0"/>
      </w:pPr>
      <w:r>
        <w:rPr>
          <w:rStyle w:val="Funotenzeichen"/>
        </w:rPr>
        <w:footnoteRef/>
      </w:r>
      <w:r>
        <w:t xml:space="preserve"> </w:t>
      </w:r>
      <w:hyperlink r:id="rId12" w:history="1">
        <w:r>
          <w:rPr>
            <w:rFonts w:ascii="Times New Roman" w:eastAsia="Microsoft YaHei" w:hAnsi="Times New Roman"/>
          </w:rPr>
          <w:t>http://www.yiiframework.com/download/</w:t>
        </w:r>
      </w:hyperlink>
    </w:p>
  </w:footnote>
  <w:footnote w:id="13">
    <w:p w14:paraId="0B1FA7FE" w14:textId="77777777" w:rsidR="003012BB" w:rsidRDefault="003012BB">
      <w:pPr>
        <w:pStyle w:val="Footnote"/>
        <w:ind w:left="0" w:firstLine="0"/>
      </w:pPr>
      <w:r>
        <w:rPr>
          <w:rStyle w:val="Funotenzeichen"/>
        </w:rPr>
        <w:footnoteRef/>
      </w:r>
      <w:r>
        <w:t xml:space="preserve"> </w:t>
      </w:r>
      <w:hyperlink r:id="rId13" w:history="1">
        <w:r>
          <w:t>http://www.yiiframework.com/license/</w:t>
        </w:r>
      </w:hyperlink>
    </w:p>
  </w:footnote>
  <w:footnote w:id="14">
    <w:p w14:paraId="587C6C6D" w14:textId="77777777" w:rsidR="003012BB" w:rsidRDefault="003012BB">
      <w:pPr>
        <w:pStyle w:val="Footnote"/>
        <w:ind w:left="0" w:firstLine="0"/>
      </w:pPr>
      <w:r>
        <w:rPr>
          <w:rStyle w:val="Funotenzeichen"/>
        </w:rPr>
        <w:footnoteRef/>
      </w:r>
      <w:r>
        <w:t xml:space="preserve"> </w:t>
      </w:r>
      <w:hyperlink r:id="rId14" w:history="1">
        <w:r>
          <w:t>https://github.com/yiisoft</w:t>
        </w:r>
      </w:hyperlink>
    </w:p>
  </w:footnote>
  <w:footnote w:id="15">
    <w:p w14:paraId="3858716F" w14:textId="77777777" w:rsidR="003012BB" w:rsidRDefault="003012BB">
      <w:pPr>
        <w:pStyle w:val="Footnote"/>
        <w:ind w:left="0" w:firstLine="0"/>
      </w:pPr>
      <w:r>
        <w:rPr>
          <w:rStyle w:val="Funotenzeichen"/>
        </w:rPr>
        <w:footnoteRef/>
      </w:r>
      <w:r>
        <w:t xml:space="preserve"> </w:t>
      </w:r>
      <w:hyperlink r:id="rId15" w:history="1">
        <w:r>
          <w:t>https://github.com/yiisoft/yii/issues</w:t>
        </w:r>
      </w:hyperlink>
    </w:p>
  </w:footnote>
  <w:footnote w:id="16">
    <w:p w14:paraId="34046F04" w14:textId="77777777" w:rsidR="003012BB" w:rsidRDefault="003012BB">
      <w:pPr>
        <w:pStyle w:val="Footnote"/>
        <w:ind w:left="0" w:firstLine="0"/>
      </w:pPr>
      <w:r>
        <w:rPr>
          <w:rStyle w:val="Funotenzeichen"/>
        </w:rPr>
        <w:footnoteRef/>
      </w:r>
      <w:r>
        <w:t xml:space="preserve"> </w:t>
      </w:r>
      <w:hyperlink r:id="rId16" w:history="1">
        <w:r>
          <w:t>http://www.yiiframework.com/doc/guide/1.1/en/basics.mvc</w:t>
        </w:r>
      </w:hyperlink>
    </w:p>
  </w:footnote>
  <w:footnote w:id="17">
    <w:p w14:paraId="2923AF11" w14:textId="77777777" w:rsidR="003012BB" w:rsidRDefault="003012BB">
      <w:pPr>
        <w:pStyle w:val="Footnote"/>
      </w:pPr>
      <w:r>
        <w:rPr>
          <w:rStyle w:val="Funotenzeichen"/>
        </w:rPr>
        <w:footnoteRef/>
      </w:r>
      <w:hyperlink r:id="rId17" w:history="1">
        <w:r>
          <w:t>http://framework.zend.com/about/</w:t>
        </w:r>
      </w:hyperlink>
    </w:p>
  </w:footnote>
  <w:footnote w:id="18">
    <w:p w14:paraId="58FFE502" w14:textId="77777777" w:rsidR="003012BB" w:rsidRDefault="003012BB">
      <w:pPr>
        <w:pStyle w:val="Footnote"/>
      </w:pPr>
      <w:r>
        <w:rPr>
          <w:rStyle w:val="Funotenzeichen"/>
        </w:rPr>
        <w:footnoteRef/>
      </w:r>
      <w:hyperlink r:id="rId18" w:history="1">
        <w:r>
          <w:t>http://framework.zend.com/about/faq/</w:t>
        </w:r>
      </w:hyperlink>
    </w:p>
  </w:footnote>
  <w:footnote w:id="19">
    <w:p w14:paraId="6C0162A7" w14:textId="77777777" w:rsidR="003012BB" w:rsidRDefault="003012BB">
      <w:pPr>
        <w:pStyle w:val="Footnote"/>
      </w:pPr>
      <w:r>
        <w:rPr>
          <w:rStyle w:val="Funotenzeichen"/>
        </w:rPr>
        <w:footnoteRef/>
      </w:r>
      <w:hyperlink r:id="rId19" w:history="1">
        <w:r>
          <w:t>http://framework.zend.com/about/</w:t>
        </w:r>
      </w:hyperlink>
    </w:p>
  </w:footnote>
  <w:footnote w:id="20">
    <w:p w14:paraId="0C329436" w14:textId="77777777" w:rsidR="003012BB" w:rsidRDefault="003012BB">
      <w:pPr>
        <w:pStyle w:val="Footnote"/>
      </w:pPr>
      <w:r>
        <w:rPr>
          <w:rStyle w:val="Funotenzeichen"/>
        </w:rPr>
        <w:footnoteRef/>
      </w:r>
      <w:hyperlink r:id="rId20" w:history="1">
        <w:r>
          <w:t>http://www.sheldmandu.com/php/php-mvc-frameworks/yii-vs-zend-vs-code-igniter-compared</w:t>
        </w:r>
      </w:hyperlink>
    </w:p>
  </w:footnote>
  <w:footnote w:id="21">
    <w:p w14:paraId="0B6C92B1" w14:textId="77777777" w:rsidR="003012BB" w:rsidRDefault="003012BB">
      <w:pPr>
        <w:pStyle w:val="Footnote"/>
      </w:pPr>
      <w:r>
        <w:rPr>
          <w:rStyle w:val="Funotenzeichen"/>
        </w:rPr>
        <w:footnoteRef/>
      </w:r>
      <w:hyperlink r:id="rId21" w:history="1">
        <w:r>
          <w:t>http://www.sheldmandu.com/php/php-mvc-frameworks/yii-vs-zend-vs-code-igniter-compared</w:t>
        </w:r>
      </w:hyperlink>
    </w:p>
  </w:footnote>
  <w:footnote w:id="22">
    <w:p w14:paraId="5F44572E" w14:textId="77777777" w:rsidR="003012BB" w:rsidRDefault="003012BB">
      <w:pPr>
        <w:pStyle w:val="Footnote"/>
      </w:pPr>
      <w:r>
        <w:rPr>
          <w:rStyle w:val="Funotenzeichen"/>
        </w:rPr>
        <w:footnoteRef/>
      </w:r>
      <w:hyperlink r:id="rId22" w:anchor="ZF2" w:history="1">
        <w:r>
          <w:t>http://framework.zend.com/downloads/latest#ZF2</w:t>
        </w:r>
      </w:hyperlink>
    </w:p>
  </w:footnote>
  <w:footnote w:id="23">
    <w:p w14:paraId="5BD17978" w14:textId="77777777" w:rsidR="003012BB" w:rsidRDefault="003012BB">
      <w:pPr>
        <w:pStyle w:val="Footnote"/>
      </w:pPr>
      <w:r>
        <w:rPr>
          <w:rStyle w:val="Funotenzeichen"/>
        </w:rPr>
        <w:footnoteRef/>
      </w:r>
      <w:hyperlink r:id="rId23" w:history="1">
        <w:r>
          <w:t>http://framework.zend.com/about/faq/</w:t>
        </w:r>
      </w:hyperlink>
    </w:p>
  </w:footnote>
  <w:footnote w:id="24">
    <w:p w14:paraId="0E2DD0CE" w14:textId="77777777" w:rsidR="003012BB" w:rsidRDefault="003012BB">
      <w:pPr>
        <w:pStyle w:val="Footnote"/>
      </w:pPr>
      <w:r>
        <w:rPr>
          <w:rStyle w:val="Funotenzeichen"/>
        </w:rPr>
        <w:footnoteRef/>
      </w:r>
      <w:hyperlink r:id="rId24" w:history="1">
        <w:r>
          <w:t>http://framework.zend.com/about/</w:t>
        </w:r>
      </w:hyperlink>
    </w:p>
  </w:footnote>
  <w:footnote w:id="25">
    <w:p w14:paraId="0EB02B02" w14:textId="77777777" w:rsidR="003012BB" w:rsidRDefault="003012BB">
      <w:pPr>
        <w:pStyle w:val="Footnote"/>
      </w:pPr>
      <w:r>
        <w:rPr>
          <w:rStyle w:val="Funotenzeichen"/>
        </w:rPr>
        <w:footnoteRef/>
      </w:r>
      <w:hyperlink r:id="rId25" w:history="1">
        <w:r>
          <w:t>https://github.com/zendframework/zf2/issues</w:t>
        </w:r>
      </w:hyperlink>
    </w:p>
  </w:footnote>
  <w:footnote w:id="26">
    <w:p w14:paraId="176E99BC" w14:textId="77777777" w:rsidR="003012BB" w:rsidRDefault="003012BB">
      <w:pPr>
        <w:pStyle w:val="Footnote"/>
      </w:pPr>
      <w:r>
        <w:rPr>
          <w:rStyle w:val="Funotenzeichen"/>
        </w:rPr>
        <w:footnoteRef/>
      </w:r>
      <w:hyperlink r:id="rId26" w:history="1">
        <w:r>
          <w:t>https://www.itcentralstation.com/products/comparisons/yii-framework_vs_zend-framework</w:t>
        </w:r>
      </w:hyperlink>
    </w:p>
  </w:footnote>
  <w:footnote w:id="27">
    <w:p w14:paraId="090C8902" w14:textId="77777777" w:rsidR="003012BB" w:rsidRDefault="003012BB">
      <w:pPr>
        <w:pStyle w:val="Footnote"/>
      </w:pPr>
      <w:r>
        <w:rPr>
          <w:rStyle w:val="Funotenzeichen"/>
        </w:rPr>
        <w:footnoteRef/>
      </w:r>
      <w:hyperlink r:id="rId27" w:history="1">
        <w:r>
          <w:t>https://symphony.com/</w:t>
        </w:r>
      </w:hyperlink>
    </w:p>
  </w:footnote>
  <w:footnote w:id="28">
    <w:p w14:paraId="40F0BEAF" w14:textId="77777777" w:rsidR="003012BB" w:rsidRDefault="003012BB">
      <w:pPr>
        <w:pStyle w:val="Footnote"/>
      </w:pPr>
      <w:r>
        <w:rPr>
          <w:rStyle w:val="Funotenzeichen"/>
        </w:rPr>
        <w:footnoteRef/>
      </w:r>
      <w:hyperlink r:id="rId28" w:history="1">
        <w:r>
          <w:t>https://symphony.com/</w:t>
        </w:r>
      </w:hyperlink>
    </w:p>
  </w:footnote>
  <w:footnote w:id="29">
    <w:p w14:paraId="6ED018D0" w14:textId="77777777" w:rsidR="003012BB" w:rsidRDefault="003012BB">
      <w:pPr>
        <w:pStyle w:val="Footnote"/>
      </w:pPr>
      <w:r>
        <w:rPr>
          <w:rStyle w:val="Funotenzeichen"/>
        </w:rPr>
        <w:footnoteRef/>
      </w:r>
      <w:hyperlink r:id="rId29" w:history="1">
        <w:r>
          <w:t>http://zenofcoding.com/2015/11/16/the-great-php-mvc-framework-showdown-of-2016-cakephp-3-vs-symfony-2-vs-laravel-5-vs-zend-2/</w:t>
        </w:r>
      </w:hyperlink>
    </w:p>
  </w:footnote>
  <w:footnote w:id="30">
    <w:p w14:paraId="4054CA37" w14:textId="77777777" w:rsidR="003012BB" w:rsidRDefault="003012BB">
      <w:pPr>
        <w:pStyle w:val="Footnote"/>
      </w:pPr>
      <w:r>
        <w:rPr>
          <w:rStyle w:val="Funotenzeichen"/>
        </w:rPr>
        <w:footnoteRef/>
      </w:r>
      <w:hyperlink r:id="rId30" w:history="1">
        <w:r>
          <w:t>https://github.com/symfony/symfony</w:t>
        </w:r>
      </w:hyperlink>
    </w:p>
  </w:footnote>
  <w:footnote w:id="31">
    <w:p w14:paraId="0FDE7421" w14:textId="77777777" w:rsidR="003012BB" w:rsidRDefault="003012BB">
      <w:pPr>
        <w:pStyle w:val="Footnote"/>
      </w:pPr>
      <w:r>
        <w:rPr>
          <w:rStyle w:val="Funotenzeichen"/>
        </w:rPr>
        <w:footnoteRef/>
      </w:r>
      <w:hyperlink r:id="rId31" w:history="1">
        <w:r>
          <w:t>http://stfalcon.com/en/blog/post/largest-websites-built-on-symfony2</w:t>
        </w:r>
      </w:hyperlink>
    </w:p>
  </w:footnote>
  <w:footnote w:id="32">
    <w:p w14:paraId="6419C8CA" w14:textId="77777777" w:rsidR="003012BB" w:rsidRDefault="003012BB">
      <w:pPr>
        <w:pStyle w:val="Footnote"/>
      </w:pPr>
      <w:r>
        <w:rPr>
          <w:rStyle w:val="Funotenzeichen"/>
        </w:rPr>
        <w:footnoteRef/>
      </w:r>
      <w:hyperlink r:id="rId32" w:history="1">
        <w:r>
          <w:t>http://symfony.com/doc/current/cookbook/index.html</w:t>
        </w:r>
      </w:hyperlink>
    </w:p>
  </w:footnote>
  <w:footnote w:id="33">
    <w:p w14:paraId="4C38CD11" w14:textId="77777777" w:rsidR="003012BB" w:rsidRDefault="003012BB">
      <w:pPr>
        <w:pStyle w:val="Footnote"/>
        <w:ind w:left="0" w:firstLine="0"/>
      </w:pPr>
      <w:r>
        <w:rPr>
          <w:rStyle w:val="Funotenzeichen"/>
        </w:rPr>
        <w:footnoteRef/>
      </w:r>
      <w:r>
        <w:t xml:space="preserve"> </w:t>
      </w:r>
      <w:hyperlink r:id="rId33" w:history="1">
        <w:r>
          <w:t>http://symfony.com/blog/symfony-3-0-the-roadmap</w:t>
        </w:r>
      </w:hyperlink>
    </w:p>
  </w:footnote>
  <w:footnote w:id="34">
    <w:p w14:paraId="3A1FDD4B" w14:textId="77777777" w:rsidR="003012BB" w:rsidRDefault="003012BB">
      <w:pPr>
        <w:pStyle w:val="Footnote"/>
      </w:pPr>
      <w:r>
        <w:rPr>
          <w:rStyle w:val="Funotenzeichen"/>
        </w:rPr>
        <w:footnoteRef/>
      </w:r>
      <w:hyperlink r:id="rId34" w:history="1">
        <w:r>
          <w:t>https://laravel.com/</w:t>
        </w:r>
      </w:hyperlink>
    </w:p>
  </w:footnote>
  <w:footnote w:id="35">
    <w:p w14:paraId="73795119" w14:textId="77777777" w:rsidR="003012BB" w:rsidRDefault="003012BB">
      <w:pPr>
        <w:pStyle w:val="Footnote"/>
      </w:pPr>
      <w:r>
        <w:rPr>
          <w:rStyle w:val="Funotenzeichen"/>
        </w:rPr>
        <w:footnoteRef/>
      </w:r>
      <w:hyperlink r:id="rId35" w:history="1">
        <w:r>
          <w:t>https://github.com/laravel/laravel</w:t>
        </w:r>
      </w:hyperlink>
    </w:p>
  </w:footnote>
  <w:footnote w:id="36">
    <w:p w14:paraId="10291788" w14:textId="77777777" w:rsidR="003012BB" w:rsidRDefault="003012BB">
      <w:pPr>
        <w:pStyle w:val="Footnote"/>
        <w:ind w:left="0" w:firstLine="0"/>
      </w:pPr>
      <w:r>
        <w:rPr>
          <w:rStyle w:val="Funotenzeichen"/>
        </w:rPr>
        <w:footnoteRef/>
      </w:r>
      <w:r>
        <w:t xml:space="preserve"> </w:t>
      </w:r>
      <w:hyperlink r:id="rId36" w:history="1">
        <w:r>
          <w:t>https://www.quora.com/Which-should-I-learn-next-Symfony-2-or-Laravel</w:t>
        </w:r>
      </w:hyperlink>
    </w:p>
  </w:footnote>
  <w:footnote w:id="37">
    <w:p w14:paraId="1378822B" w14:textId="77777777" w:rsidR="003012BB" w:rsidRDefault="003012BB">
      <w:pPr>
        <w:pStyle w:val="Footnote"/>
      </w:pPr>
      <w:r>
        <w:rPr>
          <w:rStyle w:val="Funotenzeichen"/>
        </w:rPr>
        <w:footnoteRef/>
      </w:r>
      <w:hyperlink r:id="rId37" w:history="1">
        <w:r>
          <w:t>http://zenofcoding.com/2015/11/16/the-great-php-mvc-framework-showdown-of-2016-cakephp-3-vs-symfony-2-vs-laravel-5-vs-zend-2/</w:t>
        </w:r>
      </w:hyperlink>
    </w:p>
  </w:footnote>
  <w:footnote w:id="38">
    <w:p w14:paraId="11266339" w14:textId="77777777" w:rsidR="003012BB" w:rsidRDefault="003012BB">
      <w:pPr>
        <w:pStyle w:val="Footnote"/>
      </w:pPr>
      <w:r>
        <w:rPr>
          <w:rStyle w:val="Funotenzeichen"/>
        </w:rPr>
        <w:footnoteRef/>
      </w:r>
      <w:hyperlink r:id="rId38" w:history="1">
        <w:r>
          <w:t>https://nette.org/</w:t>
        </w:r>
      </w:hyperlink>
    </w:p>
  </w:footnote>
  <w:footnote w:id="39">
    <w:p w14:paraId="08B92CA5" w14:textId="77777777" w:rsidR="003012BB" w:rsidRDefault="003012BB">
      <w:pPr>
        <w:pStyle w:val="Footnote"/>
      </w:pPr>
      <w:r>
        <w:rPr>
          <w:rStyle w:val="Funotenzeichen"/>
        </w:rPr>
        <w:footnoteRef/>
      </w:r>
      <w:hyperlink r:id="rId39" w:history="1">
        <w:r>
          <w:t>http://www.sitepoint.com/best-php-framework-2015-sitepoint-survey-results/</w:t>
        </w:r>
      </w:hyperlink>
    </w:p>
  </w:footnote>
  <w:footnote w:id="40">
    <w:p w14:paraId="42F26C7D" w14:textId="77777777" w:rsidR="003012BB" w:rsidRDefault="003012BB">
      <w:pPr>
        <w:pStyle w:val="Footnote"/>
      </w:pPr>
      <w:r>
        <w:rPr>
          <w:rStyle w:val="Funotenzeichen"/>
        </w:rPr>
        <w:footnoteRef/>
      </w:r>
      <w:hyperlink r:id="rId40" w:history="1">
        <w:r>
          <w:t>https://phpixie.com/</w:t>
        </w:r>
      </w:hyperlink>
    </w:p>
  </w:footnote>
  <w:footnote w:id="41">
    <w:p w14:paraId="6938DA3D" w14:textId="77777777" w:rsidR="003012BB" w:rsidRDefault="003012BB">
      <w:pPr>
        <w:pStyle w:val="Footnote"/>
      </w:pPr>
      <w:r>
        <w:rPr>
          <w:rStyle w:val="Funotenzeichen"/>
        </w:rPr>
        <w:footnoteRef/>
      </w:r>
      <w:hyperlink r:id="rId41" w:history="1">
        <w:r>
          <w:t>http://www.sitepoint.com/best-php-framework-2015-sitepoint-survey-results/</w:t>
        </w:r>
      </w:hyperlink>
    </w:p>
  </w:footnote>
  <w:footnote w:id="42">
    <w:p w14:paraId="45194667" w14:textId="77777777" w:rsidR="003012BB" w:rsidRDefault="003012BB">
      <w:pPr>
        <w:pStyle w:val="Footnote"/>
      </w:pPr>
      <w:r>
        <w:rPr>
          <w:rStyle w:val="Funotenzeichen"/>
        </w:rPr>
        <w:footnoteRef/>
      </w:r>
      <w:hyperlink r:id="rId42" w:history="1">
        <w:r>
          <w:t>http://phpixie.jeromepasquier.com/</w:t>
        </w:r>
      </w:hyperlink>
    </w:p>
  </w:footnote>
  <w:footnote w:id="43">
    <w:p w14:paraId="75AEBB00" w14:textId="77777777" w:rsidR="003012BB" w:rsidRDefault="003012BB">
      <w:pPr>
        <w:pStyle w:val="Footnote"/>
      </w:pPr>
      <w:r>
        <w:rPr>
          <w:rStyle w:val="Funotenzeichen"/>
        </w:rPr>
        <w:footnoteRef/>
      </w:r>
      <w:hyperlink r:id="rId43" w:history="1">
        <w:r>
          <w:t>https://de.wikipedia.org/wiki/Agile_Softwareentwicklung</w:t>
        </w:r>
      </w:hyperlink>
    </w:p>
  </w:footnote>
  <w:footnote w:id="44">
    <w:p w14:paraId="4B48EA2F" w14:textId="77777777" w:rsidR="003012BB" w:rsidRDefault="003012BB">
      <w:pPr>
        <w:pStyle w:val="Footnote"/>
        <w:ind w:left="0" w:firstLine="0"/>
      </w:pPr>
      <w:r>
        <w:rPr>
          <w:rStyle w:val="Funotenzeichen"/>
        </w:rPr>
        <w:footnoteRef/>
      </w:r>
      <w:r>
        <w:t xml:space="preserve"> </w:t>
      </w:r>
      <w:hyperlink r:id="rId44" w:history="1">
        <w:r>
          <w:t>http://www.gpm-infocenter.de/PMMethoden/EinfuehrungMethodenauswahl</w:t>
        </w:r>
      </w:hyperlink>
    </w:p>
  </w:footnote>
  <w:footnote w:id="45">
    <w:p w14:paraId="474CD83A" w14:textId="77777777" w:rsidR="003012BB" w:rsidRDefault="003012BB">
      <w:pPr>
        <w:pStyle w:val="Footnote"/>
        <w:ind w:left="0" w:firstLine="0"/>
      </w:pPr>
      <w:r>
        <w:rPr>
          <w:rStyle w:val="Funotenzeichen"/>
        </w:rPr>
        <w:footnoteRef/>
      </w:r>
      <w:r>
        <w:rPr>
          <w:rFonts w:eastAsia="Microsoft YaHei"/>
        </w:rPr>
        <w:t xml:space="preserve"> </w:t>
      </w:r>
      <w:hyperlink r:id="rId45" w:history="1">
        <w:r>
          <w:t>http://www.heise.de/developer/artikel/Kriterien-fuer-eine-Entscheidung-fuer-Scrum-oder-Kanban-1071172.html</w:t>
        </w:r>
      </w:hyperlink>
    </w:p>
  </w:footnote>
  <w:footnote w:id="46">
    <w:p w14:paraId="6A100A06" w14:textId="77777777" w:rsidR="003012BB" w:rsidRDefault="003012BB">
      <w:pPr>
        <w:pStyle w:val="Footnote"/>
        <w:ind w:left="0" w:firstLine="0"/>
      </w:pPr>
      <w:r>
        <w:rPr>
          <w:rStyle w:val="Funotenzeichen"/>
        </w:rPr>
        <w:footnoteRef/>
      </w:r>
      <w:r>
        <w:t xml:space="preserve"> </w:t>
      </w:r>
      <w:hyperlink r:id="rId46" w:history="1">
        <w:r>
          <w:t>https://de.wikipedia.org/wiki/Kaizen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396A"/>
    <w:multiLevelType w:val="multilevel"/>
    <w:tmpl w:val="A8369A5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 w15:restartNumberingAfterBreak="0">
    <w:nsid w:val="0E9D54AC"/>
    <w:multiLevelType w:val="multilevel"/>
    <w:tmpl w:val="2D9291C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10816817"/>
    <w:multiLevelType w:val="hybridMultilevel"/>
    <w:tmpl w:val="249A9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E65919"/>
    <w:multiLevelType w:val="multilevel"/>
    <w:tmpl w:val="C546B6E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2F395426"/>
    <w:multiLevelType w:val="multilevel"/>
    <w:tmpl w:val="E13C3DF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5" w15:restartNumberingAfterBreak="0">
    <w:nsid w:val="382A53BE"/>
    <w:multiLevelType w:val="multilevel"/>
    <w:tmpl w:val="F47274A4"/>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6" w15:restartNumberingAfterBreak="0">
    <w:nsid w:val="4732128B"/>
    <w:multiLevelType w:val="multilevel"/>
    <w:tmpl w:val="081A13B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7" w15:restartNumberingAfterBreak="0">
    <w:nsid w:val="4769599D"/>
    <w:multiLevelType w:val="hybridMultilevel"/>
    <w:tmpl w:val="D124D9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9039AB"/>
    <w:multiLevelType w:val="multilevel"/>
    <w:tmpl w:val="2344412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640E4907"/>
    <w:multiLevelType w:val="hybridMultilevel"/>
    <w:tmpl w:val="1378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8C2609"/>
    <w:multiLevelType w:val="multilevel"/>
    <w:tmpl w:val="BE4CDEF0"/>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1" w15:restartNumberingAfterBreak="0">
    <w:nsid w:val="6C0B29F6"/>
    <w:multiLevelType w:val="multilevel"/>
    <w:tmpl w:val="0540D3A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2" w15:restartNumberingAfterBreak="0">
    <w:nsid w:val="6D9B10F2"/>
    <w:multiLevelType w:val="multilevel"/>
    <w:tmpl w:val="8CBA3C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70E259AD"/>
    <w:multiLevelType w:val="multilevel"/>
    <w:tmpl w:val="F19800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74692FA8"/>
    <w:multiLevelType w:val="multilevel"/>
    <w:tmpl w:val="FA10DE9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num w:numId="1">
    <w:abstractNumId w:val="11"/>
  </w:num>
  <w:num w:numId="2">
    <w:abstractNumId w:val="14"/>
  </w:num>
  <w:num w:numId="3">
    <w:abstractNumId w:val="12"/>
  </w:num>
  <w:num w:numId="4">
    <w:abstractNumId w:val="0"/>
  </w:num>
  <w:num w:numId="5">
    <w:abstractNumId w:val="1"/>
  </w:num>
  <w:num w:numId="6">
    <w:abstractNumId w:val="4"/>
  </w:num>
  <w:num w:numId="7">
    <w:abstractNumId w:val="3"/>
  </w:num>
  <w:num w:numId="8">
    <w:abstractNumId w:val="6"/>
  </w:num>
  <w:num w:numId="9">
    <w:abstractNumId w:val="10"/>
  </w:num>
  <w:num w:numId="10">
    <w:abstractNumId w:val="13"/>
  </w:num>
  <w:num w:numId="11">
    <w:abstractNumId w:val="8"/>
  </w:num>
  <w:num w:numId="12">
    <w:abstractNumId w:val="5"/>
  </w:num>
  <w:num w:numId="13">
    <w:abstractNumId w:val="2"/>
  </w:num>
  <w:num w:numId="14">
    <w:abstractNumId w:val="7"/>
  </w:num>
  <w:num w:numId="15">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hilipp">
    <w15:presenceInfo w15:providerId="None" w15:userId="Philipp"/>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0B3"/>
    <w:rsid w:val="000733D8"/>
    <w:rsid w:val="000E6E1E"/>
    <w:rsid w:val="00164202"/>
    <w:rsid w:val="001650B3"/>
    <w:rsid w:val="00194CD6"/>
    <w:rsid w:val="001C39FA"/>
    <w:rsid w:val="00253792"/>
    <w:rsid w:val="00273E7E"/>
    <w:rsid w:val="00286C02"/>
    <w:rsid w:val="0028757A"/>
    <w:rsid w:val="003012BB"/>
    <w:rsid w:val="00330C45"/>
    <w:rsid w:val="0035382A"/>
    <w:rsid w:val="003552F3"/>
    <w:rsid w:val="004167E2"/>
    <w:rsid w:val="00443617"/>
    <w:rsid w:val="00457D64"/>
    <w:rsid w:val="00473BEB"/>
    <w:rsid w:val="004A2D6A"/>
    <w:rsid w:val="004A32AE"/>
    <w:rsid w:val="004F2813"/>
    <w:rsid w:val="00510393"/>
    <w:rsid w:val="005865B6"/>
    <w:rsid w:val="00587FFB"/>
    <w:rsid w:val="005E20F6"/>
    <w:rsid w:val="006A5030"/>
    <w:rsid w:val="006B0996"/>
    <w:rsid w:val="006F5724"/>
    <w:rsid w:val="00704451"/>
    <w:rsid w:val="00705F2C"/>
    <w:rsid w:val="00771A64"/>
    <w:rsid w:val="007A2E95"/>
    <w:rsid w:val="008C2E5C"/>
    <w:rsid w:val="00926D31"/>
    <w:rsid w:val="00974BA6"/>
    <w:rsid w:val="00A4499A"/>
    <w:rsid w:val="00A57314"/>
    <w:rsid w:val="00A91F66"/>
    <w:rsid w:val="00B43616"/>
    <w:rsid w:val="00B63B4A"/>
    <w:rsid w:val="00C04310"/>
    <w:rsid w:val="00C13AF2"/>
    <w:rsid w:val="00C34C17"/>
    <w:rsid w:val="00C50E0E"/>
    <w:rsid w:val="00CA702C"/>
    <w:rsid w:val="00CE67D2"/>
    <w:rsid w:val="00D16EBF"/>
    <w:rsid w:val="00D57B3F"/>
    <w:rsid w:val="00D73688"/>
    <w:rsid w:val="00E14388"/>
    <w:rsid w:val="00E4118A"/>
    <w:rsid w:val="00EB691B"/>
    <w:rsid w:val="00F40909"/>
    <w:rsid w:val="00F51038"/>
    <w:rsid w:val="00FC507D"/>
    <w:rsid w:val="00FE02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A2816"/>
  <w15:docId w15:val="{CD23CF6D-FF43-4C5F-8D6F-004AC455FC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Liberation Serif" w:eastAsia="SimSun" w:hAnsi="Liberation Serif" w:cs="Mangal"/>
        <w:kern w:val="3"/>
        <w:sz w:val="24"/>
        <w:szCs w:val="24"/>
        <w:lang w:val="de-DE"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rsid w:val="003012BB"/>
    <w:pPr>
      <w:jc w:val="both"/>
    </w:pPr>
    <w:rPr>
      <w:rFonts w:ascii="Calibri" w:hAnsi="Calibri"/>
      <w:sz w:val="21"/>
    </w:rPr>
  </w:style>
  <w:style w:type="paragraph" w:styleId="berschrift1">
    <w:name w:val="heading 1"/>
    <w:basedOn w:val="Heading"/>
    <w:next w:val="Textbody"/>
    <w:pPr>
      <w:outlineLvl w:val="0"/>
    </w:pPr>
    <w:rPr>
      <w:rFonts w:ascii="Calibri" w:eastAsia="Calibri" w:hAnsi="Calibri" w:cs="Calibri"/>
      <w:b/>
      <w:bCs/>
      <w:sz w:val="40"/>
    </w:rPr>
  </w:style>
  <w:style w:type="paragraph" w:styleId="berschrift2">
    <w:name w:val="heading 2"/>
    <w:basedOn w:val="Heading"/>
    <w:pPr>
      <w:spacing w:before="200"/>
      <w:outlineLvl w:val="1"/>
    </w:pPr>
    <w:rPr>
      <w:rFonts w:ascii="Calibri" w:eastAsia="Segoe UI" w:hAnsi="Calibri" w:cs="Tahoma"/>
      <w:b/>
      <w:bCs/>
      <w:sz w:val="36"/>
      <w:szCs w:val="36"/>
    </w:rPr>
  </w:style>
  <w:style w:type="paragraph" w:styleId="berschrift3">
    <w:name w:val="heading 3"/>
    <w:basedOn w:val="Heading"/>
    <w:next w:val="Textbody"/>
    <w:pPr>
      <w:outlineLvl w:val="2"/>
    </w:pPr>
    <w:rPr>
      <w:rFonts w:ascii="Calibri" w:eastAsia="Calibri" w:hAnsi="Calibri" w:cs="Calibri"/>
      <w:b/>
      <w:bCs/>
    </w:rPr>
  </w:style>
  <w:style w:type="paragraph" w:styleId="berschrift4">
    <w:name w:val="heading 4"/>
    <w:basedOn w:val="Heading"/>
    <w:next w:val="Textbody"/>
    <w:pPr>
      <w:spacing w:before="120"/>
      <w:outlineLvl w:val="3"/>
    </w:pPr>
    <w:rPr>
      <w:rFonts w:ascii="Calibri" w:eastAsia="Calibri" w:hAnsi="Calibri" w:cs="Calibri"/>
      <w:b/>
      <w:bCs/>
      <w:i/>
      <w:iCs/>
    </w:rPr>
  </w:style>
  <w:style w:type="paragraph" w:styleId="berschrift5">
    <w:name w:val="heading 5"/>
    <w:basedOn w:val="Heading"/>
    <w:next w:val="Textbody"/>
    <w:pPr>
      <w:spacing w:before="120" w:after="60"/>
      <w:outlineLvl w:val="4"/>
    </w:pPr>
    <w:rPr>
      <w:rFonts w:ascii="Calibri" w:eastAsia="Calibri" w:hAnsi="Calibri" w:cs="Calibri"/>
      <w:b/>
      <w:bC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
    <w:name w:val="Heading"/>
    <w:basedOn w:val="Standard"/>
    <w:next w:val="Textbody"/>
    <w:pPr>
      <w:keepNext/>
      <w:spacing w:before="240" w:after="120"/>
    </w:pPr>
    <w:rPr>
      <w:rFonts w:ascii="Liberation Sans" w:eastAsia="Microsoft YaHei" w:hAnsi="Liberation Sans"/>
      <w:sz w:val="28"/>
      <w:szCs w:val="28"/>
    </w:rPr>
  </w:style>
  <w:style w:type="paragraph" w:customStyle="1" w:styleId="Textbody">
    <w:name w:val="Text body"/>
    <w:basedOn w:val="Standard"/>
    <w:pPr>
      <w:spacing w:after="140" w:line="288" w:lineRule="auto"/>
    </w:pPr>
    <w:rPr>
      <w:rFonts w:eastAsia="Calibri" w:cs="Calibri"/>
    </w:rPr>
  </w:style>
  <w:style w:type="paragraph" w:styleId="Liste">
    <w:name w:val="List"/>
    <w:basedOn w:val="Textbody"/>
    <w:rPr>
      <w:rFonts w:cs="Mangal"/>
      <w:sz w:val="24"/>
    </w:rPr>
  </w:style>
  <w:style w:type="paragraph" w:styleId="Beschriftung">
    <w:name w:val="caption"/>
    <w:basedOn w:val="Standard"/>
    <w:pPr>
      <w:suppressLineNumbers/>
      <w:spacing w:before="120" w:after="120"/>
    </w:pPr>
    <w:rPr>
      <w:rFonts w:ascii="Arial" w:eastAsia="Arial" w:hAnsi="Arial"/>
      <w:i/>
      <w:iCs/>
    </w:rPr>
  </w:style>
  <w:style w:type="paragraph" w:customStyle="1" w:styleId="Index">
    <w:name w:val="Index"/>
    <w:basedOn w:val="Standard"/>
    <w:pPr>
      <w:suppressLineNumbers/>
    </w:pPr>
  </w:style>
  <w:style w:type="paragraph" w:styleId="Titel">
    <w:name w:val="Title"/>
    <w:basedOn w:val="Heading"/>
    <w:next w:val="Textbody"/>
    <w:pPr>
      <w:jc w:val="center"/>
    </w:pPr>
    <w:rPr>
      <w:rFonts w:ascii="Calibri" w:eastAsia="Calibri" w:hAnsi="Calibri" w:cs="Calibri"/>
      <w:b/>
      <w:bCs/>
      <w:sz w:val="56"/>
      <w:szCs w:val="56"/>
    </w:rPr>
  </w:style>
  <w:style w:type="paragraph" w:customStyle="1" w:styleId="ContentsHeading">
    <w:name w:val="Contents Heading"/>
    <w:basedOn w:val="Heading"/>
    <w:pPr>
      <w:suppressLineNumbers/>
    </w:pPr>
    <w:rPr>
      <w:b/>
      <w:bCs/>
      <w:sz w:val="32"/>
      <w:szCs w:val="32"/>
    </w:rPr>
  </w:style>
  <w:style w:type="paragraph" w:customStyle="1" w:styleId="Footnote">
    <w:name w:val="Footnote"/>
    <w:basedOn w:val="Standard"/>
    <w:pPr>
      <w:suppressLineNumbers/>
      <w:ind w:left="339" w:hanging="339"/>
    </w:pPr>
    <w:rPr>
      <w:sz w:val="20"/>
      <w:szCs w:val="20"/>
    </w:rPr>
  </w:style>
  <w:style w:type="paragraph" w:customStyle="1" w:styleId="TableContents">
    <w:name w:val="Table Contents"/>
    <w:basedOn w:val="Standard"/>
    <w:pPr>
      <w:suppressLineNumbers/>
    </w:pPr>
    <w:rPr>
      <w:rFonts w:eastAsia="Calibri" w:cs="Calibri"/>
    </w:rPr>
  </w:style>
  <w:style w:type="paragraph" w:styleId="Fuzeile">
    <w:name w:val="footer"/>
    <w:basedOn w:val="Standard"/>
    <w:pPr>
      <w:suppressLineNumbers/>
      <w:tabs>
        <w:tab w:val="center" w:pos="4819"/>
        <w:tab w:val="right" w:pos="9638"/>
      </w:tabs>
    </w:pPr>
  </w:style>
  <w:style w:type="paragraph" w:customStyle="1" w:styleId="Contents1">
    <w:name w:val="Contents 1"/>
    <w:basedOn w:val="Index"/>
    <w:pPr>
      <w:tabs>
        <w:tab w:val="right" w:leader="dot" w:pos="9638"/>
      </w:tabs>
    </w:pPr>
  </w:style>
  <w:style w:type="paragraph" w:customStyle="1" w:styleId="Contents2">
    <w:name w:val="Contents 2"/>
    <w:basedOn w:val="Index"/>
    <w:pPr>
      <w:tabs>
        <w:tab w:val="right" w:leader="dot" w:pos="9638"/>
      </w:tabs>
      <w:ind w:left="283"/>
    </w:pPr>
  </w:style>
  <w:style w:type="paragraph" w:styleId="Untertitel">
    <w:name w:val="Subtitle"/>
    <w:basedOn w:val="Heading"/>
    <w:next w:val="Textbody"/>
    <w:pPr>
      <w:spacing w:before="60"/>
      <w:jc w:val="center"/>
    </w:pPr>
    <w:rPr>
      <w:rFonts w:ascii="Calibri" w:eastAsia="Calibri" w:hAnsi="Calibri" w:cs="Calibri"/>
      <w:sz w:val="36"/>
      <w:szCs w:val="36"/>
    </w:rPr>
  </w:style>
  <w:style w:type="paragraph" w:customStyle="1" w:styleId="HorizontalLine">
    <w:name w:val="Horizontal Line"/>
    <w:basedOn w:val="Standard"/>
    <w:next w:val="Textbody"/>
    <w:pPr>
      <w:suppressLineNumbers/>
      <w:spacing w:after="283"/>
    </w:pPr>
    <w:rPr>
      <w:sz w:val="12"/>
      <w:szCs w:val="12"/>
    </w:rPr>
  </w:style>
  <w:style w:type="paragraph" w:customStyle="1" w:styleId="TableHeading">
    <w:name w:val="Table Heading"/>
    <w:basedOn w:val="TableContents"/>
    <w:pPr>
      <w:jc w:val="center"/>
    </w:pPr>
    <w:rPr>
      <w:b/>
      <w:bCs/>
    </w:rPr>
  </w:style>
  <w:style w:type="paragraph" w:customStyle="1" w:styleId="Contents3">
    <w:name w:val="Contents 3"/>
    <w:basedOn w:val="Index"/>
    <w:pPr>
      <w:tabs>
        <w:tab w:val="right" w:leader="dot" w:pos="9638"/>
      </w:tabs>
      <w:ind w:left="566"/>
    </w:p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FootnoteSymbol">
    <w:name w:val="Footnote Symbol"/>
  </w:style>
  <w:style w:type="character" w:customStyle="1" w:styleId="Footnoteanchor">
    <w:name w:val="Footnote anchor"/>
    <w:rPr>
      <w:position w:val="0"/>
      <w:vertAlign w:val="superscript"/>
    </w:rPr>
  </w:style>
  <w:style w:type="character" w:customStyle="1" w:styleId="IndexLink">
    <w:name w:val="Index Link"/>
  </w:style>
  <w:style w:type="character" w:customStyle="1" w:styleId="StrongEmphasis">
    <w:name w:val="Strong Emphasis"/>
    <w:rPr>
      <w:b/>
      <w:bCs/>
    </w:rPr>
  </w:style>
  <w:style w:type="character" w:customStyle="1" w:styleId="BulletSymbols">
    <w:name w:val="Bullet Symbols"/>
    <w:rPr>
      <w:rFonts w:ascii="OpenSymbol" w:eastAsia="OpenSymbol" w:hAnsi="OpenSymbol" w:cs="OpenSymbol"/>
    </w:rPr>
  </w:style>
  <w:style w:type="character" w:styleId="Funotenzeichen">
    <w:name w:val="footnote reference"/>
    <w:basedOn w:val="Absatz-Standardschriftart"/>
    <w:uiPriority w:val="99"/>
    <w:semiHidden/>
    <w:unhideWhenUsed/>
    <w:rPr>
      <w:vertAlign w:val="superscript"/>
    </w:rPr>
  </w:style>
  <w:style w:type="character" w:styleId="Kommentarzeichen">
    <w:name w:val="annotation reference"/>
    <w:basedOn w:val="Absatz-Standardschriftart"/>
    <w:uiPriority w:val="99"/>
    <w:semiHidden/>
    <w:unhideWhenUsed/>
    <w:rsid w:val="001C39FA"/>
    <w:rPr>
      <w:sz w:val="16"/>
      <w:szCs w:val="16"/>
    </w:rPr>
  </w:style>
  <w:style w:type="paragraph" w:styleId="Kommentartext">
    <w:name w:val="annotation text"/>
    <w:basedOn w:val="Standard"/>
    <w:link w:val="KommentartextZchn"/>
    <w:uiPriority w:val="99"/>
    <w:semiHidden/>
    <w:unhideWhenUsed/>
    <w:rsid w:val="001C39FA"/>
    <w:rPr>
      <w:sz w:val="20"/>
      <w:szCs w:val="18"/>
    </w:rPr>
  </w:style>
  <w:style w:type="character" w:customStyle="1" w:styleId="KommentartextZchn">
    <w:name w:val="Kommentartext Zchn"/>
    <w:basedOn w:val="Absatz-Standardschriftart"/>
    <w:link w:val="Kommentartext"/>
    <w:uiPriority w:val="99"/>
    <w:semiHidden/>
    <w:rsid w:val="001C39FA"/>
    <w:rPr>
      <w:sz w:val="20"/>
      <w:szCs w:val="18"/>
    </w:rPr>
  </w:style>
  <w:style w:type="paragraph" w:styleId="Kommentarthema">
    <w:name w:val="annotation subject"/>
    <w:basedOn w:val="Kommentartext"/>
    <w:next w:val="Kommentartext"/>
    <w:link w:val="KommentarthemaZchn"/>
    <w:uiPriority w:val="99"/>
    <w:semiHidden/>
    <w:unhideWhenUsed/>
    <w:rsid w:val="001C39FA"/>
    <w:rPr>
      <w:b/>
      <w:bCs/>
    </w:rPr>
  </w:style>
  <w:style w:type="character" w:customStyle="1" w:styleId="KommentarthemaZchn">
    <w:name w:val="Kommentarthema Zchn"/>
    <w:basedOn w:val="KommentartextZchn"/>
    <w:link w:val="Kommentarthema"/>
    <w:uiPriority w:val="99"/>
    <w:semiHidden/>
    <w:rsid w:val="001C39FA"/>
    <w:rPr>
      <w:b/>
      <w:bCs/>
      <w:sz w:val="20"/>
      <w:szCs w:val="18"/>
    </w:rPr>
  </w:style>
  <w:style w:type="paragraph" w:styleId="Sprechblasentext">
    <w:name w:val="Balloon Text"/>
    <w:basedOn w:val="Standard"/>
    <w:link w:val="SprechblasentextZchn"/>
    <w:uiPriority w:val="99"/>
    <w:semiHidden/>
    <w:unhideWhenUsed/>
    <w:rsid w:val="001C39FA"/>
    <w:rPr>
      <w:rFonts w:ascii="Segoe UI" w:hAnsi="Segoe UI"/>
      <w:sz w:val="18"/>
      <w:szCs w:val="16"/>
    </w:rPr>
  </w:style>
  <w:style w:type="character" w:customStyle="1" w:styleId="SprechblasentextZchn">
    <w:name w:val="Sprechblasentext Zchn"/>
    <w:basedOn w:val="Absatz-Standardschriftart"/>
    <w:link w:val="Sprechblasentext"/>
    <w:uiPriority w:val="99"/>
    <w:semiHidden/>
    <w:rsid w:val="001C39FA"/>
    <w:rPr>
      <w:rFonts w:ascii="Segoe UI" w:hAnsi="Segoe UI"/>
      <w:sz w:val="18"/>
      <w:szCs w:val="16"/>
    </w:rPr>
  </w:style>
  <w:style w:type="character" w:styleId="Hyperlink">
    <w:name w:val="Hyperlink"/>
    <w:basedOn w:val="Absatz-Standardschriftart"/>
    <w:uiPriority w:val="99"/>
    <w:unhideWhenUsed/>
    <w:rsid w:val="001C39FA"/>
    <w:rPr>
      <w:color w:val="0563C1" w:themeColor="hyperlink"/>
      <w:u w:val="single"/>
    </w:rPr>
  </w:style>
  <w:style w:type="paragraph" w:styleId="Verzeichnis1">
    <w:name w:val="toc 1"/>
    <w:basedOn w:val="Standard"/>
    <w:next w:val="Standard"/>
    <w:autoRedefine/>
    <w:uiPriority w:val="39"/>
    <w:unhideWhenUsed/>
    <w:rsid w:val="001C39FA"/>
    <w:rPr>
      <w:szCs w:val="21"/>
    </w:rPr>
  </w:style>
  <w:style w:type="paragraph" w:styleId="Verzeichnis2">
    <w:name w:val="toc 2"/>
    <w:basedOn w:val="Standard"/>
    <w:next w:val="Standard"/>
    <w:autoRedefine/>
    <w:uiPriority w:val="39"/>
    <w:unhideWhenUsed/>
    <w:rsid w:val="001C39FA"/>
    <w:pPr>
      <w:ind w:left="240"/>
    </w:pPr>
    <w:rPr>
      <w:szCs w:val="21"/>
    </w:rPr>
  </w:style>
  <w:style w:type="paragraph" w:styleId="Verzeichnis3">
    <w:name w:val="toc 3"/>
    <w:basedOn w:val="Standard"/>
    <w:next w:val="Standard"/>
    <w:autoRedefine/>
    <w:uiPriority w:val="39"/>
    <w:unhideWhenUsed/>
    <w:rsid w:val="001C39FA"/>
    <w:pPr>
      <w:ind w:left="480"/>
    </w:pPr>
    <w:rPr>
      <w:szCs w:val="21"/>
    </w:rPr>
  </w:style>
  <w:style w:type="character" w:styleId="BesuchterLink">
    <w:name w:val="FollowedHyperlink"/>
    <w:basedOn w:val="Absatz-Standardschriftart"/>
    <w:uiPriority w:val="99"/>
    <w:semiHidden/>
    <w:unhideWhenUsed/>
    <w:rsid w:val="00510393"/>
    <w:rPr>
      <w:color w:val="954F72" w:themeColor="followedHyperlink"/>
      <w:u w:val="single"/>
    </w:rPr>
  </w:style>
  <w:style w:type="paragraph" w:styleId="Listenabsatz">
    <w:name w:val="List Paragraph"/>
    <w:basedOn w:val="Standard"/>
    <w:uiPriority w:val="34"/>
    <w:qFormat/>
    <w:rsid w:val="00FE02DD"/>
    <w:pPr>
      <w:ind w:left="720"/>
      <w:contextualSpacing/>
    </w:pPr>
  </w:style>
  <w:style w:type="table" w:styleId="Tabellenraster">
    <w:name w:val="Table Grid"/>
    <w:basedOn w:val="NormaleTabelle"/>
    <w:uiPriority w:val="39"/>
    <w:rsid w:val="006F57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5dunkelAkzent1">
    <w:name w:val="Grid Table 5 Dark Accent 1"/>
    <w:basedOn w:val="NormaleTabelle"/>
    <w:uiPriority w:val="50"/>
    <w:rsid w:val="006F572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styleId="EinfacheTabelle5">
    <w:name w:val="Plain Table 5"/>
    <w:basedOn w:val="NormaleTabelle"/>
    <w:uiPriority w:val="45"/>
    <w:rsid w:val="006F572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entabelle5dunkelAkzent1">
    <w:name w:val="List Table 5 Dark Accent 1"/>
    <w:basedOn w:val="NormaleTabelle"/>
    <w:uiPriority w:val="50"/>
    <w:rsid w:val="00A4499A"/>
    <w:rPr>
      <w:color w:val="FFFFFF" w:themeColor="background1"/>
    </w:rPr>
    <w:tblPr>
      <w:tblStyleRowBandSize w:val="1"/>
      <w:tblStyleColBandSize w:val="1"/>
      <w:tblBorders>
        <w:top w:val="single" w:sz="24" w:space="0" w:color="5B9BD5" w:themeColor="accent1"/>
        <w:left w:val="single" w:sz="24" w:space="0" w:color="5B9BD5" w:themeColor="accent1"/>
        <w:bottom w:val="single" w:sz="24" w:space="0" w:color="5B9BD5" w:themeColor="accent1"/>
        <w:right w:val="single" w:sz="24" w:space="0" w:color="5B9BD5" w:themeColor="accent1"/>
      </w:tblBorders>
    </w:tblPr>
    <w:tcPr>
      <w:shd w:val="clear" w:color="auto" w:fill="5B9BD5"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itternetztabelle4Akzent1">
    <w:name w:val="Grid Table 4 Accent 1"/>
    <w:basedOn w:val="NormaleTabelle"/>
    <w:uiPriority w:val="49"/>
    <w:rsid w:val="00A4499A"/>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5dunkelAkzent5">
    <w:name w:val="Grid Table 5 Dark Accent 5"/>
    <w:basedOn w:val="NormaleTabelle"/>
    <w:uiPriority w:val="50"/>
    <w:rsid w:val="00A4499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itternetztabelle4Akzent5">
    <w:name w:val="Grid Table 4 Accent 5"/>
    <w:basedOn w:val="NormaleTabelle"/>
    <w:uiPriority w:val="49"/>
    <w:rsid w:val="00A4499A"/>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entabelle5dunkelAkzent5">
    <w:name w:val="List Table 5 Dark Accent 5"/>
    <w:basedOn w:val="NormaleTabelle"/>
    <w:uiPriority w:val="50"/>
    <w:rsid w:val="008C2E5C"/>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comments.xml.rels><?xml version="1.0" encoding="UTF-8" standalone="yes"?>
<Relationships xmlns="http://schemas.openxmlformats.org/package/2006/relationships"><Relationship Id="rId1" Type="http://schemas.openxmlformats.org/officeDocument/2006/relationships/hyperlink" Target="http://www.nonprofit.de/artikel-lesen/artikel/eine-genaue-projektdokumentation-erspart-ihnen-arbeit-bei-nachfolgeprojekten/" TargetMode="External"/></Relationships>
</file>

<file path=word/_rels/document.xml.rels><?xml version="1.0" encoding="UTF-8" standalone="yes"?>
<Relationships xmlns="http://schemas.openxmlformats.org/package/2006/relationships"><Relationship Id="rId13" Type="http://schemas.openxmlformats.org/officeDocument/2006/relationships/image" Target="media/image2.emf"/><Relationship Id="rId18" Type="http://schemas.openxmlformats.org/officeDocument/2006/relationships/image" Target="media/image6.png"/><Relationship Id="rId26" Type="http://schemas.openxmlformats.org/officeDocument/2006/relationships/hyperlink" Target="https://www.it-agile.de/wissen/methoden/kanban/fragen-zu-kanban/" TargetMode="External"/><Relationship Id="rId39" Type="http://schemas.openxmlformats.org/officeDocument/2006/relationships/hyperlink" Target="https://www.st.cs.uni-saarland.de/edu/lehrer/xp.pdf" TargetMode="External"/><Relationship Id="rId21" Type="http://schemas.openxmlformats.org/officeDocument/2006/relationships/image" Target="media/image9.png"/><Relationship Id="rId34" Type="http://schemas.openxmlformats.org/officeDocument/2006/relationships/hyperlink" Target="https://dzone.com/articles/introduction-feature-driven" TargetMode="External"/><Relationship Id="rId42" Type="http://schemas.openxmlformats.org/officeDocument/2006/relationships/hyperlink" Target="https://de.wikipedia.org/wiki/Bootstrap_%28Framework%29" TargetMode="External"/><Relationship Id="rId47" Type="http://schemas.openxmlformats.org/officeDocument/2006/relationships/hyperlink" Target="http://semantic-ui.com/" TargetMode="External"/><Relationship Id="rId50" Type="http://schemas.openxmlformats.org/officeDocument/2006/relationships/hyperlink" Target="https://www.quora.com/Do-you-prefer-Semantic-UI-or-Bootstrap"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google.de/url?sa=t&amp;rct=j&amp;q=&amp;esrc=s&amp;source=web&amp;cd=7&amp;ved=0ahUKEwjpvffvgPXMAhVJ7BQKHYb0CRgQFghaMAY&amp;url=ftp%3A%2F%2Fwww.inf.fh-dortmund.de%2Fpub%2Fcontributors%2Fschlichtherle%2FLiteratur%2FVortr%25E4ge%2520SS%25202002%2F08%2520-%2520Testspezifikation.doc&amp;usg=AFQjCNF2y7Yagwpf8siSCj7ojjbgPqHt7w&amp;sig2=KWVHbz7i6hYr1DHEUSlU1g" TargetMode="External"/><Relationship Id="rId29" Type="http://schemas.openxmlformats.org/officeDocument/2006/relationships/hyperlink" Target="https://www.crisp.se/file-uploads/Kanban-vs-Scrum.pdf" TargetMode="External"/><Relationship Id="rId11" Type="http://schemas.openxmlformats.org/officeDocument/2006/relationships/hyperlink" Target="https://en.wikipedia.org/wiki/Comparison_of_web_frameworks" TargetMode="External"/><Relationship Id="rId24" Type="http://schemas.openxmlformats.org/officeDocument/2006/relationships/hyperlink" Target="http://de.wikipedia.org/wiki/Kanban_%28Softwareentwicklung%29" TargetMode="External"/><Relationship Id="rId32" Type="http://schemas.openxmlformats.org/officeDocument/2006/relationships/hyperlink" Target="https://www.youtube.com/playlist?list=PLS7DQ8YkIVTpXyiWb2zl5F5rtpHhhPfsJ" TargetMode="External"/><Relationship Id="rId37" Type="http://schemas.openxmlformats.org/officeDocument/2006/relationships/hyperlink" Target="http://www.computerwoche.de/a/extreme-programming,2352505,3" TargetMode="External"/><Relationship Id="rId40" Type="http://schemas.openxmlformats.org/officeDocument/2006/relationships/hyperlink" Target="http://getbootstrap.com/" TargetMode="External"/><Relationship Id="rId45" Type="http://schemas.openxmlformats.org/officeDocument/2006/relationships/hyperlink" Target="http://semantic-ui.com/"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StackOverflow.com/" TargetMode="External"/><Relationship Id="rId19" Type="http://schemas.openxmlformats.org/officeDocument/2006/relationships/image" Target="media/image7.png"/><Relationship Id="rId31" Type="http://schemas.openxmlformats.org/officeDocument/2006/relationships/hyperlink" Target="https://www.scrumalliance.org/community/articles/2014/july/scrum-vs-kanban" TargetMode="External"/><Relationship Id="rId44" Type="http://schemas.openxmlformats.org/officeDocument/2006/relationships/hyperlink" Target="http://webresourcesdepot.com/20-beautiful-resources-that-complement-twitter-bootstrap/" TargetMode="External"/><Relationship Id="rId52" Type="http://schemas.openxmlformats.org/officeDocument/2006/relationships/hyperlink" Target="http://stackshare.io/stackups/bootstrap-vs-foundation-vs-semantic-ui"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emf"/><Relationship Id="rId22" Type="http://schemas.openxmlformats.org/officeDocument/2006/relationships/hyperlink" Target="http://www.heise.de/developer/artikel/Kriterien-fuer-eine-Entscheidung-fuer-Scrum-oder-Kanban-1071172.html" TargetMode="External"/><Relationship Id="rId27" Type="http://schemas.openxmlformats.org/officeDocument/2006/relationships/hyperlink" Target="http://de.wikipedia.org/wiki/Scrum" TargetMode="External"/><Relationship Id="rId30" Type="http://schemas.openxmlformats.org/officeDocument/2006/relationships/hyperlink" Target="http://www.heise.de/developer/artikel/Kriterien-fuer-eine-Entscheidung-fuer-Scrum-oder-Kanban-1071172.html" TargetMode="External"/><Relationship Id="rId35" Type="http://schemas.openxmlformats.org/officeDocument/2006/relationships/hyperlink" Target="https://www.it-agile.de/wissen/methoden/extreme-programming/" TargetMode="External"/><Relationship Id="rId43" Type="http://schemas.openxmlformats.org/officeDocument/2006/relationships/hyperlink" Target="https://www.feenders.de/ratgeber/experten/646-reagierendes-design-webseiten-zukunftssicher-erstellen.html" TargetMode="External"/><Relationship Id="rId48" Type="http://schemas.openxmlformats.org/officeDocument/2006/relationships/hyperlink" Target="http://nodecode.de/open-source-css-frameworks" TargetMode="External"/><Relationship Id="rId8" Type="http://schemas.openxmlformats.org/officeDocument/2006/relationships/comments" Target="comments.xml"/><Relationship Id="rId51" Type="http://schemas.openxmlformats.org/officeDocument/2006/relationships/hyperlink" Target="http://www.slant.co/topics/150/compare/~foundation_vs_bootstrap_vs_semantic-ui" TargetMode="External"/><Relationship Id="rId3" Type="http://schemas.openxmlformats.org/officeDocument/2006/relationships/styles" Target="styles.xml"/><Relationship Id="rId12" Type="http://schemas.openxmlformats.org/officeDocument/2006/relationships/image" Target="media/image1.emf"/><Relationship Id="rId17" Type="http://schemas.openxmlformats.org/officeDocument/2006/relationships/image" Target="media/image5.png"/><Relationship Id="rId25" Type="http://schemas.openxmlformats.org/officeDocument/2006/relationships/hyperlink" Target="https://www.it-agile.de/fileadmin/docs/veroeffentlichungen/Artikel_OS_02.10_Interview.pdf" TargetMode="External"/><Relationship Id="rId33" Type="http://schemas.openxmlformats.org/officeDocument/2006/relationships/hyperlink" Target="https://en.wikipedia.org/wiki/Feature-driven_development" TargetMode="External"/><Relationship Id="rId38" Type="http://schemas.openxmlformats.org/officeDocument/2006/relationships/hyperlink" Target="https://de.wikipedia.org/wiki/Extreme_Programming" TargetMode="External"/><Relationship Id="rId46" Type="http://schemas.openxmlformats.org/officeDocument/2006/relationships/hyperlink" Target="http://semantic-ui.com/" TargetMode="External"/><Relationship Id="rId20" Type="http://schemas.openxmlformats.org/officeDocument/2006/relationships/image" Target="media/image8.png"/><Relationship Id="rId41" Type="http://schemas.openxmlformats.org/officeDocument/2006/relationships/hyperlink" Target="http://tutorialbox.de/2013/01/bootstrap-10-gute-gruende-fuer-das-open-source-framework-von-twitter/"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emf"/><Relationship Id="rId23" Type="http://schemas.openxmlformats.org/officeDocument/2006/relationships/hyperlink" Target="https://de.wikipedia.org/wiki/Kanban-Tafel" TargetMode="External"/><Relationship Id="rId28" Type="http://schemas.openxmlformats.org/officeDocument/2006/relationships/hyperlink" Target="http://scrum-master.de/Was_ist_Scrum/Scrum_auf_einer_Seite_erklaert" TargetMode="External"/><Relationship Id="rId36" Type="http://schemas.openxmlformats.org/officeDocument/2006/relationships/hyperlink" Target="http://www.computerwoche.de/a/extreme-programming,2352505,2" TargetMode="External"/><Relationship Id="rId49" Type="http://schemas.openxmlformats.org/officeDocument/2006/relationships/hyperlink" Target="https://blog.concept2go.de/semantic-ui/"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yiiframework.com/license/" TargetMode="External"/><Relationship Id="rId18" Type="http://schemas.openxmlformats.org/officeDocument/2006/relationships/hyperlink" Target="http://framework.zend.com/about/faq/" TargetMode="External"/><Relationship Id="rId26" Type="http://schemas.openxmlformats.org/officeDocument/2006/relationships/hyperlink" Target="https://www.itcentralstation.com/products/comparisons/yii-framework_vs_zend-framework" TargetMode="External"/><Relationship Id="rId39" Type="http://schemas.openxmlformats.org/officeDocument/2006/relationships/hyperlink" Target="http://www.sitepoint.com/best-php-framework-2015-sitepoint-survey-results/" TargetMode="External"/><Relationship Id="rId21" Type="http://schemas.openxmlformats.org/officeDocument/2006/relationships/hyperlink" Target="http://www.sheldmandu.com/php/php-mvc-frameworks/yii-vs-zend-vs-code-igniter-compared" TargetMode="External"/><Relationship Id="rId34" Type="http://schemas.openxmlformats.org/officeDocument/2006/relationships/hyperlink" Target="https://laravel.com/" TargetMode="External"/><Relationship Id="rId42" Type="http://schemas.openxmlformats.org/officeDocument/2006/relationships/hyperlink" Target="http://phpixie.jeromepasquier.com/" TargetMode="External"/><Relationship Id="rId7" Type="http://schemas.openxmlformats.org/officeDocument/2006/relationships/hyperlink" Target="http://www.yiiframework.com/doc" TargetMode="External"/><Relationship Id="rId2" Type="http://schemas.openxmlformats.org/officeDocument/2006/relationships/hyperlink" Target="http://www.yiiframework.com/about" TargetMode="External"/><Relationship Id="rId16" Type="http://schemas.openxmlformats.org/officeDocument/2006/relationships/hyperlink" Target="http://www.yiiframework.com/doc/guide/1.1/en/basics.mvc" TargetMode="External"/><Relationship Id="rId29" Type="http://schemas.openxmlformats.org/officeDocument/2006/relationships/hyperlink" Target="http://zenofcoding.com/2015/11/16/the-great-php-mvc-framework-showdown-of-2016-cakephp-3-vs-symfony-2-vs-laravel-5-vs-zend-2/" TargetMode="External"/><Relationship Id="rId1" Type="http://schemas.openxmlformats.org/officeDocument/2006/relationships/hyperlink" Target="http://www.thewebhatesme.com/allgemein/10-auswahlkriterien-fur-php-frameworks/" TargetMode="External"/><Relationship Id="rId6" Type="http://schemas.openxmlformats.org/officeDocument/2006/relationships/hyperlink" Target="http://www.yiiframework.com/doc/guide" TargetMode="External"/><Relationship Id="rId11" Type="http://schemas.openxmlformats.org/officeDocument/2006/relationships/hyperlink" Target="http://www.yiiframework.com/search/?q=integrating&amp;type=wiki" TargetMode="External"/><Relationship Id="rId24" Type="http://schemas.openxmlformats.org/officeDocument/2006/relationships/hyperlink" Target="http://framework.zend.com/about/" TargetMode="External"/><Relationship Id="rId32" Type="http://schemas.openxmlformats.org/officeDocument/2006/relationships/hyperlink" Target="http://symfony.com/doc/current/cookbook/index.html" TargetMode="External"/><Relationship Id="rId37" Type="http://schemas.openxmlformats.org/officeDocument/2006/relationships/hyperlink" Target="http://zenofcoding.com/2015/11/16/the-great-php-mvc-framework-showdown-of-2016-cakephp-3-vs-symfony-2-vs-laravel-5-vs-zend-2/" TargetMode="External"/><Relationship Id="rId40" Type="http://schemas.openxmlformats.org/officeDocument/2006/relationships/hyperlink" Target="https://phpixie.com/" TargetMode="External"/><Relationship Id="rId45" Type="http://schemas.openxmlformats.org/officeDocument/2006/relationships/hyperlink" Target="http://www.heise.de/developer/artikel/Kriterien-fuer-eine-Entscheidung-fuer-Scrum-oder-Kanban-1071172.html" TargetMode="External"/><Relationship Id="rId5" Type="http://schemas.openxmlformats.org/officeDocument/2006/relationships/hyperlink" Target="http://yii.poweredsites.org/" TargetMode="External"/><Relationship Id="rId15" Type="http://schemas.openxmlformats.org/officeDocument/2006/relationships/hyperlink" Target="https://github.com/yiisoft/yii/issues" TargetMode="External"/><Relationship Id="rId23" Type="http://schemas.openxmlformats.org/officeDocument/2006/relationships/hyperlink" Target="http://framework.zend.com/about/faq/" TargetMode="External"/><Relationship Id="rId28" Type="http://schemas.openxmlformats.org/officeDocument/2006/relationships/hyperlink" Target="https://symphony.com/" TargetMode="External"/><Relationship Id="rId36" Type="http://schemas.openxmlformats.org/officeDocument/2006/relationships/hyperlink" Target="https://www.quora.com/Which-should-I-learn-next-Symfony-2-or-Laravel" TargetMode="External"/><Relationship Id="rId10" Type="http://schemas.openxmlformats.org/officeDocument/2006/relationships/hyperlink" Target="http://www.yiiframework.com/extensions/" TargetMode="External"/><Relationship Id="rId19" Type="http://schemas.openxmlformats.org/officeDocument/2006/relationships/hyperlink" Target="http://framework.zend.com/about/" TargetMode="External"/><Relationship Id="rId31" Type="http://schemas.openxmlformats.org/officeDocument/2006/relationships/hyperlink" Target="http://stfalcon.com/en/blog/post/largest-websites-built-on-symfony2" TargetMode="External"/><Relationship Id="rId44" Type="http://schemas.openxmlformats.org/officeDocument/2006/relationships/hyperlink" Target="http://www.gpm-infocenter.de/PMMethoden/EinfuehrungMethodenauswahl" TargetMode="External"/><Relationship Id="rId4" Type="http://schemas.openxmlformats.org/officeDocument/2006/relationships/hyperlink" Target="http://www.yiiframework.com/forum/index.php/forum/14-yii-powered-applications/" TargetMode="External"/><Relationship Id="rId9" Type="http://schemas.openxmlformats.org/officeDocument/2006/relationships/hyperlink" Target="https://web.archive.org/web/20120618111441/http:/blog.mbischof.de/auswahlkriterien-fur-php-frameworks" TargetMode="External"/><Relationship Id="rId14" Type="http://schemas.openxmlformats.org/officeDocument/2006/relationships/hyperlink" Target="https://github.com/yiisoft" TargetMode="External"/><Relationship Id="rId22" Type="http://schemas.openxmlformats.org/officeDocument/2006/relationships/hyperlink" Target="http://framework.zend.com/downloads/latest" TargetMode="External"/><Relationship Id="rId27" Type="http://schemas.openxmlformats.org/officeDocument/2006/relationships/hyperlink" Target="https://symphony.com/" TargetMode="External"/><Relationship Id="rId30" Type="http://schemas.openxmlformats.org/officeDocument/2006/relationships/hyperlink" Target="https://github.com/symfony/symfony" TargetMode="External"/><Relationship Id="rId35" Type="http://schemas.openxmlformats.org/officeDocument/2006/relationships/hyperlink" Target="https://github.com/laravel/laravel" TargetMode="External"/><Relationship Id="rId43" Type="http://schemas.openxmlformats.org/officeDocument/2006/relationships/hyperlink" Target="https://de.wikipedia.org/wiki/Agile_Softwareentwicklung" TargetMode="External"/><Relationship Id="rId8" Type="http://schemas.openxmlformats.org/officeDocument/2006/relationships/hyperlink" Target="http://www.yiiframework.com/forum/" TargetMode="External"/><Relationship Id="rId3" Type="http://schemas.openxmlformats.org/officeDocument/2006/relationships/hyperlink" Target="http://www.yiiframework.com/forum/index.php?/forum/15-job-opportunities/" TargetMode="External"/><Relationship Id="rId12" Type="http://schemas.openxmlformats.org/officeDocument/2006/relationships/hyperlink" Target="http://www.yiiframework.com/download/" TargetMode="External"/><Relationship Id="rId17" Type="http://schemas.openxmlformats.org/officeDocument/2006/relationships/hyperlink" Target="http://framework.zend.com/about/" TargetMode="External"/><Relationship Id="rId25" Type="http://schemas.openxmlformats.org/officeDocument/2006/relationships/hyperlink" Target="https://github.com/zendframework/zf2/issues" TargetMode="External"/><Relationship Id="rId33" Type="http://schemas.openxmlformats.org/officeDocument/2006/relationships/hyperlink" Target="http://symfony.com/blog/symfony-3-0-the-roadmap" TargetMode="External"/><Relationship Id="rId38" Type="http://schemas.openxmlformats.org/officeDocument/2006/relationships/hyperlink" Target="https://nette.org/" TargetMode="External"/><Relationship Id="rId46" Type="http://schemas.openxmlformats.org/officeDocument/2006/relationships/hyperlink" Target="https://de.wikipedia.org/wiki/Kaizen" TargetMode="External"/><Relationship Id="rId20" Type="http://schemas.openxmlformats.org/officeDocument/2006/relationships/hyperlink" Target="http://www.sheldmandu.com/php/php-mvc-frameworks/yii-vs-zend-vs-code-igniter-compared" TargetMode="External"/><Relationship Id="rId41" Type="http://schemas.openxmlformats.org/officeDocument/2006/relationships/hyperlink" Target="http://www.sitepoint.com/best-php-framework-2015-sitepoint-survey-results/"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5AE5E7-A6A6-48C9-9748-F1CA14799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32</Pages>
  <Words>8745</Words>
  <Characters>49848</Characters>
  <Application>Microsoft Office Word</Application>
  <DocSecurity>0</DocSecurity>
  <Lines>415</Lines>
  <Paragraphs>116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58477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Philipp</dc:creator>
  <cp:lastModifiedBy>Philipp</cp:lastModifiedBy>
  <cp:revision>5</cp:revision>
  <dcterms:created xsi:type="dcterms:W3CDTF">2016-06-27T11:18:00Z</dcterms:created>
  <dcterms:modified xsi:type="dcterms:W3CDTF">2016-06-27T11:42:00Z</dcterms:modified>
</cp:coreProperties>
</file>